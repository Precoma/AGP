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460E0" w14:textId="77777777" w:rsidR="00F5252D" w:rsidRDefault="003D1B14">
      <w:pPr>
        <w:pStyle w:val="Ttulo1"/>
      </w:pPr>
      <w:r>
        <w:t>Identificação</w:t>
      </w:r>
    </w:p>
    <w:p w14:paraId="1CD5254E" w14:textId="2AC276ED" w:rsidR="001B31FC" w:rsidRPr="004F6591" w:rsidRDefault="004F6591" w:rsidP="004F6591">
      <w:r>
        <w:t>Reunião de</w:t>
      </w:r>
      <w:r w:rsidR="001B31FC" w:rsidRPr="004F6591">
        <w:t xml:space="preserve"> </w:t>
      </w:r>
      <w:r>
        <w:t>p</w:t>
      </w:r>
      <w:r w:rsidR="001B31FC" w:rsidRPr="004F6591">
        <w:t>lanejamento</w:t>
      </w:r>
      <w:r>
        <w:t xml:space="preserve"> inicial do projeto</w:t>
      </w:r>
    </w:p>
    <w:p w14:paraId="6A178DF9" w14:textId="4C80BE48" w:rsidR="00F5252D" w:rsidRDefault="00F5252D" w:rsidP="007A2D72">
      <w:pPr>
        <w:pStyle w:val="Instruo"/>
      </w:pPr>
    </w:p>
    <w:p w14:paraId="24AE6C4A" w14:textId="77777777" w:rsidR="00F5252D" w:rsidRDefault="00F5252D"/>
    <w:tbl>
      <w:tblPr>
        <w:tblW w:w="4972" w:type="pct"/>
        <w:tblInd w:w="68" w:type="dxa"/>
        <w:tblBorders>
          <w:insideV w:val="single" w:sz="4" w:space="0" w:color="auto"/>
        </w:tblBorders>
        <w:tblLayout w:type="fixed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991"/>
        <w:gridCol w:w="1969"/>
        <w:gridCol w:w="1766"/>
        <w:gridCol w:w="1766"/>
        <w:gridCol w:w="1534"/>
        <w:gridCol w:w="1548"/>
      </w:tblGrid>
      <w:tr w:rsidR="00F5252D" w14:paraId="2E3BD56A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27D1CC3" w14:textId="77777777" w:rsidR="00F5252D" w:rsidRDefault="003D1B14">
            <w:pPr>
              <w:jc w:val="left"/>
            </w:pPr>
            <w:r>
              <w:rPr>
                <w:b/>
              </w:rPr>
              <w:t>Data</w:t>
            </w:r>
            <w:r>
              <w:t xml:space="preserve">: 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5426D" w14:textId="41DDF986" w:rsidR="00F5252D" w:rsidRPr="004F6591" w:rsidRDefault="00791026">
            <w:pPr>
              <w:jc w:val="left"/>
              <w:rPr>
                <w:lang w:val="en-US"/>
              </w:rPr>
            </w:pPr>
            <w:r>
              <w:t>13</w:t>
            </w:r>
            <w:r w:rsidR="004F6591">
              <w:rPr>
                <w:lang w:val="en-US"/>
              </w:rPr>
              <w:t>/</w:t>
            </w:r>
            <w:r w:rsidR="00E640F1">
              <w:rPr>
                <w:lang w:val="en-US"/>
              </w:rPr>
              <w:t>1</w:t>
            </w:r>
            <w:r>
              <w:rPr>
                <w:lang w:val="en-US"/>
              </w:rPr>
              <w:t>1</w:t>
            </w:r>
            <w:r w:rsidR="004F6591">
              <w:rPr>
                <w:lang w:val="en-US"/>
              </w:rPr>
              <w:t>/2024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E92246B" w14:textId="77777777" w:rsidR="00F5252D" w:rsidRDefault="003D1B14">
            <w:pPr>
              <w:jc w:val="left"/>
            </w:pPr>
            <w:r>
              <w:rPr>
                <w:b/>
              </w:rPr>
              <w:t>Início:</w:t>
            </w:r>
            <w:r>
              <w:rPr>
                <w:bCs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BE807" w14:textId="07BF9308" w:rsidR="00F5252D" w:rsidRDefault="004F6591">
            <w:pPr>
              <w:jc w:val="left"/>
            </w:pPr>
            <w:r>
              <w:t>13:30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D510F24" w14:textId="77777777" w:rsidR="00F5252D" w:rsidRDefault="003D1B14">
            <w:pPr>
              <w:jc w:val="left"/>
            </w:pPr>
            <w:r>
              <w:rPr>
                <w:b/>
              </w:rPr>
              <w:t>Término:</w:t>
            </w:r>
            <w:r>
              <w:rPr>
                <w:bCs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E8D34" w14:textId="72474661" w:rsidR="00F5252D" w:rsidRDefault="004F6591">
            <w:pPr>
              <w:jc w:val="left"/>
            </w:pPr>
            <w:r>
              <w:t>14:30</w:t>
            </w:r>
          </w:p>
        </w:tc>
      </w:tr>
      <w:tr w:rsidR="00F5252D" w14:paraId="6D608C82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48770EF6" w14:textId="77777777" w:rsidR="00F5252D" w:rsidRDefault="003D1B14">
            <w:pPr>
              <w:jc w:val="left"/>
            </w:pPr>
            <w:r>
              <w:rPr>
                <w:b/>
              </w:rPr>
              <w:t>Local:</w:t>
            </w:r>
            <w:r>
              <w:t xml:space="preserve"> </w:t>
            </w:r>
          </w:p>
        </w:tc>
        <w:tc>
          <w:tcPr>
            <w:tcW w:w="558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5C9D6" w14:textId="62B621E0" w:rsidR="00F5252D" w:rsidRDefault="004F6591">
            <w:pPr>
              <w:jc w:val="left"/>
            </w:pPr>
            <w:r>
              <w:t>IFSP – Campus Salto</w:t>
            </w:r>
          </w:p>
        </w:tc>
        <w:tc>
          <w:tcPr>
            <w:tcW w:w="1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199CE1C0" w14:textId="77777777" w:rsidR="00F5252D" w:rsidRDefault="003D1B14">
            <w:pPr>
              <w:jc w:val="left"/>
              <w:rPr>
                <w:lang w:val="pt-PT"/>
              </w:rPr>
            </w:pPr>
            <w:r>
              <w:rPr>
                <w:b/>
                <w:lang w:val="pt-PT"/>
              </w:rPr>
              <w:t>Redator:</w:t>
            </w:r>
            <w:r>
              <w:rPr>
                <w:lang w:val="pt-PT"/>
              </w:rPr>
              <w:t xml:space="preserve"> </w:t>
            </w:r>
          </w:p>
        </w:tc>
        <w:tc>
          <w:tcPr>
            <w:tcW w:w="1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D2F69" w14:textId="766A013A" w:rsidR="00F5252D" w:rsidRDefault="004F6591">
            <w:pPr>
              <w:jc w:val="left"/>
              <w:rPr>
                <w:lang w:val="pt-PT"/>
              </w:rPr>
            </w:pPr>
            <w:r>
              <w:rPr>
                <w:lang w:val="pt-PT"/>
              </w:rPr>
              <w:t>Pedro Lemos</w:t>
            </w:r>
          </w:p>
        </w:tc>
      </w:tr>
      <w:tr w:rsidR="00F5252D" w14:paraId="2F881B37" w14:textId="77777777">
        <w:trPr>
          <w:cantSplit/>
        </w:trPr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BFB4E5D" w14:textId="77777777" w:rsidR="00F5252D" w:rsidRDefault="003D1B14">
            <w:pPr>
              <w:jc w:val="left"/>
              <w:rPr>
                <w:bCs/>
              </w:rPr>
            </w:pPr>
            <w:r>
              <w:rPr>
                <w:b/>
              </w:rPr>
              <w:t xml:space="preserve">Projeto: </w:t>
            </w:r>
          </w:p>
        </w:tc>
        <w:tc>
          <w:tcPr>
            <w:tcW w:w="871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A186E" w14:textId="688DE5ED" w:rsidR="00F5252D" w:rsidRDefault="004F6591" w:rsidP="00531DBF">
            <w:pPr>
              <w:jc w:val="left"/>
              <w:rPr>
                <w:bCs/>
              </w:rPr>
            </w:pPr>
            <w:fldSimple w:instr=" DOCPROPERTY MANAGER ">
              <w:r>
                <w:t>&lt;AGP&gt; - &lt;Agenda Escolar Pessoal&gt;</w:t>
              </w:r>
            </w:fldSimple>
          </w:p>
        </w:tc>
      </w:tr>
    </w:tbl>
    <w:p w14:paraId="1388CC00" w14:textId="77777777" w:rsidR="00F5252D" w:rsidRDefault="00F5252D"/>
    <w:tbl>
      <w:tblPr>
        <w:tblW w:w="5074" w:type="pct"/>
        <w:tblInd w:w="70" w:type="dxa"/>
        <w:tblBorders>
          <w:top w:val="single" w:sz="12" w:space="0" w:color="000000"/>
          <w:left w:val="nil"/>
          <w:bottom w:val="single" w:sz="12" w:space="0" w:color="000000"/>
          <w:right w:val="nil"/>
          <w:insideH w:val="nil"/>
          <w:insideV w:val="nil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2074"/>
        <w:gridCol w:w="1099"/>
        <w:gridCol w:w="1338"/>
        <w:gridCol w:w="1352"/>
        <w:gridCol w:w="2377"/>
        <w:gridCol w:w="1530"/>
      </w:tblGrid>
      <w:tr w:rsidR="00F5252D" w14:paraId="3AFE4690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0206C643" w14:textId="77777777" w:rsidR="00F5252D" w:rsidRDefault="00FE2718">
            <w:pPr>
              <w:jc w:val="center"/>
              <w:rPr>
                <w:b/>
              </w:rPr>
            </w:pPr>
            <w:r>
              <w:rPr>
                <w:b/>
              </w:rPr>
              <w:t>Participantes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8F0BCE6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Presente</w:t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268BA51E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Área / Empresa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564A270B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75C8C535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E-mail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14:paraId="324277E4" w14:textId="77777777" w:rsidR="00F5252D" w:rsidRDefault="003D1B14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</w:tr>
      <w:tr w:rsidR="00F5252D" w14:paraId="5893505C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5C8E5" w14:textId="5328C09A" w:rsidR="00F5252D" w:rsidRDefault="004F6591" w:rsidP="003D1B14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Pedro Lemos Flores do Prado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58D713" w14:textId="77777777" w:rsidR="00F5252D" w:rsidRDefault="003D1B14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FE498" w14:textId="49D0F7B7" w:rsidR="00F5252D" w:rsidRPr="004F6591" w:rsidRDefault="004F6591">
            <w:pPr>
              <w:rPr>
                <w:lang w:val="en-US"/>
              </w:rPr>
            </w:pPr>
            <w:r>
              <w:t xml:space="preserve">Scrum Master </w:t>
            </w:r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Aluno</w:t>
            </w:r>
            <w:proofErr w:type="spellEnd"/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17C40" w14:textId="51129894" w:rsidR="00F5252D" w:rsidRDefault="004F6591">
            <w:pPr>
              <w:ind w:left="-1"/>
            </w:pPr>
            <w:r>
              <w:t>19 99673-7172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885B4" w14:textId="133AD89C" w:rsidR="00F5252D" w:rsidRDefault="004F6591">
            <w:r>
              <w:t>prado.lemos@aluno.ifsp.edu.br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3E28" w14:textId="6CAD48EE" w:rsidR="00F5252D" w:rsidRDefault="004F6591">
            <w:r>
              <w:t>Pedro L. F. Prado</w:t>
            </w:r>
          </w:p>
        </w:tc>
      </w:tr>
      <w:tr w:rsidR="004F6591" w14:paraId="2A32EBBB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EAC5F" w14:textId="0781F051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André Rodrigues Lourenço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A76EE8" w14:textId="77777777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6B58B" w14:textId="032082CA" w:rsidR="004F6591" w:rsidRDefault="004F6591" w:rsidP="004F6591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F4141" w14:textId="157F61FE" w:rsidR="004F6591" w:rsidRDefault="004F6591" w:rsidP="004F6591">
            <w:pPr>
              <w:ind w:left="-1"/>
            </w:pPr>
            <w:r w:rsidRPr="004F6591">
              <w:t>11 95042-5653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772" w14:textId="2FA1EB89" w:rsidR="004F6591" w:rsidRDefault="004F6591" w:rsidP="004F6591">
            <w:r>
              <w:t>Andre.lourenço@aluno.ifsp.edu.br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12A3" w14:textId="0E7D80C0" w:rsidR="004F6591" w:rsidRDefault="004F6591" w:rsidP="004F6591">
            <w:r>
              <w:t>André Lourenço</w:t>
            </w:r>
          </w:p>
        </w:tc>
      </w:tr>
      <w:tr w:rsidR="004F6591" w14:paraId="2C0BF58D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A29B7" w14:textId="2AE869D2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Gustavo Henrique de Camargo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F47F2" w14:textId="07A2478F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7C922" w14:textId="16395696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BFC5D" w14:textId="0F135B26" w:rsidR="004F6591" w:rsidRDefault="004F6591" w:rsidP="004F6591">
            <w:pPr>
              <w:ind w:left="-1"/>
            </w:pPr>
            <w:r w:rsidRPr="004F6591">
              <w:t>19 99949-8977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D3B8E" w14:textId="68AFDE97" w:rsidR="004F6591" w:rsidRDefault="004F6591" w:rsidP="004F6591">
            <w:r>
              <w:t>gustavo.camargo1@aluno.ifsp.edu.br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259CE" w14:textId="4DF66A35" w:rsidR="004F6591" w:rsidRDefault="004F6591" w:rsidP="004F6591">
            <w:r>
              <w:t>Gustavo H. Camargo</w:t>
            </w:r>
          </w:p>
        </w:tc>
      </w:tr>
      <w:tr w:rsidR="004F6591" w14:paraId="47CB39CE" w14:textId="77777777" w:rsidTr="004F6591">
        <w:trPr>
          <w:cantSplit/>
        </w:trPr>
        <w:tc>
          <w:tcPr>
            <w:tcW w:w="2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7F828" w14:textId="1CEB3863" w:rsidR="004F6591" w:rsidRDefault="004F6591" w:rsidP="004F6591">
            <w:pPr>
              <w:pStyle w:val="Rodap"/>
              <w:numPr>
                <w:ilvl w:val="0"/>
                <w:numId w:val="4"/>
              </w:numPr>
              <w:tabs>
                <w:tab w:val="clear" w:pos="360"/>
                <w:tab w:val="clear" w:pos="4320"/>
                <w:tab w:val="clear" w:pos="8640"/>
                <w:tab w:val="left" w:pos="252"/>
              </w:tabs>
              <w:ind w:left="0" w:firstLine="0"/>
            </w:pPr>
            <w:r>
              <w:t>Victor Augusto Sampaio Precoma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7EE3C" w14:textId="2A0C722A" w:rsidR="004F6591" w:rsidRDefault="004F6591" w:rsidP="004F6591">
            <w:pPr>
              <w:ind w:left="-70" w:right="-70"/>
              <w:jc w:val="center"/>
            </w:pPr>
            <w:r>
              <w:rPr>
                <w:sz w:val="19"/>
                <w:lang w:val="en-US"/>
              </w:rPr>
              <w:fldChar w:fldCharType="begin">
                <w:ffData>
                  <w:name w:val="Selecionar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9"/>
                <w:lang w:val="en-US"/>
              </w:rPr>
              <w:instrText xml:space="preserve"> FORMCHECKBOX </w:instrText>
            </w:r>
            <w:r>
              <w:rPr>
                <w:sz w:val="19"/>
                <w:lang w:val="en-US"/>
              </w:rPr>
            </w:r>
            <w:r>
              <w:rPr>
                <w:sz w:val="19"/>
                <w:lang w:val="en-US"/>
              </w:rPr>
              <w:fldChar w:fldCharType="separate"/>
            </w:r>
            <w:r>
              <w:rPr>
                <w:sz w:val="19"/>
                <w:lang w:val="en-US"/>
              </w:rPr>
              <w:fldChar w:fldCharType="end"/>
            </w:r>
          </w:p>
        </w:tc>
        <w:tc>
          <w:tcPr>
            <w:tcW w:w="1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51E9" w14:textId="64066094" w:rsidR="004F6591" w:rsidRDefault="004F6591" w:rsidP="004F6591">
            <w:r>
              <w:t>Desenvolvedor / Aluno</w:t>
            </w:r>
          </w:p>
        </w:tc>
        <w:tc>
          <w:tcPr>
            <w:tcW w:w="13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085" w14:textId="11A77132" w:rsidR="004F6591" w:rsidRDefault="004F6591" w:rsidP="004F6591">
            <w:r w:rsidRPr="004F6591">
              <w:t>11 92005-4828</w:t>
            </w:r>
          </w:p>
        </w:tc>
        <w:tc>
          <w:tcPr>
            <w:tcW w:w="24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06C9F" w14:textId="390489DA" w:rsidR="004F6591" w:rsidRDefault="004F6591" w:rsidP="004F6591">
            <w:r>
              <w:t>victor.precoma@aluno.ifsp.edu.br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F358" w14:textId="2B7FE30B" w:rsidR="004F6591" w:rsidRDefault="004F6591" w:rsidP="004F6591">
            <w:r>
              <w:t>Victor Precoma</w:t>
            </w:r>
          </w:p>
        </w:tc>
      </w:tr>
    </w:tbl>
    <w:p w14:paraId="689EBBBE" w14:textId="192A7712" w:rsidR="004F6591" w:rsidRDefault="00CB2144" w:rsidP="004F6591">
      <w:pPr>
        <w:pStyle w:val="Ttulo1"/>
      </w:pPr>
      <w:r>
        <w:t>OBJETIVO DA REUNIÃO</w:t>
      </w:r>
    </w:p>
    <w:p w14:paraId="23EBBA55" w14:textId="40846B70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Discussão sobre a decorrência da </w:t>
      </w:r>
      <w:r w:rsidR="00791026">
        <w:t>quinta</w:t>
      </w:r>
      <w:r>
        <w:t xml:space="preserve"> sprint;</w:t>
      </w:r>
    </w:p>
    <w:p w14:paraId="25580A60" w14:textId="51AFD343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Planejamento para início da </w:t>
      </w:r>
      <w:r w:rsidR="00791026">
        <w:t xml:space="preserve">sexta </w:t>
      </w:r>
      <w:r>
        <w:t>sprint;</w:t>
      </w:r>
    </w:p>
    <w:p w14:paraId="3D92C0E5" w14:textId="22FFC809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Elaboração do cronograma inicial das tarefas da </w:t>
      </w:r>
      <w:r w:rsidR="00791026">
        <w:t>sexta</w:t>
      </w:r>
      <w:r>
        <w:t xml:space="preserve"> sprint;</w:t>
      </w:r>
    </w:p>
    <w:p w14:paraId="41FED7A0" w14:textId="77777777" w:rsidR="00D101EC" w:rsidRDefault="00D101EC" w:rsidP="00D101EC">
      <w:pPr>
        <w:pStyle w:val="PargrafodaLista"/>
        <w:numPr>
          <w:ilvl w:val="0"/>
          <w:numId w:val="7"/>
        </w:numPr>
      </w:pPr>
      <w:r>
        <w:t>Definição dos critérios de sucesso e fracasso na entrega.</w:t>
      </w:r>
    </w:p>
    <w:p w14:paraId="68A2E512" w14:textId="67B7897F" w:rsidR="00D101EC" w:rsidRDefault="00D101EC" w:rsidP="00D101EC">
      <w:pPr>
        <w:pStyle w:val="PargrafodaLista"/>
        <w:numPr>
          <w:ilvl w:val="0"/>
          <w:numId w:val="7"/>
        </w:numPr>
      </w:pPr>
      <w:r>
        <w:t xml:space="preserve">Identificar os riscos que podem ocorrer durante o desenvolvimento da </w:t>
      </w:r>
      <w:r w:rsidR="00791026">
        <w:t>sexta</w:t>
      </w:r>
      <w:r>
        <w:t xml:space="preserve"> sprint;</w:t>
      </w:r>
    </w:p>
    <w:p w14:paraId="01524A6B" w14:textId="77777777" w:rsidR="00CB2144" w:rsidRDefault="00CB2144" w:rsidP="00CB2144">
      <w:pPr>
        <w:pStyle w:val="Ttulo1"/>
      </w:pPr>
      <w:r>
        <w:t>ASSUNTOS</w:t>
      </w:r>
    </w:p>
    <w:p w14:paraId="36AC1EE1" w14:textId="77777777" w:rsidR="00664E86" w:rsidRPr="00664E86" w:rsidRDefault="00664E86" w:rsidP="00664E86"/>
    <w:tbl>
      <w:tblPr>
        <w:tblW w:w="497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0"/>
        <w:gridCol w:w="8730"/>
      </w:tblGrid>
      <w:tr w:rsidR="001B31FC" w14:paraId="6366DA8C" w14:textId="77777777" w:rsidTr="0070347F">
        <w:trPr>
          <w:trHeight w:val="350"/>
        </w:trPr>
        <w:tc>
          <w:tcPr>
            <w:tcW w:w="840" w:type="dxa"/>
            <w:shd w:val="clear" w:color="000000" w:fill="C0C0C0"/>
            <w:vAlign w:val="center"/>
          </w:tcPr>
          <w:p w14:paraId="04296154" w14:textId="77777777" w:rsidR="001B31FC" w:rsidRDefault="001B31FC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8730" w:type="dxa"/>
            <w:shd w:val="clear" w:color="000000" w:fill="C0C0C0"/>
            <w:vAlign w:val="center"/>
          </w:tcPr>
          <w:p w14:paraId="428780D9" w14:textId="77777777" w:rsidR="001B31FC" w:rsidRDefault="00664E86" w:rsidP="006C1C4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Assunto/Pergunta</w:t>
            </w:r>
          </w:p>
        </w:tc>
      </w:tr>
      <w:tr w:rsidR="00C849EF" w14:paraId="429ADE2B" w14:textId="77777777" w:rsidTr="0070347F">
        <w:tc>
          <w:tcPr>
            <w:tcW w:w="840" w:type="dxa"/>
          </w:tcPr>
          <w:p w14:paraId="7BDB254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1</w:t>
            </w:r>
          </w:p>
        </w:tc>
        <w:tc>
          <w:tcPr>
            <w:tcW w:w="8730" w:type="dxa"/>
            <w:vAlign w:val="center"/>
          </w:tcPr>
          <w:p w14:paraId="09DEC792" w14:textId="600F8E0C" w:rsidR="00C849EF" w:rsidRPr="007A2D72" w:rsidRDefault="00C849EF" w:rsidP="00C849EF">
            <w:r>
              <w:t xml:space="preserve">Como decorreu essa </w:t>
            </w:r>
            <w:r w:rsidR="006A2B08">
              <w:t>q</w:t>
            </w:r>
            <w:r w:rsidR="00791026">
              <w:t xml:space="preserve">uinta </w:t>
            </w:r>
            <w:r>
              <w:t>sprint para os Desenvolvedores do projeto?</w:t>
            </w:r>
          </w:p>
        </w:tc>
      </w:tr>
      <w:tr w:rsidR="00C849EF" w14:paraId="6BE3C0D2" w14:textId="77777777" w:rsidTr="0070347F">
        <w:tc>
          <w:tcPr>
            <w:tcW w:w="840" w:type="dxa"/>
          </w:tcPr>
          <w:p w14:paraId="4A49DEF4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2</w:t>
            </w:r>
          </w:p>
        </w:tc>
        <w:tc>
          <w:tcPr>
            <w:tcW w:w="8730" w:type="dxa"/>
            <w:vAlign w:val="center"/>
          </w:tcPr>
          <w:p w14:paraId="50411587" w14:textId="48A2CE80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 xml:space="preserve">O prazo para conclusão do projeto segue o mesmo após essas semanas da </w:t>
            </w:r>
            <w:r w:rsidR="00791026">
              <w:rPr>
                <w:bCs/>
              </w:rPr>
              <w:t>quinta</w:t>
            </w:r>
            <w:r>
              <w:rPr>
                <w:bCs/>
              </w:rPr>
              <w:t xml:space="preserve"> sprint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78648E13" w14:textId="77777777" w:rsidTr="0070347F">
        <w:tc>
          <w:tcPr>
            <w:tcW w:w="840" w:type="dxa"/>
          </w:tcPr>
          <w:p w14:paraId="1B691DE5" w14:textId="77777777" w:rsidR="00C849EF" w:rsidRPr="001B31FC" w:rsidRDefault="00C849EF" w:rsidP="00C849EF">
            <w:pPr>
              <w:jc w:val="center"/>
              <w:rPr>
                <w:b/>
              </w:rPr>
            </w:pPr>
            <w:r w:rsidRPr="001B31FC">
              <w:rPr>
                <w:b/>
              </w:rPr>
              <w:t>3</w:t>
            </w:r>
          </w:p>
        </w:tc>
        <w:tc>
          <w:tcPr>
            <w:tcW w:w="8730" w:type="dxa"/>
            <w:vAlign w:val="center"/>
          </w:tcPr>
          <w:p w14:paraId="3A84169E" w14:textId="6C6A4702" w:rsidR="00C849EF" w:rsidRPr="0036756E" w:rsidRDefault="00C849EF" w:rsidP="00C849EF">
            <w:pPr>
              <w:rPr>
                <w:b/>
              </w:rPr>
            </w:pPr>
            <w:r>
              <w:rPr>
                <w:bCs/>
              </w:rPr>
              <w:t>Quais pontos dessa sprint serão levados para as demais?</w:t>
            </w:r>
          </w:p>
        </w:tc>
      </w:tr>
      <w:tr w:rsidR="00C849EF" w:rsidRPr="0036756E" w14:paraId="24CD2E8B" w14:textId="77777777" w:rsidTr="0070347F">
        <w:tc>
          <w:tcPr>
            <w:tcW w:w="840" w:type="dxa"/>
          </w:tcPr>
          <w:p w14:paraId="79FB4665" w14:textId="6E7F51D3" w:rsidR="00C849EF" w:rsidRPr="001B31FC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8730" w:type="dxa"/>
            <w:vAlign w:val="center"/>
          </w:tcPr>
          <w:p w14:paraId="37C89371" w14:textId="209D5AE3" w:rsidR="00C849EF" w:rsidRPr="007A2D72" w:rsidRDefault="00C849EF" w:rsidP="00C849EF">
            <w:pPr>
              <w:rPr>
                <w:bCs/>
              </w:rPr>
            </w:pPr>
            <w:r>
              <w:t xml:space="preserve">De forma geral, como acham que a </w:t>
            </w:r>
            <w:r w:rsidR="00791026">
              <w:t>sexta</w:t>
            </w:r>
            <w:r>
              <w:t xml:space="preserve"> sprint decorrerá?</w:t>
            </w:r>
          </w:p>
        </w:tc>
      </w:tr>
      <w:tr w:rsidR="00C849EF" w:rsidRPr="0036756E" w14:paraId="3D9B0BED" w14:textId="77777777" w:rsidTr="0070347F">
        <w:tc>
          <w:tcPr>
            <w:tcW w:w="840" w:type="dxa"/>
          </w:tcPr>
          <w:p w14:paraId="676ECCE6" w14:textId="00254EDB" w:rsidR="00C849EF" w:rsidRDefault="00C849EF" w:rsidP="00C849EF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8730" w:type="dxa"/>
            <w:vAlign w:val="center"/>
          </w:tcPr>
          <w:p w14:paraId="20B7934F" w14:textId="3FFE5F9A" w:rsidR="00C849EF" w:rsidRPr="007A2D72" w:rsidRDefault="00C849EF" w:rsidP="00C849EF">
            <w:pPr>
              <w:rPr>
                <w:bCs/>
              </w:rPr>
            </w:pPr>
            <w:r>
              <w:rPr>
                <w:bCs/>
              </w:rPr>
              <w:t>Quais são as principais dificuldades previstas para</w:t>
            </w:r>
            <w:r w:rsidR="00791026">
              <w:rPr>
                <w:bCs/>
              </w:rPr>
              <w:t xml:space="preserve"> a fase final do projeto?</w:t>
            </w:r>
          </w:p>
        </w:tc>
      </w:tr>
      <w:tr w:rsidR="00C849EF" w:rsidRPr="0036756E" w14:paraId="3FFB317A" w14:textId="77777777" w:rsidTr="0070347F">
        <w:tc>
          <w:tcPr>
            <w:tcW w:w="840" w:type="dxa"/>
          </w:tcPr>
          <w:p w14:paraId="6F6D8151" w14:textId="7B40A3FB" w:rsidR="00C849EF" w:rsidRDefault="006434C4" w:rsidP="00C849EF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8730" w:type="dxa"/>
            <w:vAlign w:val="center"/>
          </w:tcPr>
          <w:p w14:paraId="5706EE92" w14:textId="1BCA6248" w:rsidR="00C849EF" w:rsidRDefault="00C849EF" w:rsidP="00C849EF">
            <w:pPr>
              <w:rPr>
                <w:bCs/>
              </w:rPr>
            </w:pPr>
            <w:r>
              <w:rPr>
                <w:bCs/>
              </w:rPr>
              <w:t xml:space="preserve">Quais são as principais dificuldades previstas para o desenvolvimento </w:t>
            </w:r>
            <w:r w:rsidR="00791026">
              <w:rPr>
                <w:bCs/>
              </w:rPr>
              <w:t>dos testes de sistema</w:t>
            </w:r>
            <w:r w:rsidRPr="007A2D72">
              <w:rPr>
                <w:bCs/>
              </w:rPr>
              <w:t>?</w:t>
            </w:r>
          </w:p>
        </w:tc>
      </w:tr>
      <w:tr w:rsidR="00C849EF" w:rsidRPr="0036756E" w14:paraId="0D250A36" w14:textId="77777777" w:rsidTr="0070347F">
        <w:tc>
          <w:tcPr>
            <w:tcW w:w="840" w:type="dxa"/>
          </w:tcPr>
          <w:p w14:paraId="07C5CF07" w14:textId="2CB0D742" w:rsidR="00C849EF" w:rsidRDefault="006A2B08" w:rsidP="00C849EF">
            <w:pPr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8730" w:type="dxa"/>
            <w:vAlign w:val="center"/>
          </w:tcPr>
          <w:p w14:paraId="4AA3E8C1" w14:textId="56E15C53" w:rsidR="00C849EF" w:rsidRPr="007A2D72" w:rsidRDefault="006A2B08" w:rsidP="00C849EF">
            <w:pPr>
              <w:rPr>
                <w:bCs/>
              </w:rPr>
            </w:pPr>
            <w:r>
              <w:rPr>
                <w:bCs/>
              </w:rPr>
              <w:t xml:space="preserve">Como está sendo </w:t>
            </w:r>
            <w:r w:rsidR="00791026">
              <w:rPr>
                <w:bCs/>
              </w:rPr>
              <w:t>a</w:t>
            </w:r>
            <w:r>
              <w:rPr>
                <w:bCs/>
              </w:rPr>
              <w:t xml:space="preserve"> </w:t>
            </w:r>
            <w:r w:rsidR="00791026">
              <w:rPr>
                <w:bCs/>
              </w:rPr>
              <w:t xml:space="preserve">finalização do </w:t>
            </w:r>
            <w:r>
              <w:rPr>
                <w:bCs/>
              </w:rPr>
              <w:t>desenvolvimento</w:t>
            </w:r>
            <w:r w:rsidR="00791026">
              <w:rPr>
                <w:bCs/>
              </w:rPr>
              <w:t xml:space="preserve"> </w:t>
            </w:r>
            <w:r>
              <w:rPr>
                <w:bCs/>
              </w:rPr>
              <w:t>do projeto?</w:t>
            </w:r>
            <w:r w:rsidR="00791026">
              <w:rPr>
                <w:bCs/>
              </w:rPr>
              <w:t xml:space="preserve"> Há algo que deve ser mudado antes da implantação?</w:t>
            </w:r>
          </w:p>
        </w:tc>
      </w:tr>
    </w:tbl>
    <w:p w14:paraId="44AB7792" w14:textId="77777777" w:rsidR="00CB2144" w:rsidRDefault="00CB2144" w:rsidP="00CB2144">
      <w:pPr>
        <w:pStyle w:val="Ttulo1"/>
        <w:rPr>
          <w:lang w:val="pt-PT"/>
        </w:rPr>
      </w:pPr>
      <w:r>
        <w:t>Pendências</w:t>
      </w:r>
    </w:p>
    <w:p w14:paraId="6AAF75B7" w14:textId="77777777" w:rsidR="00CB2144" w:rsidRDefault="00CB2144" w:rsidP="00CB2144"/>
    <w:tbl>
      <w:tblPr>
        <w:tblW w:w="5000" w:type="pct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8"/>
        <w:gridCol w:w="5095"/>
        <w:gridCol w:w="2407"/>
        <w:gridCol w:w="1558"/>
      </w:tblGrid>
      <w:tr w:rsidR="00CB2144" w14:paraId="5E50E2F4" w14:textId="77777777" w:rsidTr="007A2D72">
        <w:trPr>
          <w:cantSplit/>
          <w:trHeight w:val="300"/>
        </w:trPr>
        <w:tc>
          <w:tcPr>
            <w:tcW w:w="57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6843E60A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N°</w:t>
            </w:r>
          </w:p>
        </w:tc>
        <w:tc>
          <w:tcPr>
            <w:tcW w:w="5177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0FDCFCE8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Pendência</w:t>
            </w:r>
          </w:p>
        </w:tc>
        <w:tc>
          <w:tcPr>
            <w:tcW w:w="2445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BDEF9A5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Responsável</w:t>
            </w:r>
          </w:p>
        </w:tc>
        <w:tc>
          <w:tcPr>
            <w:tcW w:w="1581" w:type="dxa"/>
            <w:tcBorders>
              <w:bottom w:val="single" w:sz="4" w:space="0" w:color="auto"/>
            </w:tcBorders>
            <w:shd w:val="pct20" w:color="auto" w:fill="FFFFFF"/>
            <w:vAlign w:val="center"/>
          </w:tcPr>
          <w:p w14:paraId="241BEC9C" w14:textId="77777777" w:rsidR="00CB2144" w:rsidRDefault="00CB2144" w:rsidP="00ED4F29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CB2144" w14:paraId="714500F6" w14:textId="77777777" w:rsidTr="007A2D72">
        <w:trPr>
          <w:cantSplit/>
          <w:trHeight w:val="300"/>
        </w:trPr>
        <w:tc>
          <w:tcPr>
            <w:tcW w:w="575" w:type="dxa"/>
          </w:tcPr>
          <w:p w14:paraId="23ECA2BA" w14:textId="0FA312C3" w:rsidR="00CB2144" w:rsidRDefault="00CB2144" w:rsidP="00ED4F29"/>
        </w:tc>
        <w:tc>
          <w:tcPr>
            <w:tcW w:w="5177" w:type="dxa"/>
          </w:tcPr>
          <w:p w14:paraId="482B863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8C90B94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63CE028F" w14:textId="77777777" w:rsidR="00CB2144" w:rsidRDefault="00CB2144" w:rsidP="00ED4F29"/>
        </w:tc>
      </w:tr>
      <w:tr w:rsidR="00CB2144" w14:paraId="3E08CF23" w14:textId="77777777" w:rsidTr="007A2D72">
        <w:trPr>
          <w:cantSplit/>
          <w:trHeight w:val="300"/>
        </w:trPr>
        <w:tc>
          <w:tcPr>
            <w:tcW w:w="575" w:type="dxa"/>
          </w:tcPr>
          <w:p w14:paraId="7F42D579" w14:textId="77777777" w:rsidR="00CB2144" w:rsidRDefault="00CB2144" w:rsidP="00ED4F29"/>
        </w:tc>
        <w:tc>
          <w:tcPr>
            <w:tcW w:w="5177" w:type="dxa"/>
          </w:tcPr>
          <w:p w14:paraId="420489C1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4325824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1031351" w14:textId="77777777" w:rsidR="00CB2144" w:rsidRDefault="00CB2144" w:rsidP="00ED4F29"/>
        </w:tc>
      </w:tr>
      <w:tr w:rsidR="00CB2144" w14:paraId="6B11EE3B" w14:textId="77777777" w:rsidTr="007A2D72">
        <w:trPr>
          <w:cantSplit/>
          <w:trHeight w:val="300"/>
        </w:trPr>
        <w:tc>
          <w:tcPr>
            <w:tcW w:w="575" w:type="dxa"/>
          </w:tcPr>
          <w:p w14:paraId="72FF3AD8" w14:textId="77777777" w:rsidR="00CB2144" w:rsidRDefault="00CB2144" w:rsidP="00ED4F29"/>
        </w:tc>
        <w:tc>
          <w:tcPr>
            <w:tcW w:w="5177" w:type="dxa"/>
          </w:tcPr>
          <w:p w14:paraId="44815519" w14:textId="77777777" w:rsidR="00CB2144" w:rsidRDefault="00CB2144" w:rsidP="00ED4F29"/>
        </w:tc>
        <w:tc>
          <w:tcPr>
            <w:tcW w:w="2445" w:type="dxa"/>
            <w:shd w:val="clear" w:color="auto" w:fill="FFFFFF"/>
          </w:tcPr>
          <w:p w14:paraId="30AA77D3" w14:textId="77777777" w:rsidR="00CB2144" w:rsidRDefault="00CB2144" w:rsidP="00ED4F29"/>
        </w:tc>
        <w:tc>
          <w:tcPr>
            <w:tcW w:w="1581" w:type="dxa"/>
            <w:shd w:val="clear" w:color="auto" w:fill="FFFFFF"/>
          </w:tcPr>
          <w:p w14:paraId="16C3A808" w14:textId="77777777" w:rsidR="00CB2144" w:rsidRDefault="00CB2144" w:rsidP="00ED4F29"/>
        </w:tc>
      </w:tr>
    </w:tbl>
    <w:p w14:paraId="29ED3789" w14:textId="77777777" w:rsidR="00F5252D" w:rsidRDefault="003D1B14">
      <w:pPr>
        <w:pStyle w:val="Ttulo1"/>
      </w:pPr>
      <w:r>
        <w:t>Próxima Reunião</w:t>
      </w:r>
    </w:p>
    <w:p w14:paraId="0ABA9AB4" w14:textId="197F17AC" w:rsidR="00E06437" w:rsidRPr="007A2D72" w:rsidRDefault="00E06437" w:rsidP="00E06437">
      <w:r>
        <w:t xml:space="preserve">Próxima reunião geral do projeto está marcada para dia </w:t>
      </w:r>
      <w:r w:rsidR="00791026">
        <w:t>27</w:t>
      </w:r>
      <w:r w:rsidR="006A2B08">
        <w:t xml:space="preserve"> </w:t>
      </w:r>
      <w:r>
        <w:t xml:space="preserve">de </w:t>
      </w:r>
      <w:r w:rsidR="006A2B08">
        <w:t>novembro</w:t>
      </w:r>
      <w:r>
        <w:t xml:space="preserve">, onde será discutido a finalização </w:t>
      </w:r>
      <w:r w:rsidR="00791026">
        <w:t>do projeto e os últimos passos a serem tomados</w:t>
      </w:r>
      <w:r>
        <w:t>.</w:t>
      </w:r>
    </w:p>
    <w:p w14:paraId="7BF0D31B" w14:textId="5AA86F17" w:rsidR="00F5252D" w:rsidRPr="007A2D72" w:rsidRDefault="00F5252D" w:rsidP="00E06437"/>
    <w:sectPr w:rsidR="00F5252D" w:rsidRPr="007A2D72">
      <w:headerReference w:type="default" r:id="rId7"/>
      <w:footerReference w:type="default" r:id="rId8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9EE84A" w14:textId="77777777" w:rsidR="00B613A4" w:rsidRDefault="00B613A4">
      <w:r>
        <w:separator/>
      </w:r>
    </w:p>
  </w:endnote>
  <w:endnote w:type="continuationSeparator" w:id="0">
    <w:p w14:paraId="138253B6" w14:textId="77777777" w:rsidR="00B613A4" w:rsidRDefault="00B613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7687D" w14:textId="77777777" w:rsidR="00F5252D" w:rsidRDefault="00F5252D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300"/>
      <w:gridCol w:w="1705"/>
      <w:gridCol w:w="1705"/>
    </w:tblGrid>
    <w:tr w:rsidR="00F5252D" w14:paraId="4BB5476B" w14:textId="77777777">
      <w:trPr>
        <w:cantSplit/>
      </w:trPr>
      <w:tc>
        <w:tcPr>
          <w:tcW w:w="6300" w:type="dxa"/>
        </w:tcPr>
        <w:p w14:paraId="22906C9D" w14:textId="77777777" w:rsidR="00F5252D" w:rsidRDefault="00000000" w:rsidP="00BD69EB">
          <w:pPr>
            <w:pStyle w:val="Rodap"/>
            <w:tabs>
              <w:tab w:val="clear" w:pos="4320"/>
              <w:tab w:val="clear" w:pos="8640"/>
              <w:tab w:val="right" w:pos="6160"/>
            </w:tabs>
            <w:jc w:val="left"/>
          </w:pPr>
          <w:sdt>
            <w:sdtPr>
              <w:alias w:val="Gestor"/>
              <w:tag w:val=""/>
              <w:id w:val="140934332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 w:rsidR="00BD69EB">
                <w:rPr>
                  <w:lang w:val="pt-PT"/>
                </w:rPr>
                <w:t>&lt;Sigla do Projeto&gt; - &lt;Nome do Projeto&gt;</w:t>
              </w:r>
            </w:sdtContent>
          </w:sdt>
          <w:r w:rsidR="002241D7">
            <w:tab/>
          </w:r>
          <w:sdt>
            <w:sdtPr>
              <w:alias w:val="Assunto"/>
              <w:tag w:val=""/>
              <w:id w:val="2014485945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 w:rsidR="00BD69EB">
                <w:rPr>
                  <w:lang w:val="pt-PT"/>
                </w:rPr>
                <w:t>Versão &lt;X&gt;</w:t>
              </w:r>
            </w:sdtContent>
          </w:sdt>
        </w:p>
      </w:tc>
      <w:tc>
        <w:tcPr>
          <w:tcW w:w="1705" w:type="dxa"/>
          <w:vAlign w:val="center"/>
        </w:tcPr>
        <w:p w14:paraId="19A3776A" w14:textId="77777777" w:rsidR="00F5252D" w:rsidRDefault="00F5252D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2F28CFB6" w14:textId="77777777" w:rsidR="00F5252D" w:rsidRDefault="003D1B14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10C8B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 w:rsidR="00B10C8B">
              <w:rPr>
                <w:noProof/>
              </w:rPr>
              <w:t>2</w:t>
            </w:r>
          </w:fldSimple>
        </w:p>
      </w:tc>
    </w:tr>
  </w:tbl>
  <w:p w14:paraId="0481A699" w14:textId="77777777" w:rsidR="00F5252D" w:rsidRPr="002241D7" w:rsidRDefault="002241D7" w:rsidP="002241D7">
    <w:pPr>
      <w:jc w:val="right"/>
      <w:rPr>
        <w:sz w:val="16"/>
        <w:szCs w:val="16"/>
        <w:lang w:val="pt-PT"/>
      </w:rPr>
    </w:pPr>
    <w:r>
      <w:rPr>
        <w:sz w:val="16"/>
        <w:szCs w:val="16"/>
        <w:lang w:val="pt-PT"/>
      </w:rPr>
      <w:t xml:space="preserve">vs: </w:t>
    </w:r>
    <w:r>
      <w:rPr>
        <w:sz w:val="16"/>
        <w:szCs w:val="16"/>
        <w:lang w:val="pt-PT"/>
      </w:rPr>
      <w:fldChar w:fldCharType="begin"/>
    </w:r>
    <w:r>
      <w:rPr>
        <w:sz w:val="16"/>
        <w:szCs w:val="16"/>
        <w:lang w:val="pt-PT"/>
      </w:rPr>
      <w:instrText xml:space="preserve"> DOCPROPERTY  "Versão do Modelo"  \* MERGEFORMAT </w:instrText>
    </w:r>
    <w:r>
      <w:rPr>
        <w:sz w:val="16"/>
        <w:szCs w:val="16"/>
        <w:lang w:val="pt-PT"/>
      </w:rPr>
      <w:fldChar w:fldCharType="separate"/>
    </w:r>
    <w:r w:rsidR="004F6591">
      <w:rPr>
        <w:sz w:val="16"/>
        <w:szCs w:val="16"/>
        <w:lang w:val="pt-PT"/>
      </w:rPr>
      <w:t>1</w:t>
    </w:r>
    <w:r>
      <w:rPr>
        <w:sz w:val="16"/>
        <w:szCs w:val="16"/>
        <w:lang w:val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74A4C8" w14:textId="77777777" w:rsidR="00B613A4" w:rsidRDefault="00B613A4">
      <w:r>
        <w:separator/>
      </w:r>
    </w:p>
  </w:footnote>
  <w:footnote w:type="continuationSeparator" w:id="0">
    <w:p w14:paraId="7EBF4517" w14:textId="77777777" w:rsidR="00B613A4" w:rsidRDefault="00B613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F5252D" w14:paraId="3497395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3B9857C" w14:textId="77777777" w:rsidR="00F5252D" w:rsidRDefault="003D1B14">
          <w:pPr>
            <w:pStyle w:val="Cabealho"/>
            <w:rPr>
              <w:lang w:val="pt-PT"/>
            </w:rPr>
          </w:pPr>
          <w:r>
            <w:rPr>
              <w:lang w:val="pt-PT"/>
            </w:rPr>
            <w:t>&lt;Marca do Cliente&gt;</w:t>
          </w:r>
        </w:p>
      </w:tc>
      <w:sdt>
        <w:sdtPr>
          <w:alias w:val="Título"/>
          <w:tag w:val=""/>
          <w:id w:val="257487018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1F42BB9E" w14:textId="77777777" w:rsidR="00F5252D" w:rsidRDefault="00BD69EB">
              <w:pPr>
                <w:pStyle w:val="Cabealho"/>
              </w:pPr>
              <w:r>
                <w:rPr>
                  <w:lang w:val="pt-PT"/>
                </w:rPr>
                <w:t>Ata de Reunião</w:t>
              </w:r>
            </w:p>
          </w:tc>
        </w:sdtContent>
      </w:sdt>
      <w:tc>
        <w:tcPr>
          <w:tcW w:w="1440" w:type="dxa"/>
          <w:vAlign w:val="center"/>
        </w:tcPr>
        <w:p w14:paraId="5E246082" w14:textId="77777777" w:rsidR="00F5252D" w:rsidRDefault="00F5252D">
          <w:pPr>
            <w:pStyle w:val="Cabealho"/>
          </w:pPr>
        </w:p>
      </w:tc>
    </w:tr>
  </w:tbl>
  <w:p w14:paraId="287F777A" w14:textId="77777777" w:rsidR="00F5252D" w:rsidRDefault="00F5252D">
    <w:pPr>
      <w:pStyle w:val="Cabealho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DA7058"/>
    <w:multiLevelType w:val="hybridMultilevel"/>
    <w:tmpl w:val="CC9AD1AC"/>
    <w:lvl w:ilvl="0" w:tplc="4A32D99E">
      <w:start w:val="1"/>
      <w:numFmt w:val="bullet"/>
      <w:lvlText w:val=""/>
      <w:lvlJc w:val="left"/>
      <w:pPr>
        <w:tabs>
          <w:tab w:val="num" w:pos="1066"/>
        </w:tabs>
        <w:ind w:left="706" w:firstLine="0"/>
      </w:pPr>
      <w:rPr>
        <w:rFonts w:ascii="Symbol" w:hAnsi="Symbol" w:hint="default"/>
        <w:color w:val="0000FF"/>
        <w:sz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2146"/>
        </w:tabs>
        <w:ind w:left="2146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66"/>
        </w:tabs>
        <w:ind w:left="286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586"/>
        </w:tabs>
        <w:ind w:left="358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06"/>
        </w:tabs>
        <w:ind w:left="4306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26"/>
        </w:tabs>
        <w:ind w:left="502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46"/>
        </w:tabs>
        <w:ind w:left="574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66"/>
        </w:tabs>
        <w:ind w:left="6466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186"/>
        </w:tabs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3A21441E"/>
    <w:multiLevelType w:val="hybridMultilevel"/>
    <w:tmpl w:val="B950DADA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43075C7"/>
    <w:multiLevelType w:val="hybridMultilevel"/>
    <w:tmpl w:val="5F605B02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172113"/>
    <w:multiLevelType w:val="hybridMultilevel"/>
    <w:tmpl w:val="3460ADB6"/>
    <w:lvl w:ilvl="0" w:tplc="5D5CE98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F037EA">
      <w:start w:val="3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eastAsia="Times New Roman" w:hAnsi="Symbol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64AD05D6"/>
    <w:multiLevelType w:val="hybridMultilevel"/>
    <w:tmpl w:val="1234B6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37BFE"/>
    <w:multiLevelType w:val="hybridMultilevel"/>
    <w:tmpl w:val="2280D3C8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5133A1"/>
    <w:multiLevelType w:val="multilevel"/>
    <w:tmpl w:val="A7A0114A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 w16cid:durableId="1937593154">
    <w:abstractNumId w:val="5"/>
  </w:num>
  <w:num w:numId="2" w16cid:durableId="845284656">
    <w:abstractNumId w:val="1"/>
  </w:num>
  <w:num w:numId="3" w16cid:durableId="671295369">
    <w:abstractNumId w:val="6"/>
  </w:num>
  <w:num w:numId="4" w16cid:durableId="165557727">
    <w:abstractNumId w:val="3"/>
  </w:num>
  <w:num w:numId="5" w16cid:durableId="757750478">
    <w:abstractNumId w:val="0"/>
  </w:num>
  <w:num w:numId="6" w16cid:durableId="957176563">
    <w:abstractNumId w:val="2"/>
  </w:num>
  <w:num w:numId="7" w16cid:durableId="1647318342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50" fill="f" fillcolor="silver" strokecolor="#333">
      <v:fill color="silver" on="f"/>
      <v:stroke color="#333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91"/>
    <w:rsid w:val="00085CF8"/>
    <w:rsid w:val="000F14C7"/>
    <w:rsid w:val="00160434"/>
    <w:rsid w:val="00161A0C"/>
    <w:rsid w:val="001B1CF7"/>
    <w:rsid w:val="001B31FC"/>
    <w:rsid w:val="001C2A25"/>
    <w:rsid w:val="002241D7"/>
    <w:rsid w:val="00283A99"/>
    <w:rsid w:val="002C6C73"/>
    <w:rsid w:val="003D1B14"/>
    <w:rsid w:val="004F6591"/>
    <w:rsid w:val="0050345B"/>
    <w:rsid w:val="00531DBF"/>
    <w:rsid w:val="005D21A8"/>
    <w:rsid w:val="005F6BAE"/>
    <w:rsid w:val="00632E86"/>
    <w:rsid w:val="006434C4"/>
    <w:rsid w:val="00664E86"/>
    <w:rsid w:val="006A2B08"/>
    <w:rsid w:val="0070347F"/>
    <w:rsid w:val="00791026"/>
    <w:rsid w:val="007A2D72"/>
    <w:rsid w:val="007F0448"/>
    <w:rsid w:val="00843847"/>
    <w:rsid w:val="00867E14"/>
    <w:rsid w:val="008C00E5"/>
    <w:rsid w:val="008C1B47"/>
    <w:rsid w:val="008D7C21"/>
    <w:rsid w:val="009B7870"/>
    <w:rsid w:val="009D7C14"/>
    <w:rsid w:val="00A6332D"/>
    <w:rsid w:val="00B026BA"/>
    <w:rsid w:val="00B10C8B"/>
    <w:rsid w:val="00B52A35"/>
    <w:rsid w:val="00B613A4"/>
    <w:rsid w:val="00BB5564"/>
    <w:rsid w:val="00BD69EB"/>
    <w:rsid w:val="00C22B8B"/>
    <w:rsid w:val="00C849EF"/>
    <w:rsid w:val="00CA6E12"/>
    <w:rsid w:val="00CB2144"/>
    <w:rsid w:val="00D101EC"/>
    <w:rsid w:val="00D958BA"/>
    <w:rsid w:val="00DE6A24"/>
    <w:rsid w:val="00E06437"/>
    <w:rsid w:val="00E41DF1"/>
    <w:rsid w:val="00E45BD5"/>
    <w:rsid w:val="00E640F1"/>
    <w:rsid w:val="00F5252D"/>
    <w:rsid w:val="00FE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silver" strokecolor="#333">
      <v:fill color="silver" on="f"/>
      <v:stroke color="#333"/>
    </o:shapedefaults>
    <o:shapelayout v:ext="edit">
      <o:idmap v:ext="edit" data="2"/>
    </o:shapelayout>
  </w:shapeDefaults>
  <w:decimalSymbol w:val=","/>
  <w:listSeparator w:val=";"/>
  <w14:docId w14:val="0B496E2B"/>
  <w15:docId w15:val="{18220643-568C-42BD-82F7-A7D50D2B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3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3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2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semiHidden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semiHidden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character" w:styleId="TextodoEspaoReservado">
    <w:name w:val="Placeholder Text"/>
    <w:basedOn w:val="Fontepargpadro"/>
    <w:uiPriority w:val="99"/>
    <w:semiHidden/>
    <w:rsid w:val="00BD69EB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E271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E271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4F65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dro\Downloads\Template%20-%20Ata%20de%20Reuni&#227;o%20(1)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- Ata de Reunião (1).dotx</Template>
  <TotalTime>4</TotalTime>
  <Pages>2</Pages>
  <Words>307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Ata de Reunião</vt:lpstr>
    </vt:vector>
  </TitlesOfParts>
  <Manager>&lt;Sigla do Projeto&gt; - &lt;Nome do Projeto&gt;</Manager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Ata de Reunião</dc:title>
  <dc:subject>Versão &lt;X&gt;</dc:subject>
  <dc:creator>Pedro Lemos Flores do Prado</dc:creator>
  <cp:lastModifiedBy>Pedro Lemos Flores do Prado</cp:lastModifiedBy>
  <cp:revision>2</cp:revision>
  <cp:lastPrinted>2005-03-23T19:00:00Z</cp:lastPrinted>
  <dcterms:created xsi:type="dcterms:W3CDTF">2024-11-16T19:27:00Z</dcterms:created>
  <dcterms:modified xsi:type="dcterms:W3CDTF">2024-11-16T19:27:00Z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do Modelo">
    <vt:lpwstr>1</vt:lpwstr>
  </property>
  <property fmtid="{D5CDD505-2E9C-101B-9397-08002B2CF9AE}" pid="3" name="Nome do Modelo">
    <vt:lpwstr>MF - FPROJ - Ata de Reunião</vt:lpwstr>
  </property>
</Properties>
</file>