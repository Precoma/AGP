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460E0" w14:textId="77777777" w:rsidR="00F5252D" w:rsidRDefault="003D1B14">
      <w:pPr>
        <w:pStyle w:val="Ttulo1"/>
      </w:pPr>
      <w:r>
        <w:t>Identificação</w:t>
      </w:r>
    </w:p>
    <w:p w14:paraId="1CD5254E" w14:textId="2AC276ED" w:rsidR="001B31FC" w:rsidRPr="004F6591" w:rsidRDefault="004F6591" w:rsidP="004F6591">
      <w:r>
        <w:t>Reunião de</w:t>
      </w:r>
      <w:r w:rsidR="001B31FC" w:rsidRPr="004F6591">
        <w:t xml:space="preserve"> </w:t>
      </w:r>
      <w:r>
        <w:t>p</w:t>
      </w:r>
      <w:r w:rsidR="001B31FC" w:rsidRPr="004F6591">
        <w:t>lanejamento</w:t>
      </w:r>
      <w:r>
        <w:t xml:space="preserve"> inicial do projeto</w:t>
      </w:r>
    </w:p>
    <w:p w14:paraId="6A178DF9" w14:textId="4C80BE48" w:rsidR="00F5252D" w:rsidRDefault="00F5252D" w:rsidP="007A2D72">
      <w:pPr>
        <w:pStyle w:val="Instruo"/>
      </w:pPr>
    </w:p>
    <w:p w14:paraId="24AE6C4A" w14:textId="77777777"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1"/>
        <w:gridCol w:w="1969"/>
        <w:gridCol w:w="1766"/>
        <w:gridCol w:w="1766"/>
        <w:gridCol w:w="1534"/>
        <w:gridCol w:w="1548"/>
      </w:tblGrid>
      <w:tr w:rsidR="00F5252D" w14:paraId="2E3BD56A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7D1CC3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426D" w14:textId="628DD09F" w:rsidR="00F5252D" w:rsidRPr="004F6591" w:rsidRDefault="006A2B08">
            <w:pPr>
              <w:jc w:val="left"/>
              <w:rPr>
                <w:lang w:val="en-US"/>
              </w:rPr>
            </w:pPr>
            <w:r>
              <w:t>30</w:t>
            </w:r>
            <w:r w:rsidR="004F6591">
              <w:rPr>
                <w:lang w:val="en-US"/>
              </w:rPr>
              <w:t>/</w:t>
            </w:r>
            <w:r w:rsidR="00E640F1">
              <w:rPr>
                <w:lang w:val="en-US"/>
              </w:rPr>
              <w:t>10</w:t>
            </w:r>
            <w:r w:rsidR="004F6591">
              <w:rPr>
                <w:lang w:val="en-US"/>
              </w:rPr>
              <w:t>/2024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92246B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E807" w14:textId="07BF9308" w:rsidR="00F5252D" w:rsidRDefault="004F6591">
            <w:pPr>
              <w:jc w:val="left"/>
            </w:pPr>
            <w:r>
              <w:t>13:30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510F24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8D34" w14:textId="72474661" w:rsidR="00F5252D" w:rsidRDefault="004F6591">
            <w:pPr>
              <w:jc w:val="left"/>
            </w:pPr>
            <w:r>
              <w:t>14:30</w:t>
            </w:r>
          </w:p>
        </w:tc>
      </w:tr>
      <w:tr w:rsidR="00F5252D" w14:paraId="6D608C82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770EF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C9D6" w14:textId="62B621E0" w:rsidR="00F5252D" w:rsidRDefault="004F6591">
            <w:pPr>
              <w:jc w:val="left"/>
            </w:pPr>
            <w:r>
              <w:t>IFSP – Campus Salto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9CE1C0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2F69" w14:textId="766A013A" w:rsidR="00F5252D" w:rsidRDefault="004F6591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Pedro Lemos</w:t>
            </w:r>
          </w:p>
        </w:tc>
      </w:tr>
      <w:tr w:rsidR="00F5252D" w14:paraId="2F881B37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B4E5D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186E" w14:textId="688DE5ED" w:rsidR="00F5252D" w:rsidRDefault="004F6591" w:rsidP="00531DBF">
            <w:pPr>
              <w:jc w:val="left"/>
              <w:rPr>
                <w:bCs/>
              </w:rPr>
            </w:pPr>
            <w:fldSimple w:instr=" DOCPROPERTY MANAGER ">
              <w:r>
                <w:t>&lt;AGP&gt; - &lt;Agenda Escolar Pessoal&gt;</w:t>
              </w:r>
            </w:fldSimple>
          </w:p>
        </w:tc>
      </w:tr>
    </w:tbl>
    <w:p w14:paraId="1388CC00" w14:textId="77777777" w:rsidR="00F5252D" w:rsidRDefault="00F5252D"/>
    <w:tbl>
      <w:tblPr>
        <w:tblW w:w="5074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74"/>
        <w:gridCol w:w="1099"/>
        <w:gridCol w:w="1338"/>
        <w:gridCol w:w="1352"/>
        <w:gridCol w:w="2377"/>
        <w:gridCol w:w="1530"/>
      </w:tblGrid>
      <w:tr w:rsidR="00F5252D" w14:paraId="3AFE4690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06C643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F0BCE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8BA51E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4A270B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C8C535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4277E4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14:paraId="5893505C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C8E5" w14:textId="5328C09A" w:rsidR="00F5252D" w:rsidRDefault="004F6591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Pedro Lemos Flores do Prado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713" w14:textId="77777777"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498" w14:textId="49D0F7B7" w:rsidR="00F5252D" w:rsidRPr="004F6591" w:rsidRDefault="004F6591">
            <w:pPr>
              <w:rPr>
                <w:lang w:val="en-US"/>
              </w:rPr>
            </w:pPr>
            <w:r>
              <w:t xml:space="preserve">Scrum Master </w:t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C40" w14:textId="51129894" w:rsidR="00F5252D" w:rsidRDefault="004F6591">
            <w:pPr>
              <w:ind w:left="-1"/>
            </w:pPr>
            <w:r>
              <w:t>19 99673-7172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85B4" w14:textId="133AD89C" w:rsidR="00F5252D" w:rsidRDefault="004F6591">
            <w:r>
              <w:t>prado.lemos@aluno.ifsp.edu.br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E28" w14:textId="6CAD48EE" w:rsidR="00F5252D" w:rsidRDefault="004F6591">
            <w:r>
              <w:t>Pedro L. F. Prado</w:t>
            </w:r>
          </w:p>
        </w:tc>
      </w:tr>
      <w:tr w:rsidR="004F6591" w14:paraId="2A32EBBB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AC5F" w14:textId="0781F051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André Rodrigues Lourenço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6EE8" w14:textId="77777777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B58B" w14:textId="032082CA" w:rsidR="004F6591" w:rsidRDefault="004F6591" w:rsidP="004F6591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141" w14:textId="157F61FE" w:rsidR="004F6591" w:rsidRDefault="004F6591" w:rsidP="004F6591">
            <w:pPr>
              <w:ind w:left="-1"/>
            </w:pPr>
            <w:r w:rsidRPr="004F6591">
              <w:t>11 95042-5653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772" w14:textId="2FA1EB89" w:rsidR="004F6591" w:rsidRDefault="004F6591" w:rsidP="004F6591">
            <w:r>
              <w:t>Andre.lourenço@aluno.ifsp.edu.br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12A3" w14:textId="0E7D80C0" w:rsidR="004F6591" w:rsidRDefault="004F6591" w:rsidP="004F6591">
            <w:r>
              <w:t>André Lourenço</w:t>
            </w:r>
          </w:p>
        </w:tc>
      </w:tr>
      <w:tr w:rsidR="004F6591" w14:paraId="2C0BF58D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29B7" w14:textId="2AE869D2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Gustavo Henrique de Camargo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47F2" w14:textId="07A2478F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922" w14:textId="16395696" w:rsidR="004F6591" w:rsidRDefault="004F6591" w:rsidP="004F6591">
            <w:r>
              <w:t>Desenvolvedor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C5D" w14:textId="0F135B26" w:rsidR="004F6591" w:rsidRDefault="004F6591" w:rsidP="004F6591">
            <w:pPr>
              <w:ind w:left="-1"/>
            </w:pPr>
            <w:r w:rsidRPr="004F6591">
              <w:t>19 99949-8977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3B8E" w14:textId="68AFDE97" w:rsidR="004F6591" w:rsidRDefault="004F6591" w:rsidP="004F6591">
            <w:r>
              <w:t>gustavo.camargo1@aluno.ifsp.edu.br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59CE" w14:textId="4DF66A35" w:rsidR="004F6591" w:rsidRDefault="004F6591" w:rsidP="004F6591">
            <w:r>
              <w:t>Gustavo H. Camargo</w:t>
            </w:r>
          </w:p>
        </w:tc>
      </w:tr>
      <w:tr w:rsidR="004F6591" w14:paraId="47CB39CE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828" w14:textId="1CEB3863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Victor Augusto Sampaio Precoma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EE3C" w14:textId="2A0C722A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1E9" w14:textId="64066094" w:rsidR="004F6591" w:rsidRDefault="004F6591" w:rsidP="004F6591">
            <w:r>
              <w:t>Desenvolvedor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1085" w14:textId="11A77132" w:rsidR="004F6591" w:rsidRDefault="004F6591" w:rsidP="004F6591">
            <w:r w:rsidRPr="004F6591">
              <w:t>11 92005-4828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6C9F" w14:textId="390489DA" w:rsidR="004F6591" w:rsidRDefault="004F6591" w:rsidP="004F6591">
            <w:r>
              <w:t>victor.precoma@aluno.ifsp.edu.br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358" w14:textId="2B7FE30B" w:rsidR="004F6591" w:rsidRDefault="004F6591" w:rsidP="004F6591">
            <w:r>
              <w:t>Victor Precoma</w:t>
            </w:r>
          </w:p>
        </w:tc>
      </w:tr>
    </w:tbl>
    <w:p w14:paraId="689EBBBE" w14:textId="192A7712" w:rsidR="004F6591" w:rsidRDefault="00CB2144" w:rsidP="004F6591">
      <w:pPr>
        <w:pStyle w:val="Ttulo1"/>
      </w:pPr>
      <w:r>
        <w:t>OBJETIVO DA REUNIÃO</w:t>
      </w:r>
    </w:p>
    <w:p w14:paraId="23EBBA55" w14:textId="75B45FB3" w:rsidR="00D101EC" w:rsidRDefault="00D101EC" w:rsidP="00D101EC">
      <w:pPr>
        <w:pStyle w:val="PargrafodaLista"/>
        <w:numPr>
          <w:ilvl w:val="0"/>
          <w:numId w:val="7"/>
        </w:numPr>
      </w:pPr>
      <w:r>
        <w:t xml:space="preserve">Discussão sobre a decorrência da </w:t>
      </w:r>
      <w:r w:rsidR="006A2B08">
        <w:t>quarta</w:t>
      </w:r>
      <w:r>
        <w:t xml:space="preserve"> sprint;</w:t>
      </w:r>
    </w:p>
    <w:p w14:paraId="25580A60" w14:textId="4A65BFDA" w:rsidR="00D101EC" w:rsidRDefault="00D101EC" w:rsidP="00D101EC">
      <w:pPr>
        <w:pStyle w:val="PargrafodaLista"/>
        <w:numPr>
          <w:ilvl w:val="0"/>
          <w:numId w:val="7"/>
        </w:numPr>
      </w:pPr>
      <w:r>
        <w:t>Planejamento para início da qu</w:t>
      </w:r>
      <w:r w:rsidR="006A2B08">
        <w:t>inta</w:t>
      </w:r>
      <w:r>
        <w:t xml:space="preserve"> sprint;</w:t>
      </w:r>
    </w:p>
    <w:p w14:paraId="3D92C0E5" w14:textId="3F4F852F" w:rsidR="00D101EC" w:rsidRDefault="00D101EC" w:rsidP="00D101EC">
      <w:pPr>
        <w:pStyle w:val="PargrafodaLista"/>
        <w:numPr>
          <w:ilvl w:val="0"/>
          <w:numId w:val="7"/>
        </w:numPr>
      </w:pPr>
      <w:r>
        <w:t>Elaboração do cronograma inicial das tarefas da qu</w:t>
      </w:r>
      <w:r w:rsidR="006A2B08">
        <w:t>inta</w:t>
      </w:r>
      <w:r>
        <w:t xml:space="preserve"> sprint;</w:t>
      </w:r>
    </w:p>
    <w:p w14:paraId="41FED7A0" w14:textId="77777777" w:rsidR="00D101EC" w:rsidRDefault="00D101EC" w:rsidP="00D101EC">
      <w:pPr>
        <w:pStyle w:val="PargrafodaLista"/>
        <w:numPr>
          <w:ilvl w:val="0"/>
          <w:numId w:val="7"/>
        </w:numPr>
      </w:pPr>
      <w:r>
        <w:t>Definição dos critérios de sucesso e fracasso na entrega.</w:t>
      </w:r>
    </w:p>
    <w:p w14:paraId="68A2E512" w14:textId="7A21808A" w:rsidR="00D101EC" w:rsidRDefault="00D101EC" w:rsidP="00D101EC">
      <w:pPr>
        <w:pStyle w:val="PargrafodaLista"/>
        <w:numPr>
          <w:ilvl w:val="0"/>
          <w:numId w:val="7"/>
        </w:numPr>
      </w:pPr>
      <w:r>
        <w:t xml:space="preserve">Identificar os riscos que podem ocorrer durante o desenvolvimento da </w:t>
      </w:r>
      <w:r w:rsidR="006A2B08">
        <w:t>quinta</w:t>
      </w:r>
      <w:r>
        <w:t xml:space="preserve"> sprint;</w:t>
      </w:r>
    </w:p>
    <w:p w14:paraId="01524A6B" w14:textId="77777777" w:rsidR="00CB2144" w:rsidRDefault="00CB2144" w:rsidP="00CB2144">
      <w:pPr>
        <w:pStyle w:val="Ttulo1"/>
      </w:pPr>
      <w:r>
        <w:t>ASSUNTOS</w:t>
      </w:r>
    </w:p>
    <w:p w14:paraId="36AC1EE1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66DA8C" w14:textId="77777777" w:rsidTr="0070347F">
        <w:trPr>
          <w:trHeight w:val="350"/>
        </w:trPr>
        <w:tc>
          <w:tcPr>
            <w:tcW w:w="840" w:type="dxa"/>
            <w:shd w:val="clear" w:color="000000" w:fill="C0C0C0"/>
            <w:vAlign w:val="center"/>
          </w:tcPr>
          <w:p w14:paraId="04296154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730" w:type="dxa"/>
            <w:shd w:val="clear" w:color="000000" w:fill="C0C0C0"/>
            <w:vAlign w:val="center"/>
          </w:tcPr>
          <w:p w14:paraId="428780D9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C849EF" w14:paraId="429ADE2B" w14:textId="77777777" w:rsidTr="0070347F">
        <w:tc>
          <w:tcPr>
            <w:tcW w:w="840" w:type="dxa"/>
          </w:tcPr>
          <w:p w14:paraId="7BDB2544" w14:textId="77777777" w:rsidR="00C849EF" w:rsidRPr="001B31FC" w:rsidRDefault="00C849EF" w:rsidP="00C849EF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730" w:type="dxa"/>
            <w:vAlign w:val="center"/>
          </w:tcPr>
          <w:p w14:paraId="09DEC792" w14:textId="16912166" w:rsidR="00C849EF" w:rsidRPr="007A2D72" w:rsidRDefault="00C849EF" w:rsidP="00C849EF">
            <w:r>
              <w:t xml:space="preserve">Como decorreu essa </w:t>
            </w:r>
            <w:r w:rsidR="006A2B08">
              <w:t>qu</w:t>
            </w:r>
            <w:r w:rsidR="006A2B08">
              <w:t>arta</w:t>
            </w:r>
            <w:r>
              <w:t xml:space="preserve"> sprint para os Desenvolvedores do projeto?</w:t>
            </w:r>
          </w:p>
        </w:tc>
      </w:tr>
      <w:tr w:rsidR="00C849EF" w14:paraId="6BE3C0D2" w14:textId="77777777" w:rsidTr="0070347F">
        <w:tc>
          <w:tcPr>
            <w:tcW w:w="840" w:type="dxa"/>
          </w:tcPr>
          <w:p w14:paraId="4A49DEF4" w14:textId="77777777" w:rsidR="00C849EF" w:rsidRPr="001B31FC" w:rsidRDefault="00C849EF" w:rsidP="00C849EF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730" w:type="dxa"/>
            <w:vAlign w:val="center"/>
          </w:tcPr>
          <w:p w14:paraId="50411587" w14:textId="7A4518C7" w:rsidR="00C849EF" w:rsidRPr="007A2D72" w:rsidRDefault="00C849EF" w:rsidP="00C849EF">
            <w:pPr>
              <w:rPr>
                <w:bCs/>
              </w:rPr>
            </w:pPr>
            <w:r>
              <w:rPr>
                <w:bCs/>
              </w:rPr>
              <w:t xml:space="preserve">O prazo para conclusão do projeto segue o mesmo após essas semanas da </w:t>
            </w:r>
            <w:r w:rsidR="006A2B08">
              <w:rPr>
                <w:bCs/>
              </w:rPr>
              <w:t>quarta</w:t>
            </w:r>
            <w:r>
              <w:rPr>
                <w:bCs/>
              </w:rPr>
              <w:t xml:space="preserve"> sprint</w:t>
            </w:r>
            <w:r w:rsidRPr="007A2D72">
              <w:rPr>
                <w:bCs/>
              </w:rPr>
              <w:t>?</w:t>
            </w:r>
          </w:p>
        </w:tc>
      </w:tr>
      <w:tr w:rsidR="00C849EF" w:rsidRPr="0036756E" w14:paraId="78648E13" w14:textId="77777777" w:rsidTr="0070347F">
        <w:tc>
          <w:tcPr>
            <w:tcW w:w="840" w:type="dxa"/>
          </w:tcPr>
          <w:p w14:paraId="1B691DE5" w14:textId="77777777" w:rsidR="00C849EF" w:rsidRPr="001B31FC" w:rsidRDefault="00C849EF" w:rsidP="00C849EF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730" w:type="dxa"/>
            <w:vAlign w:val="center"/>
          </w:tcPr>
          <w:p w14:paraId="3A84169E" w14:textId="6C6A4702" w:rsidR="00C849EF" w:rsidRPr="0036756E" w:rsidRDefault="00C849EF" w:rsidP="00C849EF">
            <w:pPr>
              <w:rPr>
                <w:b/>
              </w:rPr>
            </w:pPr>
            <w:r>
              <w:rPr>
                <w:bCs/>
              </w:rPr>
              <w:t>Quais pontos dessa sprint serão levados para as demais?</w:t>
            </w:r>
          </w:p>
        </w:tc>
      </w:tr>
      <w:tr w:rsidR="00C849EF" w:rsidRPr="0036756E" w14:paraId="24CD2E8B" w14:textId="77777777" w:rsidTr="0070347F">
        <w:tc>
          <w:tcPr>
            <w:tcW w:w="840" w:type="dxa"/>
          </w:tcPr>
          <w:p w14:paraId="79FB4665" w14:textId="6E7F51D3" w:rsidR="00C849EF" w:rsidRPr="001B31FC" w:rsidRDefault="00C849EF" w:rsidP="00C849E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730" w:type="dxa"/>
            <w:vAlign w:val="center"/>
          </w:tcPr>
          <w:p w14:paraId="37C89371" w14:textId="3E288F06" w:rsidR="00C849EF" w:rsidRPr="007A2D72" w:rsidRDefault="00C849EF" w:rsidP="00C849EF">
            <w:pPr>
              <w:rPr>
                <w:bCs/>
              </w:rPr>
            </w:pPr>
            <w:r>
              <w:t xml:space="preserve">De forma geral, como acham que a </w:t>
            </w:r>
            <w:r w:rsidR="006A2B08">
              <w:t>quinta</w:t>
            </w:r>
            <w:r>
              <w:t xml:space="preserve"> sprint decorrerá?</w:t>
            </w:r>
          </w:p>
        </w:tc>
      </w:tr>
      <w:tr w:rsidR="00C849EF" w:rsidRPr="0036756E" w14:paraId="3D9B0BED" w14:textId="77777777" w:rsidTr="0070347F">
        <w:tc>
          <w:tcPr>
            <w:tcW w:w="840" w:type="dxa"/>
          </w:tcPr>
          <w:p w14:paraId="676ECCE6" w14:textId="00254EDB" w:rsidR="00C849EF" w:rsidRDefault="00C849EF" w:rsidP="00C849E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730" w:type="dxa"/>
            <w:vAlign w:val="center"/>
          </w:tcPr>
          <w:p w14:paraId="20B7934F" w14:textId="1545AAA9" w:rsidR="00C849EF" w:rsidRPr="007A2D72" w:rsidRDefault="00C849EF" w:rsidP="00C849EF">
            <w:pPr>
              <w:rPr>
                <w:bCs/>
              </w:rPr>
            </w:pPr>
            <w:r>
              <w:rPr>
                <w:bCs/>
              </w:rPr>
              <w:t>Quais são as principais dificuldades previstas para o desenvolvimento do Caso de uso UC0</w:t>
            </w:r>
            <w:r w:rsidR="006A2B08">
              <w:rPr>
                <w:bCs/>
              </w:rPr>
              <w:t>7</w:t>
            </w:r>
            <w:r w:rsidRPr="007A2D72">
              <w:rPr>
                <w:bCs/>
              </w:rPr>
              <w:t>?</w:t>
            </w:r>
          </w:p>
        </w:tc>
      </w:tr>
      <w:tr w:rsidR="00C849EF" w:rsidRPr="0036756E" w14:paraId="3FFB317A" w14:textId="77777777" w:rsidTr="0070347F">
        <w:tc>
          <w:tcPr>
            <w:tcW w:w="840" w:type="dxa"/>
          </w:tcPr>
          <w:p w14:paraId="6F6D8151" w14:textId="7B40A3FB" w:rsidR="00C849EF" w:rsidRDefault="006434C4" w:rsidP="00C849E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730" w:type="dxa"/>
            <w:vAlign w:val="center"/>
          </w:tcPr>
          <w:p w14:paraId="5706EE92" w14:textId="512C32CC" w:rsidR="00C849EF" w:rsidRDefault="00C849EF" w:rsidP="00C849EF">
            <w:pPr>
              <w:rPr>
                <w:bCs/>
              </w:rPr>
            </w:pPr>
            <w:r>
              <w:rPr>
                <w:bCs/>
              </w:rPr>
              <w:t>Quais são as principais dificuldades previstas para o desenvolvimento do Caso de uso UC0</w:t>
            </w:r>
            <w:r w:rsidR="006A2B08">
              <w:rPr>
                <w:bCs/>
              </w:rPr>
              <w:t>8</w:t>
            </w:r>
            <w:r w:rsidRPr="007A2D72">
              <w:rPr>
                <w:bCs/>
              </w:rPr>
              <w:t>?</w:t>
            </w:r>
          </w:p>
        </w:tc>
      </w:tr>
      <w:tr w:rsidR="00C849EF" w:rsidRPr="0036756E" w14:paraId="0D250A36" w14:textId="77777777" w:rsidTr="0070347F">
        <w:tc>
          <w:tcPr>
            <w:tcW w:w="840" w:type="dxa"/>
          </w:tcPr>
          <w:p w14:paraId="07C5CF07" w14:textId="2CB0D742" w:rsidR="00C849EF" w:rsidRDefault="006A2B08" w:rsidP="00C849E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730" w:type="dxa"/>
            <w:vAlign w:val="center"/>
          </w:tcPr>
          <w:p w14:paraId="4AA3E8C1" w14:textId="7AF23B4D" w:rsidR="00C849EF" w:rsidRPr="007A2D72" w:rsidRDefault="006A2B08" w:rsidP="00C849EF">
            <w:pPr>
              <w:rPr>
                <w:bCs/>
              </w:rPr>
            </w:pPr>
            <w:r>
              <w:rPr>
                <w:bCs/>
              </w:rPr>
              <w:t>Como está sendo o desenvolvimento em geral do projeto? Encontraram algumas dificuldades ou algo que pode ser mudado no escopo?</w:t>
            </w:r>
          </w:p>
        </w:tc>
      </w:tr>
    </w:tbl>
    <w:p w14:paraId="44AB7792" w14:textId="77777777" w:rsidR="00CB2144" w:rsidRDefault="00CB2144" w:rsidP="00CB2144">
      <w:pPr>
        <w:pStyle w:val="Ttulo1"/>
        <w:rPr>
          <w:lang w:val="pt-PT"/>
        </w:rPr>
      </w:pPr>
      <w:r>
        <w:t>Pendências</w:t>
      </w:r>
    </w:p>
    <w:p w14:paraId="6AAF75B7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5095"/>
        <w:gridCol w:w="2407"/>
        <w:gridCol w:w="1558"/>
      </w:tblGrid>
      <w:tr w:rsidR="00CB2144" w14:paraId="5E50E2F4" w14:textId="77777777" w:rsidTr="007A2D72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6843E60A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0FDCFCE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BDEF9A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41BEC9C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714500F6" w14:textId="77777777" w:rsidTr="007A2D72">
        <w:trPr>
          <w:cantSplit/>
          <w:trHeight w:val="300"/>
        </w:trPr>
        <w:tc>
          <w:tcPr>
            <w:tcW w:w="575" w:type="dxa"/>
          </w:tcPr>
          <w:p w14:paraId="23ECA2BA" w14:textId="0FA312C3" w:rsidR="00CB2144" w:rsidRDefault="00CB2144" w:rsidP="00ED4F29"/>
        </w:tc>
        <w:tc>
          <w:tcPr>
            <w:tcW w:w="5177" w:type="dxa"/>
          </w:tcPr>
          <w:p w14:paraId="482B863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8C90B94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63CE028F" w14:textId="77777777" w:rsidR="00CB2144" w:rsidRDefault="00CB2144" w:rsidP="00ED4F29"/>
        </w:tc>
      </w:tr>
      <w:tr w:rsidR="00CB2144" w14:paraId="3E08CF23" w14:textId="77777777" w:rsidTr="007A2D72">
        <w:trPr>
          <w:cantSplit/>
          <w:trHeight w:val="300"/>
        </w:trPr>
        <w:tc>
          <w:tcPr>
            <w:tcW w:w="575" w:type="dxa"/>
          </w:tcPr>
          <w:p w14:paraId="7F42D579" w14:textId="77777777" w:rsidR="00CB2144" w:rsidRDefault="00CB2144" w:rsidP="00ED4F29"/>
        </w:tc>
        <w:tc>
          <w:tcPr>
            <w:tcW w:w="5177" w:type="dxa"/>
          </w:tcPr>
          <w:p w14:paraId="420489C1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325824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1031351" w14:textId="77777777" w:rsidR="00CB2144" w:rsidRDefault="00CB2144" w:rsidP="00ED4F29"/>
        </w:tc>
      </w:tr>
      <w:tr w:rsidR="00CB2144" w14:paraId="6B11EE3B" w14:textId="77777777" w:rsidTr="007A2D72">
        <w:trPr>
          <w:cantSplit/>
          <w:trHeight w:val="300"/>
        </w:trPr>
        <w:tc>
          <w:tcPr>
            <w:tcW w:w="575" w:type="dxa"/>
          </w:tcPr>
          <w:p w14:paraId="72FF3AD8" w14:textId="77777777" w:rsidR="00CB2144" w:rsidRDefault="00CB2144" w:rsidP="00ED4F29"/>
        </w:tc>
        <w:tc>
          <w:tcPr>
            <w:tcW w:w="5177" w:type="dxa"/>
          </w:tcPr>
          <w:p w14:paraId="4481551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30AA77D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6C3A808" w14:textId="77777777" w:rsidR="00CB2144" w:rsidRDefault="00CB2144" w:rsidP="00ED4F29"/>
        </w:tc>
      </w:tr>
    </w:tbl>
    <w:p w14:paraId="29ED3789" w14:textId="77777777" w:rsidR="00F5252D" w:rsidRDefault="003D1B14">
      <w:pPr>
        <w:pStyle w:val="Ttulo1"/>
      </w:pPr>
      <w:r>
        <w:t>Próxima Reunião</w:t>
      </w:r>
    </w:p>
    <w:p w14:paraId="0ABA9AB4" w14:textId="4EA7CE7D" w:rsidR="00E06437" w:rsidRPr="007A2D72" w:rsidRDefault="00E06437" w:rsidP="00E06437">
      <w:r>
        <w:t xml:space="preserve">Próxima reunião geral do projeto está marcada para dia </w:t>
      </w:r>
      <w:r w:rsidR="006A2B08">
        <w:t xml:space="preserve">13 </w:t>
      </w:r>
      <w:r>
        <w:t xml:space="preserve">de </w:t>
      </w:r>
      <w:r w:rsidR="006A2B08">
        <w:t>novembro</w:t>
      </w:r>
      <w:r>
        <w:t xml:space="preserve">, onde será discutido a finalização da </w:t>
      </w:r>
      <w:r w:rsidR="006A2B08">
        <w:t>quinta</w:t>
      </w:r>
      <w:r>
        <w:t xml:space="preserve"> sprint e início da </w:t>
      </w:r>
      <w:r w:rsidR="006A2B08">
        <w:t>sexta</w:t>
      </w:r>
      <w:r>
        <w:t>.</w:t>
      </w:r>
    </w:p>
    <w:p w14:paraId="7BF0D31B" w14:textId="5AA86F17" w:rsidR="00F5252D" w:rsidRPr="007A2D72" w:rsidRDefault="00F5252D" w:rsidP="00E06437"/>
    <w:sectPr w:rsidR="00F5252D" w:rsidRPr="007A2D72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8DFAE" w14:textId="77777777" w:rsidR="001B1CF7" w:rsidRDefault="001B1CF7">
      <w:r>
        <w:separator/>
      </w:r>
    </w:p>
  </w:endnote>
  <w:endnote w:type="continuationSeparator" w:id="0">
    <w:p w14:paraId="2241A6BF" w14:textId="77777777" w:rsidR="001B1CF7" w:rsidRDefault="001B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7687D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4BB5476B" w14:textId="77777777">
      <w:trPr>
        <w:cantSplit/>
      </w:trPr>
      <w:tc>
        <w:tcPr>
          <w:tcW w:w="6300" w:type="dxa"/>
        </w:tcPr>
        <w:p w14:paraId="22906C9D" w14:textId="77777777" w:rsidR="00F5252D" w:rsidRDefault="00000000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BD69EB">
                <w:rPr>
                  <w:lang w:val="pt-PT"/>
                </w:rPr>
                <w:t xml:space="preserve">&lt;Sigla </w:t>
              </w:r>
              <w:r w:rsidR="00BD69EB">
                <w:rPr>
                  <w:lang w:val="pt-PT"/>
                </w:rPr>
                <w:t>do Projeto&gt; - &lt;Nome do Projeto&gt;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D69EB">
                <w:rPr>
                  <w:lang w:val="pt-PT"/>
                </w:rPr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9A3776A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F28CFB6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14:paraId="0481A699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4F6591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0A75B" w14:textId="77777777" w:rsidR="001B1CF7" w:rsidRDefault="001B1CF7">
      <w:r>
        <w:separator/>
      </w:r>
    </w:p>
  </w:footnote>
  <w:footnote w:type="continuationSeparator" w:id="0">
    <w:p w14:paraId="48D9C1FE" w14:textId="77777777" w:rsidR="001B1CF7" w:rsidRDefault="001B1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3497395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3B9857C" w14:textId="77777777" w:rsidR="00F5252D" w:rsidRDefault="003D1B14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1F42BB9E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5E246082" w14:textId="77777777" w:rsidR="00F5252D" w:rsidRDefault="00F5252D">
          <w:pPr>
            <w:pStyle w:val="Cabealho"/>
          </w:pPr>
        </w:p>
      </w:tc>
    </w:tr>
  </w:tbl>
  <w:p w14:paraId="287F777A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4AD05D6"/>
    <w:multiLevelType w:val="hybridMultilevel"/>
    <w:tmpl w:val="1234B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937593154">
    <w:abstractNumId w:val="5"/>
  </w:num>
  <w:num w:numId="2" w16cid:durableId="845284656">
    <w:abstractNumId w:val="1"/>
  </w:num>
  <w:num w:numId="3" w16cid:durableId="671295369">
    <w:abstractNumId w:val="6"/>
  </w:num>
  <w:num w:numId="4" w16cid:durableId="165557727">
    <w:abstractNumId w:val="3"/>
  </w:num>
  <w:num w:numId="5" w16cid:durableId="757750478">
    <w:abstractNumId w:val="0"/>
  </w:num>
  <w:num w:numId="6" w16cid:durableId="957176563">
    <w:abstractNumId w:val="2"/>
  </w:num>
  <w:num w:numId="7" w16cid:durableId="164731834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1"/>
    <w:rsid w:val="000F14C7"/>
    <w:rsid w:val="00160434"/>
    <w:rsid w:val="00161A0C"/>
    <w:rsid w:val="001B1CF7"/>
    <w:rsid w:val="001B31FC"/>
    <w:rsid w:val="001C2A25"/>
    <w:rsid w:val="002241D7"/>
    <w:rsid w:val="00283A99"/>
    <w:rsid w:val="002C6C73"/>
    <w:rsid w:val="003D1B14"/>
    <w:rsid w:val="004F6591"/>
    <w:rsid w:val="0050345B"/>
    <w:rsid w:val="00531DBF"/>
    <w:rsid w:val="005D21A8"/>
    <w:rsid w:val="005F6BAE"/>
    <w:rsid w:val="00632E86"/>
    <w:rsid w:val="006434C4"/>
    <w:rsid w:val="00664E86"/>
    <w:rsid w:val="006A2B08"/>
    <w:rsid w:val="0070347F"/>
    <w:rsid w:val="007A2D72"/>
    <w:rsid w:val="007F0448"/>
    <w:rsid w:val="00843847"/>
    <w:rsid w:val="00867E14"/>
    <w:rsid w:val="008C00E5"/>
    <w:rsid w:val="008C1B47"/>
    <w:rsid w:val="008D7C21"/>
    <w:rsid w:val="009B7870"/>
    <w:rsid w:val="009D7C14"/>
    <w:rsid w:val="00A6332D"/>
    <w:rsid w:val="00B10C8B"/>
    <w:rsid w:val="00B52A35"/>
    <w:rsid w:val="00BB5564"/>
    <w:rsid w:val="00BD69EB"/>
    <w:rsid w:val="00C22B8B"/>
    <w:rsid w:val="00C849EF"/>
    <w:rsid w:val="00CA6E12"/>
    <w:rsid w:val="00CB2144"/>
    <w:rsid w:val="00D101EC"/>
    <w:rsid w:val="00D958BA"/>
    <w:rsid w:val="00DE6A24"/>
    <w:rsid w:val="00E06437"/>
    <w:rsid w:val="00E41DF1"/>
    <w:rsid w:val="00E45BD5"/>
    <w:rsid w:val="00E640F1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silver" strokecolor="#333">
      <v:fill color="silver" on="f"/>
      <v:stroke color="#333"/>
    </o:shapedefaults>
    <o:shapelayout v:ext="edit">
      <o:idmap v:ext="edit" data="2"/>
    </o:shapelayout>
  </w:shapeDefaults>
  <w:decimalSymbol w:val=","/>
  <w:listSeparator w:val=";"/>
  <w14:docId w14:val="0B496E2B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Ata%20de%20Reuni&#227;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 (1).dotx</Template>
  <TotalTime>5</TotalTime>
  <Pages>2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&lt;Sigla do Projeto&gt; - &lt;Nome do Projeto&gt;</Manager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&lt;X&gt;</dc:subject>
  <dc:creator>Pedro Lemos Flores do Prado</dc:creator>
  <cp:lastModifiedBy>Pedro Lemos Flores do Prado</cp:lastModifiedBy>
  <cp:revision>2</cp:revision>
  <cp:lastPrinted>2005-03-23T19:00:00Z</cp:lastPrinted>
  <dcterms:created xsi:type="dcterms:W3CDTF">2024-11-16T19:20:00Z</dcterms:created>
  <dcterms:modified xsi:type="dcterms:W3CDTF">2024-11-16T19:20:00Z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