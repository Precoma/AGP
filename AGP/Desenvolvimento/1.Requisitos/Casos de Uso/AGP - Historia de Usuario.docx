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B86EB8A" w14:textId="77777777" w:rsidR="00A91748" w:rsidRPr="00A91748" w:rsidRDefault="004B1997" w:rsidP="0036497E">
      <w:pPr>
        <w:pStyle w:val="EPP-Seonivel1"/>
        <w:jc w:val="left"/>
        <w:rPr>
          <w:lang w:val="pt-PT"/>
        </w:rPr>
      </w:pPr>
      <w:bookmarkStart w:id="0" w:name="_Toc464633893"/>
      <w:r>
        <w:t xml:space="preserve">caso de uso: </w:t>
      </w:r>
    </w:p>
    <w:p w14:paraId="769A5916" w14:textId="1206DF1C" w:rsidR="0036497E" w:rsidRPr="0036497E" w:rsidRDefault="00186641" w:rsidP="00A91748">
      <w:pPr>
        <w:pStyle w:val="EPP-Seonivel1"/>
        <w:numPr>
          <w:ilvl w:val="0"/>
          <w:numId w:val="0"/>
        </w:numPr>
        <w:ind w:left="432"/>
        <w:jc w:val="left"/>
        <w:rPr>
          <w:lang w:val="pt-PT"/>
        </w:rPr>
      </w:pPr>
      <w:r>
        <w:br/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1- Manter Matéria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br/>
        <w:t>2- Vi</w:t>
      </w:r>
      <w:r w:rsidR="0036497E">
        <w:rPr>
          <w:rStyle w:val="EPP-TextoNormalCarcter"/>
          <w:b w:val="0"/>
          <w:bCs/>
          <w:caps w:val="0"/>
          <w:sz w:val="20"/>
          <w:szCs w:val="16"/>
        </w:rPr>
        <w:t>s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ualizar Matéria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br/>
        <w:t>3- Manter Atividade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br/>
        <w:t>4- Visualizar Atividade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br/>
        <w:t>5- Vi</w:t>
      </w:r>
      <w:r w:rsidR="0036497E">
        <w:rPr>
          <w:rStyle w:val="EPP-TextoNormalCarcter"/>
          <w:b w:val="0"/>
          <w:bCs/>
          <w:caps w:val="0"/>
          <w:sz w:val="20"/>
          <w:szCs w:val="16"/>
        </w:rPr>
        <w:t>s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ualizar Pendências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br/>
        <w:t>6- Vi</w:t>
      </w:r>
      <w:r w:rsidR="0036497E">
        <w:rPr>
          <w:rStyle w:val="EPP-TextoNormalCarcter"/>
          <w:b w:val="0"/>
          <w:bCs/>
          <w:caps w:val="0"/>
          <w:sz w:val="20"/>
          <w:szCs w:val="16"/>
        </w:rPr>
        <w:t>s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ualizar Concluídas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br/>
      </w:r>
      <w:r w:rsidR="0036497E">
        <w:rPr>
          <w:rStyle w:val="EPP-TextoNormalCarcter"/>
          <w:b w:val="0"/>
          <w:bCs/>
          <w:caps w:val="0"/>
          <w:sz w:val="20"/>
          <w:szCs w:val="16"/>
        </w:rPr>
        <w:t>7</w:t>
      </w:r>
      <w:r w:rsidR="0036497E" w:rsidRPr="00186641">
        <w:rPr>
          <w:rStyle w:val="EPP-TextoNormalCarcter"/>
          <w:b w:val="0"/>
          <w:bCs/>
          <w:caps w:val="0"/>
          <w:sz w:val="20"/>
          <w:szCs w:val="16"/>
        </w:rPr>
        <w:t xml:space="preserve">- </w:t>
      </w:r>
      <w:r w:rsidR="0036497E">
        <w:rPr>
          <w:rStyle w:val="EPP-TextoNormalCarcter"/>
          <w:b w:val="0"/>
          <w:bCs/>
          <w:caps w:val="0"/>
          <w:sz w:val="20"/>
          <w:szCs w:val="16"/>
        </w:rPr>
        <w:t>Manter</w:t>
      </w:r>
      <w:r w:rsidR="0036497E" w:rsidRPr="00186641">
        <w:rPr>
          <w:rStyle w:val="EPP-TextoNormalCarcter"/>
          <w:b w:val="0"/>
          <w:bCs/>
          <w:caps w:val="0"/>
          <w:sz w:val="20"/>
          <w:szCs w:val="16"/>
        </w:rPr>
        <w:t xml:space="preserve"> </w:t>
      </w:r>
      <w:r w:rsidR="0036497E">
        <w:rPr>
          <w:rStyle w:val="EPP-TextoNormalCarcter"/>
          <w:b w:val="0"/>
          <w:bCs/>
          <w:caps w:val="0"/>
          <w:sz w:val="20"/>
          <w:szCs w:val="16"/>
        </w:rPr>
        <w:t>Avisos</w:t>
      </w:r>
      <w:r w:rsidR="0036497E" w:rsidRPr="0036497E">
        <w:rPr>
          <w:rStyle w:val="EPP-TextoNormalCarcter"/>
          <w:b w:val="0"/>
          <w:bCs/>
          <w:caps w:val="0"/>
          <w:sz w:val="20"/>
          <w:szCs w:val="16"/>
        </w:rPr>
        <w:t xml:space="preserve"> </w:t>
      </w:r>
      <w:r w:rsidR="0036497E" w:rsidRPr="0036497E">
        <w:rPr>
          <w:rStyle w:val="EPP-TextoNormalCarcter"/>
          <w:b w:val="0"/>
          <w:bCs/>
          <w:caps w:val="0"/>
          <w:sz w:val="20"/>
          <w:szCs w:val="16"/>
        </w:rPr>
        <w:br/>
      </w:r>
      <w:r w:rsidR="0036497E" w:rsidRPr="0036497E">
        <w:rPr>
          <w:rStyle w:val="EPP-TextoNormalCarcter"/>
          <w:b w:val="0"/>
          <w:bCs/>
          <w:caps w:val="0"/>
          <w:sz w:val="20"/>
          <w:szCs w:val="16"/>
        </w:rPr>
        <w:t xml:space="preserve">8 </w:t>
      </w:r>
      <w:r w:rsidR="0036497E" w:rsidRPr="0036497E">
        <w:rPr>
          <w:rStyle w:val="EPP-TextoNormalCarcter"/>
          <w:b w:val="0"/>
          <w:bCs/>
          <w:caps w:val="0"/>
          <w:sz w:val="20"/>
          <w:szCs w:val="16"/>
        </w:rPr>
        <w:t>- Login Professor</w:t>
      </w:r>
      <w:r w:rsidR="0036497E" w:rsidRPr="0036497E">
        <w:rPr>
          <w:rStyle w:val="EPP-TextoNormalCarcter"/>
          <w:b w:val="0"/>
          <w:bCs/>
          <w:caps w:val="0"/>
          <w:sz w:val="20"/>
          <w:szCs w:val="16"/>
        </w:rPr>
        <w:t xml:space="preserve"> </w:t>
      </w:r>
      <w:r w:rsidR="0036497E" w:rsidRPr="0036497E">
        <w:rPr>
          <w:rStyle w:val="EPP-TextoNormalCarcter"/>
          <w:b w:val="0"/>
          <w:bCs/>
          <w:caps w:val="0"/>
          <w:sz w:val="20"/>
          <w:szCs w:val="16"/>
        </w:rPr>
        <w:br/>
      </w:r>
      <w:r w:rsidR="0036497E" w:rsidRPr="0036497E">
        <w:rPr>
          <w:rStyle w:val="EPP-TextoNormalCarcter"/>
          <w:b w:val="0"/>
          <w:bCs/>
          <w:caps w:val="0"/>
          <w:sz w:val="20"/>
          <w:szCs w:val="16"/>
        </w:rPr>
        <w:t>9</w:t>
      </w:r>
      <w:r w:rsidR="0036497E" w:rsidRPr="0036497E">
        <w:rPr>
          <w:rStyle w:val="EPP-TextoNormalCarcter"/>
          <w:b w:val="0"/>
          <w:bCs/>
          <w:caps w:val="0"/>
          <w:sz w:val="20"/>
          <w:szCs w:val="16"/>
        </w:rPr>
        <w:t xml:space="preserve">- Login </w:t>
      </w:r>
      <w:r w:rsidR="0036497E" w:rsidRPr="0036497E">
        <w:rPr>
          <w:rStyle w:val="EPP-TextoNormalCarcter"/>
          <w:b w:val="0"/>
          <w:bCs/>
          <w:caps w:val="0"/>
          <w:sz w:val="20"/>
          <w:szCs w:val="16"/>
        </w:rPr>
        <w:t>Aluno</w:t>
      </w:r>
    </w:p>
    <w:p w14:paraId="451E55A8" w14:textId="3C0F09B4" w:rsidR="004B1997" w:rsidRDefault="004B1997" w:rsidP="004B1997">
      <w:pPr>
        <w:pStyle w:val="EPP-Seonivel1"/>
      </w:pPr>
      <w:r>
        <w:t xml:space="preserve">número da </w:t>
      </w:r>
      <w:r w:rsidR="00F36EBE">
        <w:t>HISTÓRIA</w:t>
      </w:r>
      <w:r>
        <w:t xml:space="preserve">: </w:t>
      </w:r>
    </w:p>
    <w:p w14:paraId="37C8F116" w14:textId="77777777" w:rsidR="00AF2C6E" w:rsidRDefault="00AF2C6E" w:rsidP="00AF2C6E">
      <w:pPr>
        <w:pStyle w:val="EPP-Seonivel1"/>
      </w:pPr>
      <w:r>
        <w:t xml:space="preserve">estimativa: </w:t>
      </w:r>
    </w:p>
    <w:p w14:paraId="42341248" w14:textId="77777777" w:rsidR="0036497E" w:rsidRDefault="00375F64" w:rsidP="0036497E">
      <w:pPr>
        <w:pStyle w:val="EPP-Seonivel1"/>
        <w:jc w:val="left"/>
      </w:pPr>
      <w:r>
        <w:t>Descrição</w:t>
      </w:r>
      <w:bookmarkEnd w:id="0"/>
      <w:r w:rsidR="004B1997">
        <w:t xml:space="preserve"> da </w:t>
      </w:r>
      <w:r w:rsidR="00EF58E4">
        <w:t>HISTÓRIA</w:t>
      </w:r>
      <w:bookmarkStart w:id="1" w:name="_Toc464633894"/>
    </w:p>
    <w:p w14:paraId="7D168DC7" w14:textId="6549FD8F" w:rsidR="0036497E" w:rsidRDefault="00186641" w:rsidP="0036497E">
      <w:pPr>
        <w:pStyle w:val="EPP-Seonivel1"/>
        <w:numPr>
          <w:ilvl w:val="0"/>
          <w:numId w:val="0"/>
        </w:numPr>
        <w:spacing w:before="0" w:after="0"/>
        <w:ind w:left="431"/>
        <w:jc w:val="left"/>
        <w:rPr>
          <w:b w:val="0"/>
          <w:bCs/>
          <w:caps w:val="0"/>
          <w:sz w:val="20"/>
          <w:szCs w:val="16"/>
        </w:rPr>
      </w:pPr>
      <w:r>
        <w:br/>
      </w:r>
      <w:r w:rsidR="00F36EBE" w:rsidRPr="00186641">
        <w:rPr>
          <w:rStyle w:val="EPP-TextoNormalCarcter"/>
          <w:b w:val="0"/>
          <w:bCs/>
          <w:sz w:val="20"/>
          <w:szCs w:val="16"/>
        </w:rPr>
        <w:t>1-</w:t>
      </w:r>
      <w:r w:rsidRPr="00186641">
        <w:rPr>
          <w:rStyle w:val="EPP-TextoNormalCarcter"/>
          <w:b w:val="0"/>
          <w:bCs/>
          <w:sz w:val="20"/>
          <w:szCs w:val="16"/>
        </w:rPr>
        <w:t xml:space="preserve"> 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Como um usuário </w:t>
      </w:r>
      <w:r w:rsidR="0036497E">
        <w:rPr>
          <w:rStyle w:val="EPP-TextoNormalCarcter"/>
          <w:b w:val="0"/>
          <w:bCs/>
          <w:caps w:val="0"/>
          <w:sz w:val="20"/>
          <w:szCs w:val="16"/>
        </w:rPr>
        <w:t>professor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, quero criar, editar e excluir matérias da minha agenda, de acordo com o que estou tendo no meu curso;</w:t>
      </w:r>
      <w:r w:rsidR="00F36EBE" w:rsidRPr="00186641">
        <w:rPr>
          <w:rStyle w:val="EPP-TextoNormalCarcter"/>
          <w:b w:val="0"/>
          <w:bCs/>
          <w:sz w:val="20"/>
          <w:szCs w:val="16"/>
        </w:rPr>
        <w:br/>
        <w:t>2-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 Como </w:t>
      </w:r>
      <w:r w:rsidR="0036497E">
        <w:rPr>
          <w:rStyle w:val="EPP-TextoNormalCarcter"/>
          <w:b w:val="0"/>
          <w:bCs/>
          <w:caps w:val="0"/>
          <w:sz w:val="20"/>
          <w:szCs w:val="16"/>
        </w:rPr>
        <w:t>professor e aluno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, quero vi</w:t>
      </w:r>
      <w:r w:rsidR="0036497E">
        <w:rPr>
          <w:rStyle w:val="EPP-TextoNormalCarcter"/>
          <w:b w:val="0"/>
          <w:bCs/>
          <w:caps w:val="0"/>
          <w:sz w:val="20"/>
          <w:szCs w:val="16"/>
        </w:rPr>
        <w:t>s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ualizar todas as matérias </w:t>
      </w:r>
      <w:r w:rsidR="0036497E">
        <w:rPr>
          <w:rStyle w:val="EPP-TextoNormalCarcter"/>
          <w:b w:val="0"/>
          <w:bCs/>
          <w:caps w:val="0"/>
          <w:sz w:val="20"/>
          <w:szCs w:val="16"/>
        </w:rPr>
        <w:t>criadas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;</w:t>
      </w:r>
      <w:r w:rsidR="00F36EBE" w:rsidRPr="00186641">
        <w:rPr>
          <w:rStyle w:val="EPP-TextoNormalCarcter"/>
          <w:b w:val="0"/>
          <w:bCs/>
          <w:sz w:val="20"/>
          <w:szCs w:val="16"/>
        </w:rPr>
        <w:br/>
        <w:t>3-</w:t>
      </w:r>
      <w:r w:rsidR="00EF58E4" w:rsidRPr="00186641">
        <w:rPr>
          <w:rStyle w:val="EPP-TextoNormalCarcter"/>
          <w:b w:val="0"/>
          <w:bCs/>
          <w:sz w:val="20"/>
          <w:szCs w:val="16"/>
        </w:rPr>
        <w:t xml:space="preserve"> 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Como um </w:t>
      </w:r>
      <w:r w:rsidR="0036497E">
        <w:rPr>
          <w:rStyle w:val="EPP-TextoNormalCarcter"/>
          <w:b w:val="0"/>
          <w:bCs/>
          <w:caps w:val="0"/>
          <w:sz w:val="20"/>
          <w:szCs w:val="16"/>
        </w:rPr>
        <w:t>professor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, quero criar, editar e excluir</w:t>
      </w:r>
      <w:r w:rsidR="00EF58E4" w:rsidRPr="00186641">
        <w:rPr>
          <w:rStyle w:val="EPP-TextoNormalCarcter"/>
          <w:b w:val="0"/>
          <w:bCs/>
          <w:sz w:val="20"/>
          <w:szCs w:val="16"/>
        </w:rPr>
        <w:t xml:space="preserve"> 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atividades das matérias cadastradas da minha agenda, de acordo com o que devo realizar no curso;</w:t>
      </w:r>
      <w:r w:rsidR="00F36EBE" w:rsidRPr="0036497E">
        <w:rPr>
          <w:rStyle w:val="EPP-TextoNormalCarcter"/>
          <w:b w:val="0"/>
          <w:bCs/>
          <w:sz w:val="20"/>
          <w:szCs w:val="16"/>
        </w:rPr>
        <w:br/>
        <w:t>4-</w:t>
      </w:r>
      <w:r w:rsidR="00EF58E4" w:rsidRPr="0036497E">
        <w:rPr>
          <w:rStyle w:val="EPP-TextoNormalCarcter"/>
          <w:b w:val="0"/>
          <w:bCs/>
          <w:sz w:val="20"/>
          <w:szCs w:val="16"/>
        </w:rPr>
        <w:t xml:space="preserve"> </w:t>
      </w:r>
      <w:r w:rsidRPr="0036497E">
        <w:rPr>
          <w:rStyle w:val="EPP-TextoNormalCarcter"/>
          <w:b w:val="0"/>
          <w:bCs/>
          <w:caps w:val="0"/>
          <w:sz w:val="20"/>
          <w:szCs w:val="16"/>
        </w:rPr>
        <w:t xml:space="preserve">Como </w:t>
      </w:r>
      <w:r w:rsidR="0036497E" w:rsidRPr="0036497E">
        <w:rPr>
          <w:b w:val="0"/>
          <w:bCs/>
          <w:caps w:val="0"/>
          <w:sz w:val="20"/>
          <w:szCs w:val="16"/>
        </w:rPr>
        <w:t>professor</w:t>
      </w:r>
      <w:r w:rsidR="0036497E" w:rsidRPr="0036497E">
        <w:rPr>
          <w:b w:val="0"/>
          <w:bCs/>
          <w:caps w:val="0"/>
          <w:sz w:val="20"/>
          <w:szCs w:val="16"/>
        </w:rPr>
        <w:t xml:space="preserve"> e aluno</w:t>
      </w:r>
      <w:r w:rsidRPr="0036497E">
        <w:rPr>
          <w:rStyle w:val="EPP-TextoNormalCarcter"/>
          <w:b w:val="0"/>
          <w:bCs/>
          <w:caps w:val="0"/>
          <w:sz w:val="20"/>
          <w:szCs w:val="16"/>
        </w:rPr>
        <w:t>, quero vi</w:t>
      </w:r>
      <w:r w:rsidR="0036497E" w:rsidRPr="0036497E">
        <w:rPr>
          <w:rStyle w:val="EPP-TextoNormalCarcter"/>
          <w:b w:val="0"/>
          <w:bCs/>
          <w:caps w:val="0"/>
          <w:sz w:val="20"/>
          <w:szCs w:val="16"/>
        </w:rPr>
        <w:t>s</w:t>
      </w:r>
      <w:r w:rsidRPr="0036497E">
        <w:rPr>
          <w:rStyle w:val="EPP-TextoNormalCarcter"/>
          <w:b w:val="0"/>
          <w:bCs/>
          <w:caps w:val="0"/>
          <w:sz w:val="20"/>
          <w:szCs w:val="16"/>
        </w:rPr>
        <w:t>ualizar todas as atividades cri</w:t>
      </w:r>
      <w:r w:rsidR="0036497E" w:rsidRPr="0036497E">
        <w:rPr>
          <w:rStyle w:val="EPP-TextoNormalCarcter"/>
          <w:b w:val="0"/>
          <w:bCs/>
          <w:caps w:val="0"/>
          <w:sz w:val="20"/>
          <w:szCs w:val="16"/>
        </w:rPr>
        <w:t>adas</w:t>
      </w:r>
      <w:r w:rsidRPr="0036497E">
        <w:rPr>
          <w:rStyle w:val="EPP-TextoNormalCarcter"/>
          <w:b w:val="0"/>
          <w:bCs/>
          <w:caps w:val="0"/>
          <w:sz w:val="20"/>
          <w:szCs w:val="16"/>
        </w:rPr>
        <w:t>, das respectivas matérias existentes;</w:t>
      </w:r>
      <w:r w:rsidRPr="0036497E">
        <w:rPr>
          <w:rStyle w:val="EPP-TextoNormalCarcter"/>
          <w:b w:val="0"/>
          <w:bCs/>
          <w:caps w:val="0"/>
          <w:sz w:val="20"/>
          <w:szCs w:val="16"/>
        </w:rPr>
        <w:br/>
      </w:r>
      <w:r w:rsidR="00F36EBE" w:rsidRPr="0036497E">
        <w:rPr>
          <w:b w:val="0"/>
          <w:bCs/>
          <w:sz w:val="20"/>
          <w:szCs w:val="16"/>
        </w:rPr>
        <w:t>5-</w:t>
      </w:r>
      <w:r w:rsidRPr="0036497E">
        <w:rPr>
          <w:b w:val="0"/>
          <w:bCs/>
          <w:caps w:val="0"/>
          <w:sz w:val="20"/>
          <w:szCs w:val="16"/>
        </w:rPr>
        <w:t xml:space="preserve"> Como </w:t>
      </w:r>
      <w:r w:rsidR="0036497E" w:rsidRPr="0036497E">
        <w:rPr>
          <w:b w:val="0"/>
          <w:bCs/>
          <w:caps w:val="0"/>
          <w:sz w:val="20"/>
          <w:szCs w:val="16"/>
        </w:rPr>
        <w:t>aluno</w:t>
      </w:r>
      <w:r w:rsidRPr="0036497E">
        <w:rPr>
          <w:b w:val="0"/>
          <w:bCs/>
          <w:caps w:val="0"/>
          <w:sz w:val="20"/>
          <w:szCs w:val="16"/>
        </w:rPr>
        <w:t>, quero ver todas as minhas atividades criadas que ainda não realizei;</w:t>
      </w:r>
      <w:r w:rsidR="00F36EBE" w:rsidRPr="0036497E">
        <w:rPr>
          <w:b w:val="0"/>
          <w:bCs/>
          <w:sz w:val="20"/>
          <w:szCs w:val="16"/>
        </w:rPr>
        <w:br/>
        <w:t>6-</w:t>
      </w:r>
      <w:r w:rsidRPr="0036497E">
        <w:rPr>
          <w:b w:val="0"/>
          <w:bCs/>
          <w:caps w:val="0"/>
          <w:sz w:val="20"/>
          <w:szCs w:val="16"/>
        </w:rPr>
        <w:t xml:space="preserve"> Como </w:t>
      </w:r>
      <w:r w:rsidR="0036497E" w:rsidRPr="0036497E">
        <w:rPr>
          <w:b w:val="0"/>
          <w:bCs/>
          <w:caps w:val="0"/>
          <w:sz w:val="20"/>
          <w:szCs w:val="16"/>
        </w:rPr>
        <w:t>aluno</w:t>
      </w:r>
      <w:r w:rsidRPr="0036497E">
        <w:rPr>
          <w:b w:val="0"/>
          <w:bCs/>
          <w:caps w:val="0"/>
          <w:sz w:val="20"/>
          <w:szCs w:val="16"/>
        </w:rPr>
        <w:t>, quero ver as atividades que já marquei como concluída;</w:t>
      </w:r>
      <w:r w:rsidR="00F36EBE" w:rsidRPr="0036497E">
        <w:rPr>
          <w:b w:val="0"/>
          <w:bCs/>
          <w:sz w:val="20"/>
          <w:szCs w:val="16"/>
        </w:rPr>
        <w:br/>
        <w:t>7-</w:t>
      </w:r>
      <w:r w:rsidRPr="0036497E">
        <w:rPr>
          <w:b w:val="0"/>
          <w:bCs/>
          <w:sz w:val="20"/>
          <w:szCs w:val="16"/>
        </w:rPr>
        <w:t xml:space="preserve"> </w:t>
      </w:r>
      <w:r w:rsidRPr="0036497E">
        <w:rPr>
          <w:b w:val="0"/>
          <w:bCs/>
          <w:caps w:val="0"/>
          <w:sz w:val="20"/>
          <w:szCs w:val="16"/>
        </w:rPr>
        <w:t xml:space="preserve">Como </w:t>
      </w:r>
      <w:r w:rsidR="0036497E" w:rsidRPr="0036497E">
        <w:rPr>
          <w:b w:val="0"/>
          <w:bCs/>
          <w:caps w:val="0"/>
          <w:sz w:val="20"/>
          <w:szCs w:val="16"/>
        </w:rPr>
        <w:t>professor</w:t>
      </w:r>
      <w:r w:rsidRPr="0036497E">
        <w:rPr>
          <w:b w:val="0"/>
          <w:bCs/>
          <w:caps w:val="0"/>
          <w:sz w:val="20"/>
          <w:szCs w:val="16"/>
        </w:rPr>
        <w:t>, quero poder adicionar, editar e excluir professores, para posteriormente conseguir vinculá-los às matérias;</w:t>
      </w:r>
      <w:r w:rsidR="0036497E" w:rsidRPr="0036497E">
        <w:rPr>
          <w:b w:val="0"/>
          <w:bCs/>
          <w:caps w:val="0"/>
          <w:sz w:val="20"/>
          <w:szCs w:val="16"/>
        </w:rPr>
        <w:t xml:space="preserve"> </w:t>
      </w:r>
    </w:p>
    <w:p w14:paraId="2970BDF6" w14:textId="60D93942" w:rsidR="0036497E" w:rsidRDefault="0036497E" w:rsidP="0036497E">
      <w:pPr>
        <w:pStyle w:val="EPP-Seonivel1"/>
        <w:numPr>
          <w:ilvl w:val="0"/>
          <w:numId w:val="0"/>
        </w:numPr>
        <w:spacing w:before="0" w:after="0"/>
        <w:ind w:left="431"/>
        <w:jc w:val="left"/>
        <w:rPr>
          <w:b w:val="0"/>
          <w:bCs/>
          <w:caps w:val="0"/>
          <w:sz w:val="20"/>
          <w:szCs w:val="16"/>
        </w:rPr>
      </w:pPr>
      <w:r>
        <w:rPr>
          <w:b w:val="0"/>
          <w:bCs/>
          <w:caps w:val="0"/>
          <w:sz w:val="20"/>
          <w:szCs w:val="16"/>
        </w:rPr>
        <w:t xml:space="preserve">8 - </w:t>
      </w:r>
      <w:r w:rsidRPr="0036497E">
        <w:rPr>
          <w:b w:val="0"/>
          <w:bCs/>
          <w:caps w:val="0"/>
          <w:sz w:val="20"/>
          <w:szCs w:val="16"/>
        </w:rPr>
        <w:t>Como professor, quero poder cadastrar em minha conta e logar nela para poder executar minhas outras ações.</w:t>
      </w:r>
    </w:p>
    <w:p w14:paraId="45AEF01C" w14:textId="7319F274" w:rsidR="0036497E" w:rsidRPr="0036497E" w:rsidRDefault="0036497E" w:rsidP="0036497E">
      <w:pPr>
        <w:pStyle w:val="EPP-Seonivel1"/>
        <w:numPr>
          <w:ilvl w:val="0"/>
          <w:numId w:val="0"/>
        </w:numPr>
        <w:spacing w:before="0" w:after="0"/>
        <w:ind w:left="431"/>
        <w:jc w:val="left"/>
        <w:rPr>
          <w:b w:val="0"/>
          <w:bCs/>
          <w:caps w:val="0"/>
          <w:sz w:val="20"/>
          <w:szCs w:val="16"/>
        </w:rPr>
      </w:pPr>
      <w:r w:rsidRPr="0036497E">
        <w:rPr>
          <w:b w:val="0"/>
          <w:bCs/>
          <w:caps w:val="0"/>
          <w:sz w:val="20"/>
          <w:szCs w:val="16"/>
        </w:rPr>
        <w:t>9 - Como aluno, quero poder cadastrar em minha conta e logar nela para poder executar minhas outras ações.</w:t>
      </w:r>
    </w:p>
    <w:p w14:paraId="708BAFA1" w14:textId="77777777" w:rsidR="0036497E" w:rsidRPr="00B45F0B" w:rsidRDefault="0036497E" w:rsidP="0036497E">
      <w:pPr>
        <w:pStyle w:val="EPP-Seonivel1"/>
        <w:numPr>
          <w:ilvl w:val="0"/>
          <w:numId w:val="0"/>
        </w:numPr>
        <w:ind w:left="432"/>
        <w:jc w:val="left"/>
      </w:pPr>
    </w:p>
    <w:p w14:paraId="5351DE5A" w14:textId="0DDED7A3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06CC0933" w14:textId="047EA010" w:rsidR="00016CF6" w:rsidRPr="009901CF" w:rsidRDefault="00016CF6" w:rsidP="00016CF6">
      <w:pPr>
        <w:pStyle w:val="EPP-Cabealho"/>
        <w:jc w:val="left"/>
        <w:rPr>
          <w:iCs/>
          <w:color w:val="auto"/>
        </w:rPr>
      </w:pPr>
      <w:r w:rsidRPr="00016CF6">
        <w:rPr>
          <w:b/>
        </w:rPr>
        <w:t>Pré-condição</w:t>
      </w:r>
      <w:r>
        <w:t xml:space="preserve">: </w:t>
      </w:r>
      <w:r w:rsidR="009901CF">
        <w:rPr>
          <w:iCs/>
          <w:color w:val="auto"/>
        </w:rPr>
        <w:t>Usuário estar logado</w:t>
      </w:r>
    </w:p>
    <w:p w14:paraId="5C89AF95" w14:textId="77777777" w:rsidR="00016CF6" w:rsidRDefault="00016CF6" w:rsidP="00016CF6">
      <w:pPr>
        <w:pStyle w:val="EPP-Cabealho"/>
        <w:jc w:val="left"/>
      </w:pPr>
    </w:p>
    <w:p w14:paraId="2921E0F7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3"/>
        <w:gridCol w:w="3764"/>
        <w:gridCol w:w="2400"/>
        <w:gridCol w:w="2391"/>
      </w:tblGrid>
      <w:tr w:rsidR="00016CF6" w:rsidRPr="00016CF6" w14:paraId="1E7353A7" w14:textId="77777777" w:rsidTr="00016CF6">
        <w:tc>
          <w:tcPr>
            <w:tcW w:w="1101" w:type="dxa"/>
          </w:tcPr>
          <w:p w14:paraId="13C0248C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4D46C6E8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2F498707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32CDDBBB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038C4E2F" w14:textId="77777777" w:rsidTr="00016CF6">
        <w:tc>
          <w:tcPr>
            <w:tcW w:w="1101" w:type="dxa"/>
          </w:tcPr>
          <w:p w14:paraId="495CE26B" w14:textId="6816B359" w:rsidR="00016CF6" w:rsidRPr="009901CF" w:rsidRDefault="009901CF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9901CF"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3787" w:type="dxa"/>
          </w:tcPr>
          <w:p w14:paraId="0B66F7EB" w14:textId="4C19D53C" w:rsidR="00016CF6" w:rsidRPr="009901CF" w:rsidRDefault="009901CF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Adicionar uma matéria</w:t>
            </w:r>
            <w:r w:rsidR="00186641">
              <w:rPr>
                <w:i w:val="0"/>
                <w:iCs/>
                <w:color w:val="auto"/>
              </w:rPr>
              <w:t>;</w:t>
            </w:r>
            <w:r>
              <w:rPr>
                <w:i w:val="0"/>
                <w:iCs/>
                <w:color w:val="auto"/>
              </w:rPr>
              <w:br/>
              <w:t>- Editar uma matéria</w:t>
            </w:r>
            <w:r w:rsidR="00186641">
              <w:rPr>
                <w:i w:val="0"/>
                <w:iCs/>
                <w:color w:val="auto"/>
              </w:rPr>
              <w:t>;</w:t>
            </w:r>
            <w:r>
              <w:rPr>
                <w:i w:val="0"/>
                <w:iCs/>
                <w:color w:val="auto"/>
              </w:rPr>
              <w:br/>
              <w:t>- Excluir uma matéria</w:t>
            </w:r>
            <w:r w:rsidR="00186641">
              <w:rPr>
                <w:i w:val="0"/>
                <w:iCs/>
                <w:color w:val="auto"/>
              </w:rPr>
              <w:t>;</w:t>
            </w:r>
          </w:p>
        </w:tc>
        <w:tc>
          <w:tcPr>
            <w:tcW w:w="2445" w:type="dxa"/>
          </w:tcPr>
          <w:p w14:paraId="0841AC12" w14:textId="2BD88FE1" w:rsidR="00016CF6" w:rsidRPr="009901CF" w:rsidRDefault="009901CF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- Clicar </w:t>
            </w:r>
            <w:r w:rsidR="0012121C">
              <w:rPr>
                <w:i w:val="0"/>
                <w:iCs/>
                <w:color w:val="auto"/>
              </w:rPr>
              <w:t>no</w:t>
            </w:r>
            <w:r>
              <w:rPr>
                <w:i w:val="0"/>
                <w:iCs/>
                <w:color w:val="auto"/>
              </w:rPr>
              <w:t xml:space="preserve"> botão</w:t>
            </w:r>
            <w:r w:rsidR="0012121C">
              <w:rPr>
                <w:i w:val="0"/>
                <w:iCs/>
                <w:color w:val="auto"/>
              </w:rPr>
              <w:t xml:space="preserve"> “adicionar”</w:t>
            </w:r>
            <w:r w:rsidR="00186641">
              <w:rPr>
                <w:i w:val="0"/>
                <w:iCs/>
                <w:color w:val="auto"/>
              </w:rPr>
              <w:t>, adicionar:</w:t>
            </w:r>
            <w:r w:rsidR="00186641">
              <w:rPr>
                <w:i w:val="0"/>
                <w:iCs/>
                <w:color w:val="auto"/>
              </w:rPr>
              <w:br/>
              <w:t>nome, horário, sala, código;</w:t>
            </w:r>
            <w:r>
              <w:rPr>
                <w:i w:val="0"/>
                <w:iCs/>
                <w:color w:val="auto"/>
              </w:rPr>
              <w:br/>
              <w:t xml:space="preserve">- </w:t>
            </w:r>
            <w:r w:rsidR="00325178">
              <w:rPr>
                <w:i w:val="0"/>
                <w:iCs/>
                <w:color w:val="auto"/>
              </w:rPr>
              <w:t xml:space="preserve">Alterar as informações </w:t>
            </w:r>
            <w:r w:rsidR="00325178">
              <w:rPr>
                <w:i w:val="0"/>
                <w:iCs/>
                <w:color w:val="auto"/>
              </w:rPr>
              <w:lastRenderedPageBreak/>
              <w:t>a serem editadas</w:t>
            </w:r>
            <w:r w:rsidR="00186641">
              <w:rPr>
                <w:i w:val="0"/>
                <w:iCs/>
                <w:color w:val="auto"/>
              </w:rPr>
              <w:t>;</w:t>
            </w:r>
            <w:r w:rsidR="0012121C">
              <w:rPr>
                <w:i w:val="0"/>
                <w:iCs/>
                <w:color w:val="auto"/>
              </w:rPr>
              <w:br/>
              <w:t>- Clicar na matéria, Clicar no botão “excluir”, confirmar</w:t>
            </w:r>
            <w:r w:rsidR="00186641">
              <w:rPr>
                <w:i w:val="0"/>
                <w:iCs/>
                <w:color w:val="auto"/>
              </w:rPr>
              <w:t>;</w:t>
            </w:r>
          </w:p>
        </w:tc>
        <w:tc>
          <w:tcPr>
            <w:tcW w:w="2445" w:type="dxa"/>
          </w:tcPr>
          <w:p w14:paraId="5A72DCC5" w14:textId="4B24E647" w:rsidR="00016CF6" w:rsidRPr="009901CF" w:rsidRDefault="00016CF6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9901CF">
              <w:rPr>
                <w:i w:val="0"/>
                <w:iCs/>
                <w:color w:val="auto"/>
              </w:rPr>
              <w:lastRenderedPageBreak/>
              <w:t>Mensagem</w:t>
            </w:r>
            <w:r w:rsidR="0012121C">
              <w:rPr>
                <w:i w:val="0"/>
                <w:iCs/>
                <w:color w:val="auto"/>
              </w:rPr>
              <w:t>: “Matéria adicionada/ alterada/ excluída com sucesso”</w:t>
            </w:r>
          </w:p>
        </w:tc>
      </w:tr>
      <w:tr w:rsidR="0012121C" w14:paraId="4D18AFB2" w14:textId="77777777" w:rsidTr="00016CF6">
        <w:tc>
          <w:tcPr>
            <w:tcW w:w="1101" w:type="dxa"/>
          </w:tcPr>
          <w:p w14:paraId="38A001AB" w14:textId="626DC519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 w:rsidRPr="009901CF">
              <w:rPr>
                <w:i w:val="0"/>
                <w:iCs/>
                <w:color w:val="auto"/>
              </w:rPr>
              <w:t>2</w:t>
            </w:r>
          </w:p>
        </w:tc>
        <w:tc>
          <w:tcPr>
            <w:tcW w:w="3787" w:type="dxa"/>
          </w:tcPr>
          <w:p w14:paraId="6D6CD77B" w14:textId="186945A4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Vizualizar Matérias</w:t>
            </w:r>
          </w:p>
        </w:tc>
        <w:tc>
          <w:tcPr>
            <w:tcW w:w="2445" w:type="dxa"/>
          </w:tcPr>
          <w:p w14:paraId="03938C23" w14:textId="03FF3CCE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Clicar na aba “Matérias”</w:t>
            </w:r>
          </w:p>
        </w:tc>
        <w:tc>
          <w:tcPr>
            <w:tcW w:w="2445" w:type="dxa"/>
          </w:tcPr>
          <w:p w14:paraId="4E73D755" w14:textId="0E12697D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Aparecer a tela de matérias existentes</w:t>
            </w:r>
          </w:p>
        </w:tc>
      </w:tr>
      <w:tr w:rsidR="00325178" w14:paraId="3F9AE063" w14:textId="77777777" w:rsidTr="00016CF6">
        <w:tc>
          <w:tcPr>
            <w:tcW w:w="1101" w:type="dxa"/>
          </w:tcPr>
          <w:p w14:paraId="0A42513C" w14:textId="77777777" w:rsidR="00325178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3</w:t>
            </w:r>
          </w:p>
          <w:p w14:paraId="5EC919D2" w14:textId="36021DE9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87" w:type="dxa"/>
          </w:tcPr>
          <w:p w14:paraId="63F0706B" w14:textId="358E61CC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Adicionar uma atividade</w:t>
            </w:r>
            <w:r>
              <w:rPr>
                <w:i w:val="0"/>
                <w:iCs/>
                <w:color w:val="auto"/>
              </w:rPr>
              <w:br/>
              <w:t>- Editar uma atividade</w:t>
            </w:r>
            <w:r>
              <w:rPr>
                <w:i w:val="0"/>
                <w:iCs/>
                <w:color w:val="auto"/>
              </w:rPr>
              <w:br/>
              <w:t>- Excluir uma atividade</w:t>
            </w:r>
          </w:p>
        </w:tc>
        <w:tc>
          <w:tcPr>
            <w:tcW w:w="2445" w:type="dxa"/>
          </w:tcPr>
          <w:p w14:paraId="1A159EA0" w14:textId="6C038858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Clicar no botão “adicionar”</w:t>
            </w:r>
            <w:r w:rsidR="00186641">
              <w:rPr>
                <w:i w:val="0"/>
                <w:iCs/>
                <w:color w:val="auto"/>
              </w:rPr>
              <w:t>, adicionar:</w:t>
            </w:r>
            <w:r w:rsidR="00186641">
              <w:rPr>
                <w:i w:val="0"/>
                <w:iCs/>
                <w:color w:val="auto"/>
              </w:rPr>
              <w:br/>
              <w:t>nome, data entrega, descrição, feita;</w:t>
            </w:r>
            <w:r>
              <w:rPr>
                <w:i w:val="0"/>
                <w:iCs/>
                <w:color w:val="auto"/>
              </w:rPr>
              <w:br/>
              <w:t>- Alterar as informações a serem editadas</w:t>
            </w:r>
            <w:r w:rsidR="00186641">
              <w:rPr>
                <w:i w:val="0"/>
                <w:iCs/>
                <w:color w:val="auto"/>
              </w:rPr>
              <w:t>;</w:t>
            </w:r>
            <w:r>
              <w:rPr>
                <w:i w:val="0"/>
                <w:iCs/>
                <w:color w:val="auto"/>
              </w:rPr>
              <w:br/>
              <w:t>- Clicar na atividade, Clicar no botão “excluir”, confirmar</w:t>
            </w:r>
            <w:r w:rsidR="00186641">
              <w:rPr>
                <w:i w:val="0"/>
                <w:iCs/>
                <w:color w:val="auto"/>
              </w:rPr>
              <w:t>;</w:t>
            </w:r>
          </w:p>
        </w:tc>
        <w:tc>
          <w:tcPr>
            <w:tcW w:w="2445" w:type="dxa"/>
          </w:tcPr>
          <w:p w14:paraId="4A732D3A" w14:textId="66DE714B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 w:rsidRPr="009901CF">
              <w:rPr>
                <w:i w:val="0"/>
                <w:iCs/>
                <w:color w:val="auto"/>
              </w:rPr>
              <w:t>Mensagem</w:t>
            </w:r>
            <w:r>
              <w:rPr>
                <w:i w:val="0"/>
                <w:iCs/>
                <w:color w:val="auto"/>
              </w:rPr>
              <w:t>: “Atividade adicionada/ alterada/ excluída com sucesso”</w:t>
            </w:r>
          </w:p>
        </w:tc>
      </w:tr>
      <w:tr w:rsidR="0012121C" w14:paraId="01E0AE03" w14:textId="77777777" w:rsidTr="00016CF6">
        <w:tc>
          <w:tcPr>
            <w:tcW w:w="1101" w:type="dxa"/>
          </w:tcPr>
          <w:p w14:paraId="281D492A" w14:textId="77777777" w:rsidR="0012121C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4</w:t>
            </w:r>
          </w:p>
          <w:p w14:paraId="45BAA6FB" w14:textId="1C5C9DC5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87" w:type="dxa"/>
          </w:tcPr>
          <w:p w14:paraId="24A4BCA2" w14:textId="1F75261C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Vizualizar Atividades</w:t>
            </w:r>
          </w:p>
        </w:tc>
        <w:tc>
          <w:tcPr>
            <w:tcW w:w="2445" w:type="dxa"/>
          </w:tcPr>
          <w:p w14:paraId="5EE55756" w14:textId="79009694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Clicar em uma matéria</w:t>
            </w:r>
          </w:p>
        </w:tc>
        <w:tc>
          <w:tcPr>
            <w:tcW w:w="2445" w:type="dxa"/>
          </w:tcPr>
          <w:p w14:paraId="1F5458D5" w14:textId="495C9EF9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Aparecer a tela de atividades existentes da matéria selecionada </w:t>
            </w:r>
          </w:p>
        </w:tc>
      </w:tr>
      <w:tr w:rsidR="0012121C" w14:paraId="172F367A" w14:textId="77777777" w:rsidTr="00016CF6">
        <w:tc>
          <w:tcPr>
            <w:tcW w:w="1101" w:type="dxa"/>
          </w:tcPr>
          <w:p w14:paraId="26BAE114" w14:textId="77777777" w:rsidR="0012121C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5</w:t>
            </w:r>
          </w:p>
          <w:p w14:paraId="3680FB65" w14:textId="57E5D21F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87" w:type="dxa"/>
          </w:tcPr>
          <w:p w14:paraId="0D392BFC" w14:textId="30CF0AEE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Vizualizar atividades pendentes</w:t>
            </w:r>
          </w:p>
        </w:tc>
        <w:tc>
          <w:tcPr>
            <w:tcW w:w="2445" w:type="dxa"/>
          </w:tcPr>
          <w:p w14:paraId="6559114D" w14:textId="45B19D6B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Clicar na aba “Pendentes”</w:t>
            </w:r>
          </w:p>
        </w:tc>
        <w:tc>
          <w:tcPr>
            <w:tcW w:w="2445" w:type="dxa"/>
          </w:tcPr>
          <w:p w14:paraId="24F99E00" w14:textId="1B1E8031" w:rsidR="0012121C" w:rsidRPr="009901CF" w:rsidRDefault="00325178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Aparecer a tela de atividades não marcadas como “feita”</w:t>
            </w:r>
          </w:p>
        </w:tc>
      </w:tr>
      <w:tr w:rsidR="0012121C" w14:paraId="3DD41B4D" w14:textId="77777777" w:rsidTr="00016CF6">
        <w:tc>
          <w:tcPr>
            <w:tcW w:w="1101" w:type="dxa"/>
          </w:tcPr>
          <w:p w14:paraId="1CC1B9FF" w14:textId="77777777" w:rsidR="0012121C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6</w:t>
            </w:r>
          </w:p>
          <w:p w14:paraId="4ECA3059" w14:textId="095F014E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87" w:type="dxa"/>
          </w:tcPr>
          <w:p w14:paraId="3DADB17B" w14:textId="55C71AD8" w:rsidR="0012121C" w:rsidRPr="009901CF" w:rsidRDefault="00325178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Vizualizar atividades pendentes</w:t>
            </w:r>
          </w:p>
        </w:tc>
        <w:tc>
          <w:tcPr>
            <w:tcW w:w="2445" w:type="dxa"/>
          </w:tcPr>
          <w:p w14:paraId="4B7E8BC8" w14:textId="3312941C" w:rsidR="0012121C" w:rsidRPr="009901CF" w:rsidRDefault="00325178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Clicar na aba “Pendentes”, clicar no botão “concluídas”</w:t>
            </w:r>
          </w:p>
        </w:tc>
        <w:tc>
          <w:tcPr>
            <w:tcW w:w="2445" w:type="dxa"/>
          </w:tcPr>
          <w:p w14:paraId="50C5582A" w14:textId="5D91794C" w:rsidR="0012121C" w:rsidRPr="009901CF" w:rsidRDefault="00325178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Aparecer a tela de atividades marcadas como “feita”</w:t>
            </w:r>
          </w:p>
        </w:tc>
      </w:tr>
      <w:tr w:rsidR="00325178" w14:paraId="40028DE0" w14:textId="77777777" w:rsidTr="00016CF6">
        <w:tc>
          <w:tcPr>
            <w:tcW w:w="1101" w:type="dxa"/>
          </w:tcPr>
          <w:p w14:paraId="3437EA02" w14:textId="2D76DC23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7</w:t>
            </w:r>
          </w:p>
          <w:p w14:paraId="47191502" w14:textId="4F05FFEC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87" w:type="dxa"/>
          </w:tcPr>
          <w:p w14:paraId="2847C34C" w14:textId="12BD8B76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- Adicionar um </w:t>
            </w:r>
            <w:r w:rsidR="0036497E">
              <w:rPr>
                <w:i w:val="0"/>
                <w:iCs/>
                <w:color w:val="auto"/>
              </w:rPr>
              <w:t>a</w:t>
            </w:r>
            <w:r w:rsidR="0036497E">
              <w:rPr>
                <w:iCs/>
                <w:color w:val="auto"/>
              </w:rPr>
              <w:t>viso</w:t>
            </w:r>
            <w:r>
              <w:rPr>
                <w:i w:val="0"/>
                <w:iCs/>
                <w:color w:val="auto"/>
              </w:rPr>
              <w:br/>
              <w:t xml:space="preserve">- Editar um </w:t>
            </w:r>
            <w:r w:rsidR="0036497E">
              <w:rPr>
                <w:i w:val="0"/>
                <w:iCs/>
                <w:color w:val="auto"/>
              </w:rPr>
              <w:t>aviso</w:t>
            </w:r>
            <w:r>
              <w:rPr>
                <w:i w:val="0"/>
                <w:iCs/>
                <w:color w:val="auto"/>
              </w:rPr>
              <w:br/>
              <w:t xml:space="preserve">- Excluir um </w:t>
            </w:r>
            <w:r w:rsidR="0036497E">
              <w:rPr>
                <w:i w:val="0"/>
                <w:iCs/>
                <w:color w:val="auto"/>
              </w:rPr>
              <w:t>aviso</w:t>
            </w:r>
          </w:p>
        </w:tc>
        <w:tc>
          <w:tcPr>
            <w:tcW w:w="2445" w:type="dxa"/>
          </w:tcPr>
          <w:p w14:paraId="641BFEB8" w14:textId="66B57564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Clicar na aba “</w:t>
            </w:r>
            <w:r w:rsidR="0036497E">
              <w:rPr>
                <w:i w:val="0"/>
                <w:iCs/>
                <w:color w:val="auto"/>
              </w:rPr>
              <w:t>Avisos</w:t>
            </w:r>
            <w:r>
              <w:rPr>
                <w:i w:val="0"/>
                <w:iCs/>
                <w:color w:val="auto"/>
              </w:rPr>
              <w:t>”</w:t>
            </w:r>
            <w:r w:rsidR="00186641">
              <w:rPr>
                <w:i w:val="0"/>
                <w:iCs/>
                <w:color w:val="auto"/>
              </w:rPr>
              <w:t>, adicionar:</w:t>
            </w:r>
            <w:r w:rsidR="00186641">
              <w:rPr>
                <w:i w:val="0"/>
                <w:iCs/>
                <w:color w:val="auto"/>
              </w:rPr>
              <w:br/>
              <w:t>nome, email;</w:t>
            </w:r>
            <w:r>
              <w:rPr>
                <w:i w:val="0"/>
                <w:iCs/>
                <w:color w:val="auto"/>
              </w:rPr>
              <w:br/>
              <w:t>- Alterar as informações a serem editadas</w:t>
            </w:r>
            <w:r w:rsidR="00186641">
              <w:rPr>
                <w:i w:val="0"/>
                <w:iCs/>
                <w:color w:val="auto"/>
              </w:rPr>
              <w:t>;</w:t>
            </w:r>
            <w:r>
              <w:rPr>
                <w:i w:val="0"/>
                <w:iCs/>
                <w:color w:val="auto"/>
              </w:rPr>
              <w:br/>
              <w:t xml:space="preserve">- Clicar na aba “Professores”, clicar no botão “excluir </w:t>
            </w:r>
            <w:r w:rsidR="0036497E">
              <w:rPr>
                <w:i w:val="0"/>
                <w:iCs/>
                <w:color w:val="auto"/>
              </w:rPr>
              <w:t>aviso</w:t>
            </w:r>
            <w:r>
              <w:rPr>
                <w:i w:val="0"/>
                <w:iCs/>
                <w:color w:val="auto"/>
              </w:rPr>
              <w:t>”, confirmar</w:t>
            </w:r>
            <w:r w:rsidR="00186641">
              <w:rPr>
                <w:i w:val="0"/>
                <w:iCs/>
                <w:color w:val="auto"/>
              </w:rPr>
              <w:t>;</w:t>
            </w:r>
          </w:p>
        </w:tc>
        <w:tc>
          <w:tcPr>
            <w:tcW w:w="2445" w:type="dxa"/>
          </w:tcPr>
          <w:p w14:paraId="2107B6F5" w14:textId="4147E11B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 w:rsidRPr="009901CF">
              <w:rPr>
                <w:i w:val="0"/>
                <w:iCs/>
                <w:color w:val="auto"/>
              </w:rPr>
              <w:t>Mensagem</w:t>
            </w:r>
            <w:r>
              <w:rPr>
                <w:i w:val="0"/>
                <w:iCs/>
                <w:color w:val="auto"/>
              </w:rPr>
              <w:t>: “</w:t>
            </w:r>
            <w:r w:rsidR="0036497E">
              <w:rPr>
                <w:i w:val="0"/>
                <w:iCs/>
                <w:color w:val="auto"/>
              </w:rPr>
              <w:t>Aviso</w:t>
            </w:r>
            <w:r>
              <w:rPr>
                <w:i w:val="0"/>
                <w:iCs/>
                <w:color w:val="auto"/>
              </w:rPr>
              <w:t xml:space="preserve"> adicionado/ alterado/ excluído com sucesso”</w:t>
            </w:r>
          </w:p>
        </w:tc>
      </w:tr>
      <w:tr w:rsidR="0036497E" w14:paraId="04E00921" w14:textId="77777777" w:rsidTr="00016CF6">
        <w:tc>
          <w:tcPr>
            <w:tcW w:w="1101" w:type="dxa"/>
          </w:tcPr>
          <w:p w14:paraId="2BB274BF" w14:textId="21CADB55" w:rsidR="0036497E" w:rsidRDefault="0036497E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8</w:t>
            </w:r>
          </w:p>
        </w:tc>
        <w:tc>
          <w:tcPr>
            <w:tcW w:w="3787" w:type="dxa"/>
          </w:tcPr>
          <w:p w14:paraId="0404782D" w14:textId="77777777" w:rsidR="0036497E" w:rsidRDefault="0036497E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Criação de conta para professor</w:t>
            </w:r>
          </w:p>
          <w:p w14:paraId="78357E0D" w14:textId="4B9D9CB0" w:rsidR="0036497E" w:rsidRDefault="0036497E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Entrar no sistema como professor</w:t>
            </w:r>
          </w:p>
        </w:tc>
        <w:tc>
          <w:tcPr>
            <w:tcW w:w="2445" w:type="dxa"/>
          </w:tcPr>
          <w:p w14:paraId="2053F4B1" w14:textId="77777777" w:rsidR="0036497E" w:rsidRDefault="0036497E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Clicar na aba “Registrar Professor”</w:t>
            </w:r>
            <w:r w:rsidR="006E0B10">
              <w:rPr>
                <w:i w:val="0"/>
                <w:iCs/>
                <w:color w:val="auto"/>
              </w:rPr>
              <w:t xml:space="preserve"> e criar a conta</w:t>
            </w:r>
          </w:p>
          <w:p w14:paraId="3731C18B" w14:textId="01B87793" w:rsidR="006E0B10" w:rsidRDefault="006E0B10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Clicar na aba “Login” e realizar o login com a conta registrada</w:t>
            </w:r>
          </w:p>
        </w:tc>
        <w:tc>
          <w:tcPr>
            <w:tcW w:w="2445" w:type="dxa"/>
          </w:tcPr>
          <w:p w14:paraId="0ADABF0D" w14:textId="3C0D4D29" w:rsidR="0036497E" w:rsidRPr="006E0B10" w:rsidRDefault="006E0B10" w:rsidP="00325178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>
              <w:rPr>
                <w:i w:val="0"/>
                <w:iCs/>
                <w:color w:val="auto"/>
              </w:rPr>
              <w:t xml:space="preserve">Mensagem: “Professor Registrado com </w:t>
            </w:r>
            <w:r>
              <w:rPr>
                <w:i w:val="0"/>
                <w:iCs/>
                <w:color w:val="auto"/>
                <w:lang w:val="pt-BR"/>
              </w:rPr>
              <w:t>ê</w:t>
            </w:r>
            <w:r>
              <w:rPr>
                <w:i w:val="0"/>
                <w:iCs/>
                <w:color w:val="auto"/>
              </w:rPr>
              <w:t>xito</w:t>
            </w:r>
            <w:r w:rsidRPr="006E0B10">
              <w:rPr>
                <w:i w:val="0"/>
                <w:iCs/>
                <w:color w:val="auto"/>
                <w:lang w:val="pt-BR"/>
              </w:rPr>
              <w:t xml:space="preserve">/ </w:t>
            </w:r>
            <w:r>
              <w:rPr>
                <w:i w:val="0"/>
                <w:iCs/>
                <w:color w:val="auto"/>
                <w:lang w:val="pt-BR"/>
              </w:rPr>
              <w:t>Login realizado com êxito”</w:t>
            </w:r>
          </w:p>
        </w:tc>
      </w:tr>
      <w:tr w:rsidR="0036497E" w14:paraId="4C1301B0" w14:textId="77777777" w:rsidTr="00016CF6">
        <w:tc>
          <w:tcPr>
            <w:tcW w:w="1101" w:type="dxa"/>
          </w:tcPr>
          <w:p w14:paraId="76ED57DB" w14:textId="1034889E" w:rsidR="0036497E" w:rsidRDefault="0036497E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9</w:t>
            </w:r>
          </w:p>
        </w:tc>
        <w:tc>
          <w:tcPr>
            <w:tcW w:w="3787" w:type="dxa"/>
          </w:tcPr>
          <w:p w14:paraId="038E776D" w14:textId="26E25D7E" w:rsidR="0036497E" w:rsidRDefault="0036497E" w:rsidP="0036497E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- Criação de conta para </w:t>
            </w:r>
            <w:r>
              <w:rPr>
                <w:i w:val="0"/>
                <w:iCs/>
                <w:color w:val="auto"/>
              </w:rPr>
              <w:t>aluno</w:t>
            </w:r>
          </w:p>
          <w:p w14:paraId="0A5056BC" w14:textId="34B92C50" w:rsidR="0036497E" w:rsidRDefault="0036497E" w:rsidP="0036497E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- Entrar no sistema como </w:t>
            </w:r>
            <w:r>
              <w:rPr>
                <w:i w:val="0"/>
                <w:iCs/>
                <w:color w:val="auto"/>
              </w:rPr>
              <w:t>aluno</w:t>
            </w:r>
          </w:p>
        </w:tc>
        <w:tc>
          <w:tcPr>
            <w:tcW w:w="2445" w:type="dxa"/>
          </w:tcPr>
          <w:p w14:paraId="658D06F8" w14:textId="663BE365" w:rsidR="006E0B10" w:rsidRDefault="006E0B10" w:rsidP="006E0B10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- Clicar na aba “Registrar </w:t>
            </w:r>
            <w:r>
              <w:rPr>
                <w:i w:val="0"/>
                <w:iCs/>
                <w:color w:val="auto"/>
              </w:rPr>
              <w:t>Aluno</w:t>
            </w:r>
            <w:r>
              <w:rPr>
                <w:i w:val="0"/>
                <w:iCs/>
                <w:color w:val="auto"/>
              </w:rPr>
              <w:t>” e criar a conta</w:t>
            </w:r>
          </w:p>
          <w:p w14:paraId="471C2C9C" w14:textId="6E5149D5" w:rsidR="0036497E" w:rsidRDefault="006E0B10" w:rsidP="006E0B10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Clicar na aba “Login” e realizar o login com a conta registrada</w:t>
            </w:r>
          </w:p>
        </w:tc>
        <w:tc>
          <w:tcPr>
            <w:tcW w:w="2445" w:type="dxa"/>
          </w:tcPr>
          <w:p w14:paraId="1EE82CFF" w14:textId="32A67B6C" w:rsidR="0036497E" w:rsidRPr="009901CF" w:rsidRDefault="006E0B10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Mensagem: “</w:t>
            </w:r>
            <w:r>
              <w:rPr>
                <w:i w:val="0"/>
                <w:iCs/>
                <w:color w:val="auto"/>
              </w:rPr>
              <w:t>Aluno</w:t>
            </w:r>
            <w:r>
              <w:rPr>
                <w:i w:val="0"/>
                <w:iCs/>
                <w:color w:val="auto"/>
              </w:rPr>
              <w:t xml:space="preserve"> Registrado com </w:t>
            </w:r>
            <w:r>
              <w:rPr>
                <w:i w:val="0"/>
                <w:iCs/>
                <w:color w:val="auto"/>
                <w:lang w:val="pt-BR"/>
              </w:rPr>
              <w:t>ê</w:t>
            </w:r>
            <w:r>
              <w:rPr>
                <w:i w:val="0"/>
                <w:iCs/>
                <w:color w:val="auto"/>
              </w:rPr>
              <w:t>xito</w:t>
            </w:r>
            <w:r w:rsidRPr="006E0B10">
              <w:rPr>
                <w:i w:val="0"/>
                <w:iCs/>
                <w:color w:val="auto"/>
                <w:lang w:val="pt-BR"/>
              </w:rPr>
              <w:t xml:space="preserve">/ </w:t>
            </w:r>
            <w:r>
              <w:rPr>
                <w:i w:val="0"/>
                <w:iCs/>
                <w:color w:val="auto"/>
                <w:lang w:val="pt-BR"/>
              </w:rPr>
              <w:t>Login realizado com êxito”</w:t>
            </w:r>
          </w:p>
        </w:tc>
      </w:tr>
    </w:tbl>
    <w:p w14:paraId="3D099F0B" w14:textId="77777777" w:rsidR="00016CF6" w:rsidRDefault="00016CF6" w:rsidP="007E6CB5">
      <w:pPr>
        <w:pStyle w:val="EPP-Comentario"/>
      </w:pPr>
    </w:p>
    <w:p w14:paraId="35274C94" w14:textId="77777777" w:rsidR="0033170C" w:rsidRDefault="0033170C" w:rsidP="0033170C">
      <w:pPr>
        <w:pStyle w:val="EPP-Seonivel1"/>
      </w:pPr>
      <w:r>
        <w:t>tEM PROTÓTIPO?</w:t>
      </w:r>
    </w:p>
    <w:p w14:paraId="3FB18C9A" w14:textId="67C12482" w:rsidR="0033170C" w:rsidRPr="00186641" w:rsidRDefault="00186641" w:rsidP="00186641">
      <w:pPr>
        <w:pStyle w:val="EPP-Comentario"/>
        <w:ind w:left="432"/>
        <w:rPr>
          <w:i w:val="0"/>
          <w:iCs/>
          <w:color w:val="auto"/>
        </w:rPr>
      </w:pPr>
      <w:r>
        <w:rPr>
          <w:i w:val="0"/>
          <w:iCs/>
          <w:color w:val="auto"/>
        </w:rPr>
        <w:t>Por enquanto, o projeto ainda não possui um protótipo.</w:t>
      </w:r>
    </w:p>
    <w:sectPr w:rsidR="0033170C" w:rsidRPr="00186641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079CE" w14:textId="77777777" w:rsidR="005B10C9" w:rsidRDefault="005B10C9">
      <w:r>
        <w:separator/>
      </w:r>
    </w:p>
  </w:endnote>
  <w:endnote w:type="continuationSeparator" w:id="0">
    <w:p w14:paraId="5234B680" w14:textId="77777777" w:rsidR="005B10C9" w:rsidRDefault="005B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03572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6BAF7D75" w14:textId="77777777">
      <w:trPr>
        <w:cantSplit/>
      </w:trPr>
      <w:tc>
        <w:tcPr>
          <w:tcW w:w="6300" w:type="dxa"/>
        </w:tcPr>
        <w:p w14:paraId="7B0F1BDF" w14:textId="01807697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B45F0B">
                <w:t>Grupo 3</w:t>
              </w:r>
              <w:r w:rsidR="0069452F">
                <w:t xml:space="preserve"> - </w:t>
              </w:r>
              <w:r w:rsidR="00B45F0B">
                <w:t>Agenda Escolar Pessoal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 xml:space="preserve">Versão </w:t>
              </w:r>
              <w:r w:rsidR="00B45F0B">
                <w:t>1</w:t>
              </w:r>
            </w:sdtContent>
          </w:sdt>
        </w:p>
      </w:tc>
      <w:tc>
        <w:tcPr>
          <w:tcW w:w="1705" w:type="dxa"/>
          <w:vAlign w:val="center"/>
        </w:tcPr>
        <w:p w14:paraId="0DAD2277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460FEACC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466CDA2E" w14:textId="77777777" w:rsidR="00FB4266" w:rsidRDefault="0069452F" w:rsidP="0069452F">
    <w:pPr>
      <w:jc w:val="right"/>
    </w:pPr>
    <w:r>
      <w:t xml:space="preserve">vs: </w:t>
    </w:r>
    <w:fldSimple w:instr=" DOCPROPERTY  &quot;Versão Modelo&quot;  \* MERGEFORMAT ">
      <w:r w:rsidR="00B45F0B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FD648" w14:textId="77777777" w:rsidR="005B10C9" w:rsidRDefault="005B10C9">
      <w:r>
        <w:separator/>
      </w:r>
    </w:p>
  </w:footnote>
  <w:footnote w:type="continuationSeparator" w:id="0">
    <w:p w14:paraId="2BDEEF28" w14:textId="77777777" w:rsidR="005B10C9" w:rsidRDefault="005B1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77C6B6BE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0FE0B7E7" w14:textId="678A5AC3" w:rsidR="00FB4266" w:rsidRDefault="00FB4266" w:rsidP="00B45F0B">
          <w:pPr>
            <w:pStyle w:val="EPP-Cabealho"/>
            <w:jc w:val="both"/>
            <w:rPr>
              <w:b/>
              <w:bCs/>
            </w:rPr>
          </w:pP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3AFBC08F" w14:textId="40382AE2" w:rsidR="00FB4266" w:rsidRDefault="00B45F0B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Historia de Usuario</w:t>
              </w:r>
            </w:p>
          </w:tc>
        </w:sdtContent>
      </w:sdt>
      <w:tc>
        <w:tcPr>
          <w:tcW w:w="1440" w:type="dxa"/>
          <w:vAlign w:val="center"/>
        </w:tcPr>
        <w:p w14:paraId="6716FBCC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1D5D9DF9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55E14ED"/>
    <w:multiLevelType w:val="hybridMultilevel"/>
    <w:tmpl w:val="676C2056"/>
    <w:lvl w:ilvl="0" w:tplc="758C138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654258366">
    <w:abstractNumId w:val="5"/>
  </w:num>
  <w:num w:numId="2" w16cid:durableId="1530144168">
    <w:abstractNumId w:val="6"/>
  </w:num>
  <w:num w:numId="3" w16cid:durableId="586502562">
    <w:abstractNumId w:val="6"/>
  </w:num>
  <w:num w:numId="4" w16cid:durableId="1663654109">
    <w:abstractNumId w:val="6"/>
  </w:num>
  <w:num w:numId="5" w16cid:durableId="128787655">
    <w:abstractNumId w:val="6"/>
  </w:num>
  <w:num w:numId="6" w16cid:durableId="2071297283">
    <w:abstractNumId w:val="2"/>
  </w:num>
  <w:num w:numId="7" w16cid:durableId="569580259">
    <w:abstractNumId w:val="6"/>
  </w:num>
  <w:num w:numId="8" w16cid:durableId="2094622871">
    <w:abstractNumId w:val="6"/>
  </w:num>
  <w:num w:numId="9" w16cid:durableId="1801726474">
    <w:abstractNumId w:val="0"/>
  </w:num>
  <w:num w:numId="10" w16cid:durableId="1027095949">
    <w:abstractNumId w:val="1"/>
  </w:num>
  <w:num w:numId="11" w16cid:durableId="1624576382">
    <w:abstractNumId w:val="3"/>
  </w:num>
  <w:num w:numId="12" w16cid:durableId="357658724">
    <w:abstractNumId w:val="3"/>
    <w:lvlOverride w:ilvl="0">
      <w:startOverride w:val="1"/>
    </w:lvlOverride>
  </w:num>
  <w:num w:numId="13" w16cid:durableId="112311254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0B"/>
    <w:rsid w:val="0000781E"/>
    <w:rsid w:val="00016CF6"/>
    <w:rsid w:val="00096D0C"/>
    <w:rsid w:val="000C77A8"/>
    <w:rsid w:val="0012121C"/>
    <w:rsid w:val="00141BB7"/>
    <w:rsid w:val="00153EE8"/>
    <w:rsid w:val="001636B5"/>
    <w:rsid w:val="00185D0C"/>
    <w:rsid w:val="00186641"/>
    <w:rsid w:val="001C0877"/>
    <w:rsid w:val="001E0869"/>
    <w:rsid w:val="00254122"/>
    <w:rsid w:val="00325178"/>
    <w:rsid w:val="0033170C"/>
    <w:rsid w:val="0036497E"/>
    <w:rsid w:val="00366AC2"/>
    <w:rsid w:val="00375F64"/>
    <w:rsid w:val="00424961"/>
    <w:rsid w:val="00442A5D"/>
    <w:rsid w:val="00453FD0"/>
    <w:rsid w:val="0049456B"/>
    <w:rsid w:val="004B1997"/>
    <w:rsid w:val="00580EC3"/>
    <w:rsid w:val="005B10C9"/>
    <w:rsid w:val="005C2EBC"/>
    <w:rsid w:val="00632912"/>
    <w:rsid w:val="00636D67"/>
    <w:rsid w:val="00651E57"/>
    <w:rsid w:val="0069452F"/>
    <w:rsid w:val="006A0A78"/>
    <w:rsid w:val="006E0B10"/>
    <w:rsid w:val="007839CF"/>
    <w:rsid w:val="007C4737"/>
    <w:rsid w:val="007E1532"/>
    <w:rsid w:val="007E6CB5"/>
    <w:rsid w:val="008202EF"/>
    <w:rsid w:val="0082433C"/>
    <w:rsid w:val="00824D94"/>
    <w:rsid w:val="00841EC0"/>
    <w:rsid w:val="009901CF"/>
    <w:rsid w:val="009A6367"/>
    <w:rsid w:val="009B0E25"/>
    <w:rsid w:val="00A6271E"/>
    <w:rsid w:val="00A91748"/>
    <w:rsid w:val="00AA73B9"/>
    <w:rsid w:val="00AC5BC3"/>
    <w:rsid w:val="00AF2C6E"/>
    <w:rsid w:val="00B210BA"/>
    <w:rsid w:val="00B45F0B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EF58E4"/>
    <w:rsid w:val="00F36EBE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A99CCE"/>
  <w15:docId w15:val="{1F4243B3-4C9F-4CE3-AEF4-D464F64B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899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Usuario.dotx</Template>
  <TotalTime>98</TotalTime>
  <Pages>1</Pages>
  <Words>519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 de Usuario</vt:lpstr>
    </vt:vector>
  </TitlesOfParts>
  <Manager>Grupo 3 - Agenda Escolar Pessoal</Manager>
  <Company/>
  <LinksUpToDate>false</LinksUpToDate>
  <CharactersWithSpaces>3318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de Usuario</dc:title>
  <dc:subject>Versão 1</dc:subject>
  <dc:creator>30899</dc:creator>
  <cp:lastModifiedBy>Pedro Lemos Flores do Prado</cp:lastModifiedBy>
  <cp:revision>4</cp:revision>
  <cp:lastPrinted>2005-05-05T18:34:00Z</cp:lastPrinted>
  <dcterms:created xsi:type="dcterms:W3CDTF">2024-05-27T21:58:00Z</dcterms:created>
  <dcterms:modified xsi:type="dcterms:W3CDTF">2024-09-23T18:59:00Z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