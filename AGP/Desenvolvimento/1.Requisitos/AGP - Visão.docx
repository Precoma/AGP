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B2BCF9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4AEE72DF" wp14:editId="7FAA6A33">
            <wp:extent cx="2419350" cy="2505075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7791" w14:textId="77777777" w:rsidR="006A25C4" w:rsidRPr="00A20D4F" w:rsidRDefault="006A25C4" w:rsidP="006A25C4"/>
    <w:p w14:paraId="62DFF115" w14:textId="77777777" w:rsidR="006A25C4" w:rsidRPr="00A20D4F" w:rsidRDefault="006A25C4" w:rsidP="006A25C4"/>
    <w:p w14:paraId="443092B0" w14:textId="77777777" w:rsidR="006A25C4" w:rsidRPr="00A20D4F" w:rsidRDefault="006A25C4" w:rsidP="006A25C4"/>
    <w:p w14:paraId="16783E89" w14:textId="77777777" w:rsidR="006A25C4" w:rsidRPr="00A20D4F" w:rsidRDefault="006A25C4" w:rsidP="006A25C4"/>
    <w:p w14:paraId="1E03C405" w14:textId="77777777" w:rsidR="006A25C4" w:rsidRPr="00A20D4F" w:rsidRDefault="006A25C4" w:rsidP="006A25C4"/>
    <w:p w14:paraId="1183BAC7" w14:textId="77777777" w:rsidR="006A25C4" w:rsidRPr="00A20D4F" w:rsidRDefault="006A25C4" w:rsidP="006A25C4"/>
    <w:p w14:paraId="05A1184C" w14:textId="77777777" w:rsidR="006A25C4" w:rsidRPr="00A20D4F" w:rsidRDefault="006A25C4" w:rsidP="006A25C4"/>
    <w:p w14:paraId="102DD156" w14:textId="77777777" w:rsidR="006A25C4" w:rsidRPr="00A20D4F" w:rsidRDefault="006A25C4" w:rsidP="006A25C4"/>
    <w:p w14:paraId="48C48CC9" w14:textId="77777777" w:rsidR="006A25C4" w:rsidRPr="00A20D4F" w:rsidRDefault="006A25C4" w:rsidP="006A25C4"/>
    <w:p w14:paraId="3759CBDE" w14:textId="77777777" w:rsidR="006A25C4" w:rsidRPr="00A20D4F" w:rsidRDefault="006A25C4" w:rsidP="006A25C4"/>
    <w:p w14:paraId="0AEEDD1E" w14:textId="77777777" w:rsidR="006A25C4" w:rsidRPr="00A20D4F" w:rsidRDefault="006A25C4" w:rsidP="006A25C4"/>
    <w:p w14:paraId="08A576BB" w14:textId="77777777" w:rsidR="006A25C4" w:rsidRPr="00A20D4F" w:rsidRDefault="006A25C4" w:rsidP="006A25C4"/>
    <w:p w14:paraId="4EC8AB91" w14:textId="77777777" w:rsidR="006A25C4" w:rsidRPr="00A20D4F" w:rsidRDefault="006A25C4" w:rsidP="006A25C4"/>
    <w:p w14:paraId="036AA608" w14:textId="77777777" w:rsidR="006A25C4" w:rsidRPr="00A20D4F" w:rsidRDefault="006A25C4" w:rsidP="006A25C4"/>
    <w:p w14:paraId="2D7037E8" w14:textId="77777777" w:rsidR="006A25C4" w:rsidRPr="00A20D4F" w:rsidRDefault="006A25C4" w:rsidP="006A25C4"/>
    <w:p w14:paraId="451D7F32" w14:textId="77777777" w:rsidR="006A25C4" w:rsidRPr="00A20D4F" w:rsidRDefault="006A25C4" w:rsidP="006A25C4"/>
    <w:p w14:paraId="17A578AF" w14:textId="77777777" w:rsidR="006A25C4" w:rsidRDefault="006A25C4" w:rsidP="006A25C4"/>
    <w:p w14:paraId="42138B0B" w14:textId="30019FE8"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>[</w:t>
      </w:r>
    </w:p>
    <w:p w14:paraId="02CA0B0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37AE3" wp14:editId="774E22D0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9C657435DDD944AE9704CF6FE1F32CC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EF7F9DB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C37AE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9C657435DDD944AE9704CF6FE1F32CC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EF7F9DB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C16B456" w14:textId="77777777" w:rsidR="006A25C4" w:rsidRPr="00264EFB" w:rsidRDefault="006A25C4" w:rsidP="006A25C4"/>
    <w:p w14:paraId="2E110D14" w14:textId="77777777" w:rsidR="006A25C4" w:rsidRPr="00264EFB" w:rsidRDefault="006A25C4" w:rsidP="006A25C4"/>
    <w:p w14:paraId="5F2F8DD5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A894A" wp14:editId="42919BF2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639454" w14:textId="2F8D2178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4075A4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1.6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593E649B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9A68585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A894A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A639454" w14:textId="2F8D2178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4075A4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1.6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593E649B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9A68585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610EDA" w14:textId="77777777" w:rsidR="006A25C4" w:rsidRPr="00264EFB" w:rsidRDefault="006A25C4" w:rsidP="006A25C4"/>
    <w:p w14:paraId="2C839F4F" w14:textId="77777777" w:rsidR="006A25C4" w:rsidRPr="00264EFB" w:rsidRDefault="006A25C4" w:rsidP="006A25C4"/>
    <w:p w14:paraId="50835292" w14:textId="77777777" w:rsidR="006A25C4" w:rsidRPr="00264EFB" w:rsidRDefault="006A25C4" w:rsidP="006A25C4"/>
    <w:p w14:paraId="59037FB5" w14:textId="77777777" w:rsidR="006A25C4" w:rsidRPr="00264EFB" w:rsidRDefault="006A25C4" w:rsidP="006A25C4"/>
    <w:p w14:paraId="76472655" w14:textId="77777777" w:rsidR="006A25C4" w:rsidRPr="00264EFB" w:rsidRDefault="006A25C4" w:rsidP="006A25C4"/>
    <w:p w14:paraId="22967415" w14:textId="77777777" w:rsidR="006A25C4" w:rsidRPr="00264EFB" w:rsidRDefault="006A25C4" w:rsidP="006A25C4">
      <w:r>
        <w:tab/>
      </w:r>
    </w:p>
    <w:p w14:paraId="00EFFE02" w14:textId="77777777" w:rsidR="006A25C4" w:rsidRPr="00264EFB" w:rsidRDefault="006A25C4" w:rsidP="006A25C4"/>
    <w:p w14:paraId="11F044EF" w14:textId="77777777" w:rsidR="006A25C4" w:rsidRPr="00264EFB" w:rsidRDefault="006A25C4" w:rsidP="006A25C4"/>
    <w:p w14:paraId="49912CC3" w14:textId="77777777" w:rsidR="006A25C4" w:rsidRPr="00264EFB" w:rsidRDefault="006A25C4" w:rsidP="006A25C4"/>
    <w:p w14:paraId="616F130F" w14:textId="77777777" w:rsidR="006A25C4" w:rsidRPr="00264EFB" w:rsidRDefault="006A25C4" w:rsidP="006A25C4"/>
    <w:p w14:paraId="7D3B2347" w14:textId="77777777" w:rsidR="006A25C4" w:rsidRPr="00264EFB" w:rsidRDefault="006A25C4" w:rsidP="006A25C4"/>
    <w:p w14:paraId="60C54C28" w14:textId="77777777" w:rsidR="006A25C4" w:rsidRPr="00264EFB" w:rsidRDefault="006A25C4" w:rsidP="006A25C4"/>
    <w:p w14:paraId="0C0793FE" w14:textId="77777777" w:rsidR="006A25C4" w:rsidRPr="00264EFB" w:rsidRDefault="006A25C4" w:rsidP="006A25C4"/>
    <w:p w14:paraId="19C53B9C" w14:textId="77777777" w:rsidR="006A25C4" w:rsidRPr="00264EFB" w:rsidRDefault="006A25C4" w:rsidP="006A25C4"/>
    <w:p w14:paraId="3E8C9C53" w14:textId="77777777" w:rsidR="006A25C4" w:rsidRPr="00264EFB" w:rsidRDefault="006A25C4" w:rsidP="006A25C4"/>
    <w:p w14:paraId="3355EF06" w14:textId="77777777" w:rsidR="006A25C4" w:rsidRPr="00264EFB" w:rsidRDefault="006A25C4" w:rsidP="006A25C4"/>
    <w:p w14:paraId="02BF8EFA" w14:textId="77777777" w:rsidR="006A25C4" w:rsidRPr="00264EFB" w:rsidRDefault="006A25C4" w:rsidP="006A25C4"/>
    <w:p w14:paraId="09DCBF7A" w14:textId="77777777" w:rsidR="006A25C4" w:rsidRDefault="006A25C4" w:rsidP="006A25C4">
      <w:pPr>
        <w:tabs>
          <w:tab w:val="left" w:pos="3700"/>
        </w:tabs>
      </w:pPr>
      <w:r>
        <w:tab/>
      </w:r>
    </w:p>
    <w:p w14:paraId="74AA56B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8785D" wp14:editId="30CE85B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pt-PT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528C85D9" w14:textId="0CA8FFB3" w:rsidR="006A25C4" w:rsidRPr="00264EFB" w:rsidRDefault="00595A22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 w:rsidRPr="00595A2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A</w:t>
                                </w:r>
                                <w:r w:rsidR="00B416D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G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P</w:t>
                                </w:r>
                                <w:r w:rsidRPr="00595A2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&gt; - &lt; Agenda Escolar Pessoal&gt;</w:t>
                                </w:r>
                              </w:p>
                            </w:sdtContent>
                          </w:sdt>
                          <w:p w14:paraId="73F7C3D3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8785D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28C85D9" w14:textId="0CA8FFB3" w:rsidR="006A25C4" w:rsidRPr="00264EFB" w:rsidRDefault="00595A22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 w:rsidRPr="00595A2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A</w:t>
                          </w:r>
                          <w:r w:rsidR="00B416D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G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P</w:t>
                          </w:r>
                          <w:r w:rsidRPr="00595A2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&gt; - &lt; Agenda Escolar Pessoal&gt;</w:t>
                          </w:r>
                        </w:p>
                      </w:sdtContent>
                    </w:sdt>
                    <w:p w14:paraId="73F7C3D3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5CD2EBE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6E70F401" w14:textId="77777777" w:rsidTr="00595A22">
        <w:trPr>
          <w:trHeight w:val="338"/>
        </w:trPr>
        <w:tc>
          <w:tcPr>
            <w:tcW w:w="1550" w:type="dxa"/>
            <w:shd w:val="clear" w:color="auto" w:fill="C00000"/>
          </w:tcPr>
          <w:p w14:paraId="6B87073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362C9ACE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83B91CC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0552B74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078A5E8D" w14:textId="77777777" w:rsidTr="00595A22">
        <w:trPr>
          <w:trHeight w:val="338"/>
        </w:trPr>
        <w:tc>
          <w:tcPr>
            <w:tcW w:w="1550" w:type="dxa"/>
          </w:tcPr>
          <w:p w14:paraId="7E4DB5A8" w14:textId="1BC4B7F9" w:rsidR="006A25C4" w:rsidRPr="00595A22" w:rsidRDefault="00B416DF" w:rsidP="00595A22">
            <w:r>
              <w:t>18</w:t>
            </w:r>
            <w:r w:rsidR="006A25C4" w:rsidRPr="00595A22">
              <w:t>/</w:t>
            </w:r>
            <w:r w:rsidR="00595A22" w:rsidRPr="00595A22">
              <w:t>0</w:t>
            </w:r>
            <w:r>
              <w:t>9</w:t>
            </w:r>
            <w:r w:rsidR="006A25C4" w:rsidRPr="00595A22">
              <w:t>/</w:t>
            </w:r>
            <w:r w:rsidR="00595A22" w:rsidRPr="00595A22">
              <w:t>2024</w:t>
            </w:r>
          </w:p>
          <w:p w14:paraId="063EF26F" w14:textId="77777777" w:rsidR="006A25C4" w:rsidRPr="00595A22" w:rsidRDefault="006A25C4" w:rsidP="00595A22"/>
        </w:tc>
        <w:tc>
          <w:tcPr>
            <w:tcW w:w="1080" w:type="dxa"/>
          </w:tcPr>
          <w:p w14:paraId="37E73E4D" w14:textId="0B440363" w:rsidR="006A25C4" w:rsidRPr="00595A22" w:rsidRDefault="00595A22" w:rsidP="00595A22">
            <w:r>
              <w:t>1.0</w:t>
            </w:r>
          </w:p>
        </w:tc>
        <w:tc>
          <w:tcPr>
            <w:tcW w:w="4680" w:type="dxa"/>
          </w:tcPr>
          <w:p w14:paraId="3D4DEFBB" w14:textId="7B3BE53C" w:rsidR="006A25C4" w:rsidRPr="00595A22" w:rsidRDefault="00595A22" w:rsidP="00595A22">
            <w:r w:rsidRPr="00595A22">
              <w:t>Concepção inicial do projeto e elaboração da modelagem inicial</w:t>
            </w:r>
            <w:r w:rsidR="00B416DF">
              <w:t xml:space="preserve"> da visão</w:t>
            </w:r>
          </w:p>
        </w:tc>
        <w:tc>
          <w:tcPr>
            <w:tcW w:w="2410" w:type="dxa"/>
          </w:tcPr>
          <w:p w14:paraId="71F2B804" w14:textId="28C68C69" w:rsidR="006A25C4" w:rsidRPr="00595A22" w:rsidRDefault="00595A22" w:rsidP="00595A22">
            <w:r w:rsidRPr="00595A22">
              <w:t>Pedro Lemos Flores do Prado</w:t>
            </w:r>
          </w:p>
        </w:tc>
      </w:tr>
    </w:tbl>
    <w:p w14:paraId="2BEE78BB" w14:textId="77777777" w:rsidR="00CA1C0D" w:rsidRDefault="00CA1C0D"/>
    <w:p w14:paraId="769A645D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C093A19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906A3BB" w14:textId="77777777" w:rsidR="00B31999" w:rsidRDefault="00D54BA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EC3FDD1" w14:textId="77777777" w:rsidR="00B31999" w:rsidRDefault="00D54BA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FED46AB" w14:textId="77777777" w:rsidR="00B31999" w:rsidRDefault="00D54BA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CBCDED3" w14:textId="77777777" w:rsidR="00B31999" w:rsidRDefault="00D54BA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4BCE9D1" w14:textId="77777777" w:rsidR="00B31999" w:rsidRDefault="00D54B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1E62D45D" w14:textId="77777777" w:rsidR="00B31999" w:rsidRDefault="00D54B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5079BAAB" w14:textId="77777777" w:rsidR="00B31999" w:rsidRDefault="00D54B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68FB0584" w14:textId="77777777" w:rsidR="00B31999" w:rsidRDefault="00D54B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010F792A" w14:textId="77777777" w:rsidR="00B31999" w:rsidRDefault="00D54BA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9A7FC6D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4C8BB5F8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26D0BE44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1190EA3A" w14:textId="0F120C02" w:rsidR="00152A9F" w:rsidRPr="00E530C4" w:rsidRDefault="00E530C4" w:rsidP="00E530C4">
      <w:r w:rsidRPr="00E530C4">
        <w:t xml:space="preserve">A </w:t>
      </w:r>
      <w:r w:rsidRPr="00E530C4">
        <w:rPr>
          <w:lang w:val="pt-PT"/>
        </w:rPr>
        <w:t>A</w:t>
      </w:r>
      <w:r w:rsidR="00110559">
        <w:rPr>
          <w:lang w:val="pt-PT"/>
        </w:rPr>
        <w:t>G</w:t>
      </w:r>
      <w:r w:rsidRPr="00E530C4">
        <w:rPr>
          <w:lang w:val="pt-PT"/>
        </w:rPr>
        <w:t>P</w:t>
      </w:r>
      <w:r>
        <w:rPr>
          <w:lang w:val="pt-PT"/>
        </w:rPr>
        <w:t xml:space="preserve"> </w:t>
      </w:r>
      <w:r w:rsidR="00950A52">
        <w:rPr>
          <w:lang w:val="pt-PT"/>
        </w:rPr>
        <w:t>é um sistema de agenda pessoal que</w:t>
      </w:r>
      <w:r w:rsidR="00950A52" w:rsidRPr="00950A52">
        <w:rPr>
          <w:lang w:val="pt-PT"/>
        </w:rPr>
        <w:t xml:space="preserve"> </w:t>
      </w:r>
      <w:r w:rsidR="00950A52">
        <w:rPr>
          <w:lang w:val="pt-PT"/>
        </w:rPr>
        <w:t>busca</w:t>
      </w:r>
      <w:r w:rsidR="00950A52" w:rsidRPr="00950A52">
        <w:rPr>
          <w:lang w:val="pt-PT"/>
        </w:rPr>
        <w:t xml:space="preserve"> </w:t>
      </w:r>
      <w:r w:rsidR="00950A52">
        <w:rPr>
          <w:lang w:val="pt-PT"/>
        </w:rPr>
        <w:t>ser uma</w:t>
      </w:r>
      <w:r w:rsidR="00950A52" w:rsidRPr="00950A52">
        <w:rPr>
          <w:lang w:val="pt-PT"/>
        </w:rPr>
        <w:t xml:space="preserve"> ferramenta que permitirá aos alunos </w:t>
      </w:r>
      <w:r w:rsidR="00543EAA" w:rsidRPr="00950A52">
        <w:rPr>
          <w:lang w:val="pt-PT"/>
        </w:rPr>
        <w:t>gerenciarem</w:t>
      </w:r>
      <w:r w:rsidR="00950A52" w:rsidRPr="00950A52">
        <w:rPr>
          <w:lang w:val="pt-PT"/>
        </w:rPr>
        <w:t xml:space="preserve"> suas matérias e atividades de forma eficiente</w:t>
      </w:r>
      <w:r w:rsidR="00110559">
        <w:rPr>
          <w:lang w:val="pt-PT"/>
        </w:rPr>
        <w:t>, com auxílio dos professores</w:t>
      </w:r>
      <w:r w:rsidR="00950A52" w:rsidRPr="00950A52">
        <w:rPr>
          <w:lang w:val="pt-PT"/>
        </w:rPr>
        <w:t xml:space="preserve">. Com esta agenda, os </w:t>
      </w:r>
      <w:r w:rsidR="00110559">
        <w:rPr>
          <w:lang w:val="pt-PT"/>
        </w:rPr>
        <w:t>professores</w:t>
      </w:r>
      <w:r w:rsidR="00950A52" w:rsidRPr="00950A52">
        <w:rPr>
          <w:lang w:val="pt-PT"/>
        </w:rPr>
        <w:t xml:space="preserve"> poderão cadastrar suas matérias</w:t>
      </w:r>
      <w:r w:rsidR="00950A52">
        <w:rPr>
          <w:lang w:val="pt-PT"/>
        </w:rPr>
        <w:t>,</w:t>
      </w:r>
      <w:r w:rsidR="00950A52" w:rsidRPr="00950A52">
        <w:rPr>
          <w:lang w:val="pt-PT"/>
        </w:rPr>
        <w:t xml:space="preserve"> atividades </w:t>
      </w:r>
      <w:r w:rsidR="00110D58">
        <w:rPr>
          <w:lang w:val="pt-PT"/>
        </w:rPr>
        <w:t>dessas matérias</w:t>
      </w:r>
      <w:r w:rsidR="00950A52">
        <w:rPr>
          <w:lang w:val="pt-PT"/>
        </w:rPr>
        <w:t xml:space="preserve"> </w:t>
      </w:r>
      <w:r w:rsidR="00110559">
        <w:rPr>
          <w:lang w:val="pt-PT"/>
        </w:rPr>
        <w:t>e os alunos poderão visualizar todas essas matérias cadastradas e que estão pendentes</w:t>
      </w:r>
      <w:r w:rsidR="00950A52" w:rsidRPr="00950A52">
        <w:rPr>
          <w:lang w:val="pt-PT"/>
        </w:rPr>
        <w:t>. A interface permitirá que os alunos</w:t>
      </w:r>
      <w:r w:rsidR="00110559">
        <w:rPr>
          <w:lang w:val="pt-PT"/>
        </w:rPr>
        <w:t xml:space="preserve"> e professores façam seu cadastro e login, além de</w:t>
      </w:r>
      <w:r w:rsidR="00950A52" w:rsidRPr="00950A52">
        <w:rPr>
          <w:lang w:val="pt-PT"/>
        </w:rPr>
        <w:t xml:space="preserve"> visualiz</w:t>
      </w:r>
      <w:r w:rsidR="00110559">
        <w:rPr>
          <w:lang w:val="pt-PT"/>
        </w:rPr>
        <w:t>arem</w:t>
      </w:r>
      <w:r w:rsidR="00950A52" w:rsidRPr="00950A52">
        <w:rPr>
          <w:lang w:val="pt-PT"/>
        </w:rPr>
        <w:t xml:space="preserve"> todas as matérias e atividades</w:t>
      </w:r>
      <w:r w:rsidR="00950A52">
        <w:rPr>
          <w:lang w:val="pt-PT"/>
        </w:rPr>
        <w:t xml:space="preserve"> </w:t>
      </w:r>
      <w:r w:rsidR="00950A52" w:rsidRPr="00950A52">
        <w:rPr>
          <w:lang w:val="pt-PT"/>
        </w:rPr>
        <w:t>registradas,</w:t>
      </w:r>
      <w:r w:rsidR="00DE50AF">
        <w:rPr>
          <w:lang w:val="pt-PT"/>
        </w:rPr>
        <w:t xml:space="preserve"> </w:t>
      </w:r>
      <w:r w:rsidR="00950A52" w:rsidRPr="00950A52">
        <w:rPr>
          <w:lang w:val="pt-PT"/>
        </w:rPr>
        <w:t xml:space="preserve">facilitando o acompanhamento do cronograma acadêmico. Além disso, as atividades que ainda precisam ser concluídas </w:t>
      </w:r>
      <w:r w:rsidR="00110D58">
        <w:rPr>
          <w:lang w:val="pt-PT"/>
        </w:rPr>
        <w:t>poderão ser vistas em outra aba</w:t>
      </w:r>
      <w:r w:rsidR="00950A52" w:rsidRPr="00950A52">
        <w:rPr>
          <w:lang w:val="pt-PT"/>
        </w:rPr>
        <w:t xml:space="preserve"> </w:t>
      </w:r>
      <w:r w:rsidR="00110D58">
        <w:rPr>
          <w:lang w:val="pt-PT"/>
        </w:rPr>
        <w:t>de</w:t>
      </w:r>
      <w:r w:rsidR="00950A52" w:rsidRPr="00950A52">
        <w:rPr>
          <w:lang w:val="pt-PT"/>
        </w:rPr>
        <w:t xml:space="preserve"> </w:t>
      </w:r>
      <w:r w:rsidR="00110D58">
        <w:rPr>
          <w:lang w:val="pt-PT"/>
        </w:rPr>
        <w:t>P</w:t>
      </w:r>
      <w:r w:rsidR="00950A52" w:rsidRPr="00950A52">
        <w:rPr>
          <w:lang w:val="pt-PT"/>
        </w:rPr>
        <w:t xml:space="preserve">endentes, ajudando os alunos a </w:t>
      </w:r>
      <w:r w:rsidR="00110D58">
        <w:rPr>
          <w:lang w:val="pt-PT"/>
        </w:rPr>
        <w:t>vi</w:t>
      </w:r>
      <w:r w:rsidR="00DE50AF">
        <w:rPr>
          <w:lang w:val="pt-PT"/>
        </w:rPr>
        <w:t>s</w:t>
      </w:r>
      <w:r w:rsidR="00110D58">
        <w:rPr>
          <w:lang w:val="pt-PT"/>
        </w:rPr>
        <w:t>ualizarem o que precisam realizar</w:t>
      </w:r>
      <w:r w:rsidR="00950A52" w:rsidRPr="00950A52">
        <w:rPr>
          <w:lang w:val="pt-PT"/>
        </w:rPr>
        <w:t>. Assim que uma atividade for concluída, os alunos poderão marcá-la como feita.</w:t>
      </w:r>
      <w:r w:rsidR="00110D58">
        <w:rPr>
          <w:lang w:val="pt-PT"/>
        </w:rPr>
        <w:t xml:space="preserve"> Após marcarem como feita, os alunos também poderão visualizar todas as tarefas feitas na aba de Concluídas.</w:t>
      </w:r>
      <w:r w:rsidR="00950A52" w:rsidRPr="00950A52">
        <w:rPr>
          <w:lang w:val="pt-PT"/>
        </w:rPr>
        <w:t xml:space="preserve"> Essa ferramenta proporcionará uma gestão organizada e prática das obrigações acadêmicas, contribuindo para uma melhor organização e eficiência nos estudos dos alunos.</w:t>
      </w:r>
    </w:p>
    <w:p w14:paraId="7F765EFA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1BE5D7CE" w14:textId="2E981641" w:rsidR="008535C4" w:rsidRPr="00621A88" w:rsidRDefault="00621A88" w:rsidP="00621A88">
      <w:r>
        <w:t xml:space="preserve">O objetivo do sistema é permitir que os alunos </w:t>
      </w:r>
      <w:r w:rsidR="00174CD1">
        <w:t>gerenciem suas atividades escolares</w:t>
      </w:r>
      <w:r w:rsidR="00B416DF">
        <w:t xml:space="preserve"> com auxílio dos professores</w:t>
      </w:r>
      <w:r w:rsidR="00FE18D0">
        <w:t xml:space="preserve">. As funcionalidades do sistema são </w:t>
      </w:r>
      <w:r w:rsidR="00612A5F">
        <w:t xml:space="preserve">o </w:t>
      </w:r>
      <w:r w:rsidR="00B416DF">
        <w:t xml:space="preserve">cadastro e login de alunos e professores, o </w:t>
      </w:r>
      <w:r w:rsidR="00612A5F">
        <w:t>CRUD das matérias</w:t>
      </w:r>
      <w:r w:rsidR="00B416DF">
        <w:t xml:space="preserve"> e</w:t>
      </w:r>
      <w:r w:rsidR="00612A5F">
        <w:t xml:space="preserve"> das atividades </w:t>
      </w:r>
      <w:r w:rsidR="00B416DF">
        <w:t>pel</w:t>
      </w:r>
      <w:r w:rsidR="00612A5F">
        <w:t>os professores</w:t>
      </w:r>
      <w:r w:rsidR="005E678B">
        <w:t xml:space="preserve">, a visualização das matérias e das atividades que compõem </w:t>
      </w:r>
      <w:r w:rsidR="0043658F">
        <w:t>essa matéria, visualização das atividades pendentes</w:t>
      </w:r>
      <w:r w:rsidR="00B416DF">
        <w:t xml:space="preserve"> e</w:t>
      </w:r>
      <w:r w:rsidR="009548AF">
        <w:t xml:space="preserve"> concluídas</w:t>
      </w:r>
      <w:r w:rsidR="00B416DF">
        <w:t xml:space="preserve"> pelos alunos</w:t>
      </w:r>
      <w:r w:rsidR="009548AF">
        <w:t xml:space="preserve"> e </w:t>
      </w:r>
      <w:r w:rsidR="00377516">
        <w:t>designação da atividade como concluída</w:t>
      </w:r>
      <w:r w:rsidR="00CB6FC2">
        <w:t>.</w:t>
      </w:r>
    </w:p>
    <w:p w14:paraId="3F8D7BB1" w14:textId="77777777" w:rsidR="0091283D" w:rsidRDefault="0091283D" w:rsidP="0091283D">
      <w:pPr>
        <w:rPr>
          <w:lang w:val="pt-PT"/>
        </w:rPr>
      </w:pPr>
    </w:p>
    <w:p w14:paraId="31CF1BE1" w14:textId="77777777" w:rsidR="0091283D" w:rsidRPr="0091283D" w:rsidRDefault="0091283D" w:rsidP="0091283D">
      <w:pPr>
        <w:rPr>
          <w:lang w:val="pt-PT"/>
        </w:rPr>
      </w:pPr>
    </w:p>
    <w:p w14:paraId="716D53C3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0A33558E" w14:textId="77777777" w:rsidR="00CA1C0D" w:rsidRDefault="00E14F8E">
      <w:pPr>
        <w:pStyle w:val="Ttulo1"/>
      </w:pPr>
      <w:bookmarkStart w:id="16" w:name="_Toc41559914"/>
      <w:r>
        <w:lastRenderedPageBreak/>
        <w:t>Problema</w:t>
      </w:r>
      <w:bookmarkEnd w:id="16"/>
    </w:p>
    <w:p w14:paraId="56C90BB0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4"/>
        <w:gridCol w:w="2097"/>
        <w:gridCol w:w="3855"/>
        <w:gridCol w:w="5582"/>
      </w:tblGrid>
      <w:tr w:rsidR="00480DDC" w:rsidRPr="0091283D" w14:paraId="2B9B24C0" w14:textId="77777777" w:rsidTr="00130E93">
        <w:trPr>
          <w:trHeight w:val="198"/>
        </w:trPr>
        <w:tc>
          <w:tcPr>
            <w:tcW w:w="3652" w:type="dxa"/>
            <w:shd w:val="pct5" w:color="auto" w:fill="auto"/>
          </w:tcPr>
          <w:p w14:paraId="79D2417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12266CF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672F0796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1242E6C1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5A19E3E4" w14:textId="77777777" w:rsidTr="00130E93">
        <w:trPr>
          <w:trHeight w:val="2631"/>
        </w:trPr>
        <w:tc>
          <w:tcPr>
            <w:tcW w:w="3652" w:type="dxa"/>
          </w:tcPr>
          <w:p w14:paraId="419BE24E" w14:textId="48A2CBF0" w:rsidR="00184C3A" w:rsidRPr="00620096" w:rsidRDefault="00620096" w:rsidP="00620096">
            <w:r w:rsidRPr="003A7909">
              <w:t>Contr</w:t>
            </w:r>
            <w:r>
              <w:t>ole pessoal das atividades acadêmicas</w:t>
            </w:r>
            <w:r w:rsidR="00682AB6">
              <w:t xml:space="preserve"> </w:t>
            </w:r>
          </w:p>
        </w:tc>
        <w:tc>
          <w:tcPr>
            <w:tcW w:w="2123" w:type="dxa"/>
          </w:tcPr>
          <w:p w14:paraId="479BF90B" w14:textId="1EE48049" w:rsidR="00184C3A" w:rsidRPr="00620096" w:rsidRDefault="00F9408E" w:rsidP="00620096">
            <w:r>
              <w:t>Aluno</w:t>
            </w:r>
          </w:p>
        </w:tc>
        <w:tc>
          <w:tcPr>
            <w:tcW w:w="3896" w:type="dxa"/>
          </w:tcPr>
          <w:p w14:paraId="689FA148" w14:textId="70C4579B" w:rsidR="00682AB6" w:rsidRDefault="00514575" w:rsidP="00682AB6">
            <w:pPr>
              <w:pStyle w:val="PargrafodaLista"/>
              <w:numPr>
                <w:ilvl w:val="0"/>
                <w:numId w:val="12"/>
              </w:numPr>
            </w:pPr>
            <w:r>
              <w:t>Esquecimento de tarefas ou atividades</w:t>
            </w:r>
            <w:r w:rsidR="00BE2E8C">
              <w:t>;</w:t>
            </w:r>
          </w:p>
          <w:p w14:paraId="76E2AAEE" w14:textId="77777777" w:rsidR="00BE2E8C" w:rsidRDefault="00BE2E8C" w:rsidP="00BE2E8C">
            <w:pPr>
              <w:pStyle w:val="PargrafodaLista"/>
            </w:pPr>
          </w:p>
          <w:p w14:paraId="3B4C49A5" w14:textId="704C6D3E" w:rsidR="00BE2E8C" w:rsidRPr="00682AB6" w:rsidRDefault="000235BC" w:rsidP="00BE2E8C">
            <w:pPr>
              <w:pStyle w:val="PargrafodaLista"/>
              <w:numPr>
                <w:ilvl w:val="0"/>
                <w:numId w:val="12"/>
              </w:numPr>
            </w:pPr>
            <w:r>
              <w:t xml:space="preserve">Sobrecarga de tarefas </w:t>
            </w:r>
            <w:r w:rsidR="00537951">
              <w:t>pela falta de organização</w:t>
            </w:r>
            <w:r w:rsidR="00BE2E8C">
              <w:t xml:space="preserve">, que pode gerar </w:t>
            </w:r>
            <w:r w:rsidR="00E35EF5">
              <w:t>e</w:t>
            </w:r>
            <w:r w:rsidR="00BE2E8C">
              <w:t xml:space="preserve">stresse e </w:t>
            </w:r>
            <w:r w:rsidR="00E35EF5">
              <w:t>a</w:t>
            </w:r>
            <w:r w:rsidR="00BE2E8C">
              <w:t>nsiedade</w:t>
            </w:r>
            <w:r w:rsidR="00E35EF5">
              <w:t xml:space="preserve"> para o aluno</w:t>
            </w:r>
            <w:r w:rsidR="00BE2E8C">
              <w:t>;</w:t>
            </w:r>
          </w:p>
          <w:p w14:paraId="4434D9A0" w14:textId="78B21C73" w:rsidR="00514575" w:rsidRDefault="00514575" w:rsidP="00BE2E8C">
            <w:pPr>
              <w:ind w:left="360"/>
            </w:pPr>
          </w:p>
          <w:p w14:paraId="733C5100" w14:textId="17C86540" w:rsidR="00FF3D97" w:rsidRDefault="00537951" w:rsidP="00FF3D97">
            <w:pPr>
              <w:pStyle w:val="PargrafodaLista"/>
              <w:numPr>
                <w:ilvl w:val="0"/>
                <w:numId w:val="12"/>
              </w:numPr>
            </w:pPr>
            <w:r>
              <w:t>Má gestão do tempo</w:t>
            </w:r>
            <w:r w:rsidR="00E35EF5">
              <w:t>, impactando a vida pessoal e acadêmica do aluno</w:t>
            </w:r>
            <w:r w:rsidR="00BE2E8C">
              <w:t>.</w:t>
            </w:r>
          </w:p>
          <w:p w14:paraId="1497D804" w14:textId="77777777" w:rsidR="00682AB6" w:rsidRDefault="00682AB6" w:rsidP="0006541F">
            <w:pPr>
              <w:pStyle w:val="Instruo"/>
            </w:pPr>
          </w:p>
          <w:p w14:paraId="1F06B86B" w14:textId="32D5CE9F" w:rsidR="00184C3A" w:rsidRDefault="00184C3A" w:rsidP="00BE2E8C">
            <w:pPr>
              <w:pStyle w:val="Instruo"/>
              <w:ind w:left="360"/>
            </w:pPr>
          </w:p>
        </w:tc>
        <w:tc>
          <w:tcPr>
            <w:tcW w:w="5683" w:type="dxa"/>
          </w:tcPr>
          <w:p w14:paraId="0AFB5521" w14:textId="76F7AED0" w:rsidR="00431767" w:rsidRPr="00431767" w:rsidRDefault="00431767" w:rsidP="00431767">
            <w:r>
              <w:t xml:space="preserve">Como aluno eu quero </w:t>
            </w:r>
            <w:r w:rsidR="00625D8B">
              <w:t>poder organizar minhas tarefas de forma eficiente de modo que eu possa acompanhar</w:t>
            </w:r>
            <w:r w:rsidR="00CD32F4">
              <w:t xml:space="preserve"> todas as</w:t>
            </w:r>
            <w:r w:rsidR="00625D8B">
              <w:t xml:space="preserve"> minhas atividades pendentes e me organizar para </w:t>
            </w:r>
            <w:r w:rsidR="00CD32F4">
              <w:t>realizá-las</w:t>
            </w:r>
            <w:r w:rsidR="00625D8B">
              <w:t xml:space="preserve"> a tempo sem </w:t>
            </w:r>
            <w:r w:rsidR="00CD32F4">
              <w:t>dificuldades.</w:t>
            </w:r>
          </w:p>
          <w:p w14:paraId="6D9FA9B0" w14:textId="77777777" w:rsidR="00480DDC" w:rsidRPr="00480DDC" w:rsidRDefault="00480DDC" w:rsidP="00480DDC"/>
          <w:p w14:paraId="213DC777" w14:textId="77777777" w:rsidR="00184C3A" w:rsidRDefault="00184C3A" w:rsidP="00184C3A"/>
        </w:tc>
      </w:tr>
      <w:tr w:rsidR="0095017F" w14:paraId="78025325" w14:textId="77777777" w:rsidTr="00130E93">
        <w:trPr>
          <w:trHeight w:val="595"/>
        </w:trPr>
        <w:tc>
          <w:tcPr>
            <w:tcW w:w="3652" w:type="dxa"/>
          </w:tcPr>
          <w:p w14:paraId="2E487C7E" w14:textId="77777777" w:rsidR="0095017F" w:rsidRDefault="0095017F" w:rsidP="00480DDC">
            <w:pPr>
              <w:pStyle w:val="Instruo"/>
            </w:pPr>
          </w:p>
          <w:p w14:paraId="2DDCBF5F" w14:textId="77777777" w:rsidR="0095017F" w:rsidRDefault="0095017F" w:rsidP="0095017F"/>
          <w:p w14:paraId="08A671F0" w14:textId="77777777" w:rsidR="0095017F" w:rsidRPr="0095017F" w:rsidRDefault="0095017F" w:rsidP="0095017F"/>
        </w:tc>
        <w:tc>
          <w:tcPr>
            <w:tcW w:w="2123" w:type="dxa"/>
          </w:tcPr>
          <w:p w14:paraId="746DB02B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2F0C535D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06E6E670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63230D62" w14:textId="77777777" w:rsidR="00D77A69" w:rsidRDefault="00D77A69" w:rsidP="00D77A69">
            <w:pPr>
              <w:rPr>
                <w:lang w:val="pt-PT"/>
              </w:rPr>
            </w:pPr>
          </w:p>
          <w:p w14:paraId="52C5595E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0C3CB725" w14:textId="77777777" w:rsidR="00D77A69" w:rsidRDefault="00D77A69" w:rsidP="00D77A69">
      <w:pPr>
        <w:rPr>
          <w:lang w:val="pt-PT"/>
        </w:rPr>
      </w:pPr>
    </w:p>
    <w:p w14:paraId="104AADEF" w14:textId="77777777" w:rsidR="00DA2E88" w:rsidRDefault="00DA2E88" w:rsidP="00D77A69">
      <w:pPr>
        <w:rPr>
          <w:lang w:val="pt-PT"/>
        </w:rPr>
      </w:pPr>
    </w:p>
    <w:p w14:paraId="1BFF52BD" w14:textId="77777777" w:rsidR="00DA2E88" w:rsidRPr="0091283D" w:rsidRDefault="00DA2E88" w:rsidP="00DA2E88">
      <w:pPr>
        <w:rPr>
          <w:lang w:val="pt-PT"/>
        </w:rPr>
      </w:pPr>
    </w:p>
    <w:p w14:paraId="2D15D6E2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9E154C0" w14:textId="77777777" w:rsidR="00DA2E88" w:rsidRDefault="00DA2E88" w:rsidP="00D77A69">
      <w:pPr>
        <w:rPr>
          <w:lang w:val="pt-PT"/>
        </w:rPr>
      </w:pPr>
    </w:p>
    <w:p w14:paraId="147D0984" w14:textId="77777777" w:rsidR="0037618A" w:rsidRPr="0037618A" w:rsidRDefault="0037618A" w:rsidP="0037618A">
      <w:pPr>
        <w:pStyle w:val="Ttulo1"/>
        <w:rPr>
          <w:lang w:val="pt-PT"/>
        </w:rPr>
      </w:pPr>
      <w:bookmarkStart w:id="17" w:name="_Toc41559915"/>
      <w:r>
        <w:rPr>
          <w:lang w:val="pt-PT"/>
        </w:rPr>
        <w:t>Usuários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1"/>
        <w:gridCol w:w="2114"/>
        <w:gridCol w:w="6393"/>
      </w:tblGrid>
      <w:tr w:rsidR="0091283D" w:rsidRPr="0091283D" w14:paraId="178B5991" w14:textId="77777777" w:rsidTr="00DA2E88">
        <w:tc>
          <w:tcPr>
            <w:tcW w:w="0" w:type="auto"/>
            <w:shd w:val="pct5" w:color="auto" w:fill="auto"/>
          </w:tcPr>
          <w:p w14:paraId="1BE2D689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684D077B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6E24DEFC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14:paraId="36B79D42" w14:textId="77777777" w:rsidTr="00DA2E88">
        <w:tc>
          <w:tcPr>
            <w:tcW w:w="0" w:type="auto"/>
          </w:tcPr>
          <w:p w14:paraId="1B6E126A" w14:textId="61F38580" w:rsidR="0091283D" w:rsidRPr="002D3CF0" w:rsidRDefault="00390D48" w:rsidP="002D3CF0">
            <w:r>
              <w:t>Pedro Lemos</w:t>
            </w:r>
          </w:p>
        </w:tc>
        <w:tc>
          <w:tcPr>
            <w:tcW w:w="0" w:type="auto"/>
          </w:tcPr>
          <w:p w14:paraId="68C52CA5" w14:textId="2679FE0A" w:rsidR="0091283D" w:rsidRPr="00390D48" w:rsidRDefault="00390D48" w:rsidP="00390D48">
            <w:r>
              <w:rPr>
                <w:lang w:val="pt-PT"/>
              </w:rPr>
              <w:t>Aluno do IFSP Salto</w:t>
            </w:r>
          </w:p>
        </w:tc>
        <w:tc>
          <w:tcPr>
            <w:tcW w:w="0" w:type="auto"/>
          </w:tcPr>
          <w:p w14:paraId="6F4EA25C" w14:textId="13648053" w:rsidR="0091283D" w:rsidRPr="002746C1" w:rsidRDefault="00390D48" w:rsidP="002746C1">
            <w:r w:rsidRPr="002746C1">
              <w:t>Gerenciar minhas atividades e matérias do meu semestre na faculdade</w:t>
            </w:r>
            <w:r w:rsidR="00C23976" w:rsidRPr="002746C1">
              <w:t xml:space="preserve">, promovendo uma melhor organização e acompanhamento </w:t>
            </w:r>
            <w:r w:rsidR="002746C1" w:rsidRPr="002746C1">
              <w:t>das tarefas</w:t>
            </w:r>
          </w:p>
        </w:tc>
      </w:tr>
      <w:tr w:rsidR="0091283D" w14:paraId="46476270" w14:textId="77777777" w:rsidTr="00DA2E88">
        <w:tc>
          <w:tcPr>
            <w:tcW w:w="0" w:type="auto"/>
          </w:tcPr>
          <w:p w14:paraId="3D18ADF1" w14:textId="39CDF09E" w:rsidR="0091283D" w:rsidRPr="00B416DF" w:rsidRDefault="00B416DF" w:rsidP="00B416DF">
            <w:r>
              <w:t>Fabio Modesto</w:t>
            </w:r>
          </w:p>
        </w:tc>
        <w:tc>
          <w:tcPr>
            <w:tcW w:w="0" w:type="auto"/>
          </w:tcPr>
          <w:p w14:paraId="76D5BC88" w14:textId="17D3FC7D" w:rsidR="0091283D" w:rsidRPr="00B416DF" w:rsidRDefault="00B416DF" w:rsidP="00B416DF">
            <w:r w:rsidRPr="00B416DF">
              <w:t>Professor do IFSP Salto</w:t>
            </w:r>
          </w:p>
        </w:tc>
        <w:tc>
          <w:tcPr>
            <w:tcW w:w="0" w:type="auto"/>
          </w:tcPr>
          <w:p w14:paraId="00AEA047" w14:textId="76F65D58" w:rsidR="0091283D" w:rsidRPr="00B416DF" w:rsidRDefault="00B416DF" w:rsidP="00B416DF">
            <w:r>
              <w:t>Auxiliar os alunos cadastrando as atividades propostas na sala de aula para que os alunos possam gerenciar sua realização e planejarem sua semana</w:t>
            </w:r>
          </w:p>
        </w:tc>
      </w:tr>
    </w:tbl>
    <w:p w14:paraId="3B9847B1" w14:textId="77777777" w:rsidR="0037618A" w:rsidRDefault="0037618A" w:rsidP="0037618A">
      <w:pPr>
        <w:rPr>
          <w:lang w:val="pt-PT"/>
        </w:rPr>
      </w:pPr>
    </w:p>
    <w:p w14:paraId="5A26D61D" w14:textId="78C1742C" w:rsidR="00DA2E88" w:rsidRPr="00701F3F" w:rsidRDefault="00E14F8E" w:rsidP="000568CE">
      <w:pPr>
        <w:pStyle w:val="Ttulo1"/>
        <w:rPr>
          <w:lang w:val="pt-PT"/>
        </w:rPr>
      </w:pPr>
      <w:bookmarkStart w:id="18" w:name="_Toc41559916"/>
      <w:r>
        <w:rPr>
          <w:lang w:val="pt-PT"/>
        </w:rPr>
        <w:t>Restrições Impostas</w:t>
      </w:r>
      <w:bookmarkEnd w:id="18"/>
    </w:p>
    <w:p w14:paraId="1EF10116" w14:textId="77777777" w:rsidR="00DA2E88" w:rsidRDefault="00DA2E88">
      <w:pPr>
        <w:pStyle w:val="Instruo"/>
        <w:rPr>
          <w:lang w:val="pt-PT"/>
        </w:rPr>
      </w:pPr>
    </w:p>
    <w:p w14:paraId="496E65DE" w14:textId="77777777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>Deve ser uma aplicação web;</w:t>
      </w:r>
    </w:p>
    <w:p w14:paraId="2B46CAB2" w14:textId="77777777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>Deve rodar em qualquer sistema operacional;</w:t>
      </w:r>
    </w:p>
    <w:p w14:paraId="55DAC85C" w14:textId="77777777" w:rsidR="000568CE" w:rsidRPr="002746C1" w:rsidRDefault="000568CE" w:rsidP="002746C1">
      <w:pPr>
        <w:pStyle w:val="PargrafodaLista"/>
        <w:numPr>
          <w:ilvl w:val="0"/>
          <w:numId w:val="7"/>
        </w:numPr>
      </w:pPr>
      <w:r w:rsidRPr="002746C1">
        <w:t>Deve usar a linguagem de programação Java;</w:t>
      </w:r>
    </w:p>
    <w:p w14:paraId="45454604" w14:textId="50139E79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 xml:space="preserve">Deve ser entregue até </w:t>
      </w:r>
      <w:r w:rsidR="00B416DF">
        <w:t>novembro</w:t>
      </w:r>
      <w:r w:rsidRPr="002746C1">
        <w:t xml:space="preserve"> de 20</w:t>
      </w:r>
      <w:r w:rsidR="000568CE" w:rsidRPr="002746C1">
        <w:t>2</w:t>
      </w:r>
      <w:r w:rsidR="002746C1">
        <w:t>4</w:t>
      </w:r>
      <w:r w:rsidRPr="002746C1">
        <w:t>;</w:t>
      </w:r>
    </w:p>
    <w:p w14:paraId="0D9BE411" w14:textId="6D29AF20" w:rsidR="00BD4D84" w:rsidRPr="00701F3F" w:rsidRDefault="00701F3F" w:rsidP="00701F3F">
      <w:pPr>
        <w:pStyle w:val="PargrafodaLista"/>
        <w:numPr>
          <w:ilvl w:val="0"/>
          <w:numId w:val="7"/>
        </w:numPr>
      </w:pPr>
      <w:r w:rsidRPr="00701F3F">
        <w:rPr>
          <w:lang w:val="pt-PT"/>
        </w:rPr>
        <w:t>D</w:t>
      </w:r>
      <w:r>
        <w:rPr>
          <w:lang w:val="pt-PT"/>
        </w:rPr>
        <w:t xml:space="preserve">eve </w:t>
      </w:r>
      <w:r w:rsidR="00BB1C5F">
        <w:rPr>
          <w:lang w:val="pt-PT"/>
        </w:rPr>
        <w:t>possuir uma interface simples e objetiva para o usuário</w:t>
      </w:r>
    </w:p>
    <w:p w14:paraId="1113D192" w14:textId="77777777" w:rsidR="007B7D37" w:rsidRDefault="007B7D37" w:rsidP="007B7D37">
      <w:pPr>
        <w:pStyle w:val="Ttulo1"/>
        <w:rPr>
          <w:lang w:val="pt-PT"/>
        </w:rPr>
      </w:pPr>
      <w:bookmarkStart w:id="19" w:name="_Toc41559917"/>
      <w:r>
        <w:rPr>
          <w:lang w:val="pt-PT"/>
        </w:rPr>
        <w:t>Riscos</w:t>
      </w:r>
      <w:bookmarkEnd w:id="19"/>
    </w:p>
    <w:p w14:paraId="12E046FB" w14:textId="1E9CE054" w:rsidR="007B7D37" w:rsidRPr="004D7ABE" w:rsidRDefault="007B7D37" w:rsidP="004D7ABE">
      <w:pPr>
        <w:pStyle w:val="PargrafodaLista"/>
        <w:numPr>
          <w:ilvl w:val="0"/>
          <w:numId w:val="14"/>
        </w:numPr>
      </w:pPr>
      <w:r w:rsidRPr="004D7ABE">
        <w:t>Indisponibilidad</w:t>
      </w:r>
      <w:r w:rsidR="00E40350" w:rsidRPr="004D7ABE">
        <w:t>e dos usuários para validação dos requisitos</w:t>
      </w:r>
      <w:r w:rsidR="00CE63ED" w:rsidRPr="004D7ABE">
        <w:t xml:space="preserve"> e da </w:t>
      </w:r>
      <w:r w:rsidR="004D7ABE" w:rsidRPr="004D7ABE">
        <w:t>usabilidade da</w:t>
      </w:r>
      <w:r w:rsidR="00CE63ED" w:rsidRPr="004D7ABE">
        <w:t xml:space="preserve"> interface</w:t>
      </w:r>
      <w:r w:rsidR="00E40350" w:rsidRPr="004D7ABE">
        <w:t>;</w:t>
      </w:r>
    </w:p>
    <w:p w14:paraId="52AAB37F" w14:textId="77777777" w:rsidR="00C37B86" w:rsidRPr="00CE63ED" w:rsidRDefault="00C37B86" w:rsidP="00C37B86">
      <w:pPr>
        <w:pStyle w:val="PargrafodaLista"/>
        <w:numPr>
          <w:ilvl w:val="0"/>
          <w:numId w:val="7"/>
        </w:numPr>
      </w:pPr>
      <w:r w:rsidRPr="00B04442">
        <w:rPr>
          <w:lang w:val="pt-PT"/>
        </w:rPr>
        <w:t>Problemas imprevistos no desenvolvimento, como dificuldades técnicas ou mudanças nos requisitos, podem causar atrasos no cronograma do projeto.</w:t>
      </w:r>
    </w:p>
    <w:p w14:paraId="43872A74" w14:textId="0F2671AA" w:rsidR="00CE63ED" w:rsidRPr="00B04442" w:rsidRDefault="00652996" w:rsidP="00C37B86">
      <w:pPr>
        <w:pStyle w:val="PargrafodaLista"/>
        <w:numPr>
          <w:ilvl w:val="0"/>
          <w:numId w:val="7"/>
        </w:numPr>
      </w:pPr>
      <w:r w:rsidRPr="00652996">
        <w:t xml:space="preserve">Armazenar e gerenciar uma grande quantidade de dados pessoais e acadêmicos pode representar </w:t>
      </w:r>
      <w:r w:rsidR="00946D66">
        <w:t>certo</w:t>
      </w:r>
      <w:r w:rsidRPr="00652996">
        <w:t xml:space="preserve"> risco se não forem implementadas medidas de segurança e privacidade</w:t>
      </w:r>
      <w:r w:rsidR="00946D66">
        <w:t xml:space="preserve"> para o usuário</w:t>
      </w:r>
      <w:r w:rsidRPr="00652996">
        <w:t>.</w:t>
      </w:r>
    </w:p>
    <w:p w14:paraId="70AAF31C" w14:textId="77777777" w:rsidR="00CA1C0D" w:rsidRDefault="00E14F8E">
      <w:pPr>
        <w:pStyle w:val="Ttulo1"/>
        <w:rPr>
          <w:lang w:val="pt-PT"/>
        </w:rPr>
      </w:pPr>
      <w:bookmarkStart w:id="20" w:name="_Toc41559918"/>
      <w:r>
        <w:rPr>
          <w:lang w:val="pt-PT"/>
        </w:rPr>
        <w:t>Requisitos de Documentação</w:t>
      </w:r>
      <w:bookmarkEnd w:id="20"/>
    </w:p>
    <w:p w14:paraId="7460C0E6" w14:textId="77777777" w:rsidR="00BD4D84" w:rsidRDefault="00BD4D84">
      <w:pPr>
        <w:pStyle w:val="Instruo"/>
        <w:rPr>
          <w:lang w:val="pt-PT"/>
        </w:rPr>
      </w:pPr>
    </w:p>
    <w:p w14:paraId="7EC6DC7B" w14:textId="5E322A10" w:rsidR="00B416DF" w:rsidRDefault="00B416DF" w:rsidP="00B416DF">
      <w:pPr>
        <w:pStyle w:val="PargrafodaLista"/>
        <w:numPr>
          <w:ilvl w:val="0"/>
          <w:numId w:val="15"/>
        </w:numPr>
      </w:pPr>
      <w:r>
        <w:t>Termo de Abertura de Projeto – v1</w:t>
      </w:r>
    </w:p>
    <w:p w14:paraId="1096B94A" w14:textId="77777777" w:rsidR="00B416DF" w:rsidRDefault="00B416DF" w:rsidP="00B416DF">
      <w:pPr>
        <w:pStyle w:val="PargrafodaLista"/>
        <w:numPr>
          <w:ilvl w:val="0"/>
          <w:numId w:val="15"/>
        </w:numPr>
      </w:pPr>
      <w:r>
        <w:t>Modelo de Caso de Uso – v1</w:t>
      </w:r>
    </w:p>
    <w:p w14:paraId="014F1624" w14:textId="77777777" w:rsidR="00B416DF" w:rsidRDefault="00B416DF" w:rsidP="00B416DF">
      <w:pPr>
        <w:pStyle w:val="PargrafodaLista"/>
        <w:numPr>
          <w:ilvl w:val="0"/>
          <w:numId w:val="15"/>
        </w:numPr>
      </w:pPr>
      <w:r>
        <w:t>Especificações de Requisitos – v1</w:t>
      </w:r>
    </w:p>
    <w:p w14:paraId="521116C7" w14:textId="77777777" w:rsidR="00B416DF" w:rsidRDefault="00B416DF" w:rsidP="00B416DF">
      <w:pPr>
        <w:pStyle w:val="PargrafodaLista"/>
        <w:numPr>
          <w:ilvl w:val="0"/>
          <w:numId w:val="15"/>
        </w:numPr>
      </w:pPr>
      <w:r>
        <w:t>Glossário – v1</w:t>
      </w:r>
    </w:p>
    <w:p w14:paraId="7D94A798" w14:textId="010B9B97" w:rsidR="00CA1C0D" w:rsidRPr="00B416DF" w:rsidRDefault="00CA1C0D" w:rsidP="0074048B">
      <w:pPr>
        <w:pStyle w:val="Instruo"/>
        <w:ind w:left="720"/>
      </w:pPr>
    </w:p>
    <w:sectPr w:rsidR="00CA1C0D" w:rsidRPr="00B416DF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AAB87" w14:textId="77777777" w:rsidR="00595A22" w:rsidRDefault="00595A22">
      <w:r>
        <w:separator/>
      </w:r>
    </w:p>
  </w:endnote>
  <w:endnote w:type="continuationSeparator" w:id="0">
    <w:p w14:paraId="3BDBE3B9" w14:textId="77777777" w:rsidR="00595A22" w:rsidRDefault="0059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50734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A2AE9B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4225318" w14:textId="77777777" w:rsidR="006A25C4" w:rsidRDefault="006A25C4">
          <w:pPr>
            <w:pStyle w:val="Rodap"/>
          </w:pPr>
          <w:r>
            <w:t>Politec Ltda.</w:t>
          </w:r>
        </w:p>
        <w:p w14:paraId="43DAADA3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4431F6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E3D8BD9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B55AC5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A4A3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3866CF7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0D7460" w14:textId="77777777" w:rsidR="00152A9F" w:rsidRDefault="00152A9F">
          <w:pPr>
            <w:pStyle w:val="Rodap"/>
          </w:pPr>
          <w:r>
            <w:t>Politec Ltda.</w:t>
          </w:r>
        </w:p>
        <w:p w14:paraId="2936454B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20D0D7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9CB3393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70EFC0C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70BA2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45345C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0F65379" w14:textId="77777777" w:rsidR="00DA2E88" w:rsidRDefault="00DA2E88">
          <w:pPr>
            <w:pStyle w:val="Rodap"/>
          </w:pPr>
          <w:r>
            <w:t>Politec Ltda.</w:t>
          </w:r>
        </w:p>
        <w:p w14:paraId="04ECF8B1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0D4677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2550FFE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79A9437A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E561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553D311D" w14:textId="77777777">
      <w:trPr>
        <w:cantSplit/>
      </w:trPr>
      <w:sdt>
        <w:sdtPr>
          <w:alias w:val="Gestor"/>
          <w:tag w:val=""/>
          <w:id w:val="1558433569"/>
          <w:placeholder>
            <w:docPart w:val="DFA3614A27274E06BA3CCCBBDC3D1A2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3E5C6BEB" w14:textId="4A28447F" w:rsidR="00CA1C0D" w:rsidRDefault="00B416DF">
              <w:r>
                <w:t>&lt;AGP &gt; - &lt; Agenda Escolar Pessoal&gt;</w:t>
              </w:r>
            </w:p>
          </w:tc>
        </w:sdtContent>
      </w:sdt>
      <w:tc>
        <w:tcPr>
          <w:tcW w:w="1440" w:type="dxa"/>
          <w:vAlign w:val="center"/>
        </w:tcPr>
        <w:p w14:paraId="7AA4DA41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314B3AB6FCF4CB48769E33BF29FFE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155DF2F" w14:textId="2FE3F4F2" w:rsidR="00CA1C0D" w:rsidRPr="00F22AD8" w:rsidRDefault="004075A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&lt;1.6&gt;</w:t>
              </w:r>
            </w:p>
          </w:tc>
        </w:sdtContent>
      </w:sdt>
      <w:tc>
        <w:tcPr>
          <w:tcW w:w="1610" w:type="dxa"/>
          <w:vAlign w:val="center"/>
        </w:tcPr>
        <w:p w14:paraId="765FD361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27920F8F" w14:textId="38285B76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595A2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5B2CD" w14:textId="77777777" w:rsidR="00595A22" w:rsidRDefault="00595A22">
      <w:r>
        <w:separator/>
      </w:r>
    </w:p>
  </w:footnote>
  <w:footnote w:type="continuationSeparator" w:id="0">
    <w:p w14:paraId="00F1C20E" w14:textId="77777777" w:rsidR="00595A22" w:rsidRDefault="00595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7FE0874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14D665F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15D07BB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8FE53C4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00DE4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8605002" r:id="rId2"/>
            </w:object>
          </w:r>
        </w:p>
      </w:tc>
    </w:tr>
  </w:tbl>
  <w:p w14:paraId="63B39F5D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408746E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DF4609A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32AEE88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10D912D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FFB23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88605003" r:id="rId2"/>
            </w:object>
          </w:r>
        </w:p>
      </w:tc>
    </w:tr>
  </w:tbl>
  <w:p w14:paraId="20B83123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42FC9FC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C1F7195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D555B8F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2EA675A9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09854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88605004" r:id="rId2"/>
            </w:object>
          </w:r>
        </w:p>
      </w:tc>
    </w:tr>
  </w:tbl>
  <w:p w14:paraId="708A3E6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1E615AD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07CCC9B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9C657435DDD944AE9704CF6FE1F32C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EC218C6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173D1BD4" w14:textId="77777777" w:rsidR="00CA1C0D" w:rsidRDefault="00CA1C0D">
          <w:pPr>
            <w:rPr>
              <w:b/>
            </w:rPr>
          </w:pPr>
        </w:p>
      </w:tc>
    </w:tr>
  </w:tbl>
  <w:p w14:paraId="17E61D15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1AF"/>
    <w:multiLevelType w:val="hybridMultilevel"/>
    <w:tmpl w:val="21E80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71094"/>
    <w:multiLevelType w:val="hybridMultilevel"/>
    <w:tmpl w:val="87068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5BB4"/>
    <w:multiLevelType w:val="hybridMultilevel"/>
    <w:tmpl w:val="1D886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A77AE"/>
    <w:multiLevelType w:val="hybridMultilevel"/>
    <w:tmpl w:val="587C22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F33AF"/>
    <w:multiLevelType w:val="hybridMultilevel"/>
    <w:tmpl w:val="D74E6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43761"/>
    <w:multiLevelType w:val="hybridMultilevel"/>
    <w:tmpl w:val="95AC6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5284B"/>
    <w:multiLevelType w:val="hybridMultilevel"/>
    <w:tmpl w:val="F3825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921372607">
    <w:abstractNumId w:val="10"/>
  </w:num>
  <w:num w:numId="2" w16cid:durableId="1029916432">
    <w:abstractNumId w:val="12"/>
  </w:num>
  <w:num w:numId="3" w16cid:durableId="186794417">
    <w:abstractNumId w:val="12"/>
  </w:num>
  <w:num w:numId="4" w16cid:durableId="308678131">
    <w:abstractNumId w:val="12"/>
  </w:num>
  <w:num w:numId="5" w16cid:durableId="666439931">
    <w:abstractNumId w:val="12"/>
  </w:num>
  <w:num w:numId="6" w16cid:durableId="514686531">
    <w:abstractNumId w:val="5"/>
  </w:num>
  <w:num w:numId="7" w16cid:durableId="1111632772">
    <w:abstractNumId w:val="2"/>
  </w:num>
  <w:num w:numId="8" w16cid:durableId="1814787044">
    <w:abstractNumId w:val="6"/>
  </w:num>
  <w:num w:numId="9" w16cid:durableId="538400847">
    <w:abstractNumId w:val="11"/>
  </w:num>
  <w:num w:numId="10" w16cid:durableId="1728843534">
    <w:abstractNumId w:val="9"/>
  </w:num>
  <w:num w:numId="11" w16cid:durableId="1921670649">
    <w:abstractNumId w:val="7"/>
  </w:num>
  <w:num w:numId="12" w16cid:durableId="1174805903">
    <w:abstractNumId w:val="3"/>
  </w:num>
  <w:num w:numId="13" w16cid:durableId="1208182424">
    <w:abstractNumId w:val="1"/>
  </w:num>
  <w:num w:numId="14" w16cid:durableId="1130123770">
    <w:abstractNumId w:val="4"/>
  </w:num>
  <w:num w:numId="15" w16cid:durableId="1176916870">
    <w:abstractNumId w:val="0"/>
  </w:num>
  <w:num w:numId="16" w16cid:durableId="206879921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22"/>
    <w:rsid w:val="00022478"/>
    <w:rsid w:val="000235BC"/>
    <w:rsid w:val="000568CE"/>
    <w:rsid w:val="0006541F"/>
    <w:rsid w:val="000B1595"/>
    <w:rsid w:val="000B65A4"/>
    <w:rsid w:val="000E5CBC"/>
    <w:rsid w:val="00110559"/>
    <w:rsid w:val="00110D58"/>
    <w:rsid w:val="00130E93"/>
    <w:rsid w:val="001332AE"/>
    <w:rsid w:val="00134755"/>
    <w:rsid w:val="00152A9F"/>
    <w:rsid w:val="00156BB7"/>
    <w:rsid w:val="00170C62"/>
    <w:rsid w:val="00174CD1"/>
    <w:rsid w:val="00184C3A"/>
    <w:rsid w:val="00195780"/>
    <w:rsid w:val="001C0890"/>
    <w:rsid w:val="001F7C4D"/>
    <w:rsid w:val="00271A9A"/>
    <w:rsid w:val="002746C1"/>
    <w:rsid w:val="00280DC8"/>
    <w:rsid w:val="002C4CB3"/>
    <w:rsid w:val="002D3CF0"/>
    <w:rsid w:val="00331261"/>
    <w:rsid w:val="0037618A"/>
    <w:rsid w:val="00377516"/>
    <w:rsid w:val="00385FFE"/>
    <w:rsid w:val="00390D48"/>
    <w:rsid w:val="003A7909"/>
    <w:rsid w:val="003C0957"/>
    <w:rsid w:val="003D28E2"/>
    <w:rsid w:val="004075A4"/>
    <w:rsid w:val="00412ACF"/>
    <w:rsid w:val="00424835"/>
    <w:rsid w:val="004262DA"/>
    <w:rsid w:val="00431767"/>
    <w:rsid w:val="0043658F"/>
    <w:rsid w:val="00480DDC"/>
    <w:rsid w:val="004D7ABE"/>
    <w:rsid w:val="00514575"/>
    <w:rsid w:val="00537951"/>
    <w:rsid w:val="0054001E"/>
    <w:rsid w:val="00543EAA"/>
    <w:rsid w:val="00572868"/>
    <w:rsid w:val="00577A27"/>
    <w:rsid w:val="00591727"/>
    <w:rsid w:val="00595A22"/>
    <w:rsid w:val="005E678B"/>
    <w:rsid w:val="00612A5F"/>
    <w:rsid w:val="00620096"/>
    <w:rsid w:val="00621A88"/>
    <w:rsid w:val="00625D8B"/>
    <w:rsid w:val="006275DF"/>
    <w:rsid w:val="00652996"/>
    <w:rsid w:val="00682AB6"/>
    <w:rsid w:val="006A25C4"/>
    <w:rsid w:val="006F3CDE"/>
    <w:rsid w:val="00701F3F"/>
    <w:rsid w:val="00706369"/>
    <w:rsid w:val="0074048B"/>
    <w:rsid w:val="00741369"/>
    <w:rsid w:val="00754E2E"/>
    <w:rsid w:val="007B7D37"/>
    <w:rsid w:val="00831F52"/>
    <w:rsid w:val="008535C4"/>
    <w:rsid w:val="008601CF"/>
    <w:rsid w:val="00866C43"/>
    <w:rsid w:val="00866F97"/>
    <w:rsid w:val="008F5C6A"/>
    <w:rsid w:val="0091283D"/>
    <w:rsid w:val="00946D66"/>
    <w:rsid w:val="0095017F"/>
    <w:rsid w:val="00950A52"/>
    <w:rsid w:val="009548AF"/>
    <w:rsid w:val="00970EC6"/>
    <w:rsid w:val="0099317F"/>
    <w:rsid w:val="009A2FF5"/>
    <w:rsid w:val="009B1EEF"/>
    <w:rsid w:val="00A17A8E"/>
    <w:rsid w:val="00A35E5C"/>
    <w:rsid w:val="00A40A69"/>
    <w:rsid w:val="00B04442"/>
    <w:rsid w:val="00B2717B"/>
    <w:rsid w:val="00B31999"/>
    <w:rsid w:val="00B416DF"/>
    <w:rsid w:val="00B562B3"/>
    <w:rsid w:val="00B84D8C"/>
    <w:rsid w:val="00B940E5"/>
    <w:rsid w:val="00BA55D0"/>
    <w:rsid w:val="00BB1C5F"/>
    <w:rsid w:val="00BB7C2C"/>
    <w:rsid w:val="00BD4D84"/>
    <w:rsid w:val="00BE2E8C"/>
    <w:rsid w:val="00C22D9B"/>
    <w:rsid w:val="00C23976"/>
    <w:rsid w:val="00C357FE"/>
    <w:rsid w:val="00C37B86"/>
    <w:rsid w:val="00C57F62"/>
    <w:rsid w:val="00CA1C0D"/>
    <w:rsid w:val="00CB6FC2"/>
    <w:rsid w:val="00CD32F4"/>
    <w:rsid w:val="00CD570C"/>
    <w:rsid w:val="00CE63ED"/>
    <w:rsid w:val="00CF37F6"/>
    <w:rsid w:val="00D54BA8"/>
    <w:rsid w:val="00D675CB"/>
    <w:rsid w:val="00D77A69"/>
    <w:rsid w:val="00D82CF1"/>
    <w:rsid w:val="00DA2E88"/>
    <w:rsid w:val="00DE041A"/>
    <w:rsid w:val="00DE2406"/>
    <w:rsid w:val="00DE50AF"/>
    <w:rsid w:val="00E14F8E"/>
    <w:rsid w:val="00E26429"/>
    <w:rsid w:val="00E35EF5"/>
    <w:rsid w:val="00E37A72"/>
    <w:rsid w:val="00E40350"/>
    <w:rsid w:val="00E530C4"/>
    <w:rsid w:val="00E72350"/>
    <w:rsid w:val="00EB261B"/>
    <w:rsid w:val="00EE12F5"/>
    <w:rsid w:val="00EF3596"/>
    <w:rsid w:val="00F17D38"/>
    <w:rsid w:val="00F2279B"/>
    <w:rsid w:val="00F22AD8"/>
    <w:rsid w:val="00F9408E"/>
    <w:rsid w:val="00FC5E20"/>
    <w:rsid w:val="00FE18D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01BD44"/>
  <w15:docId w15:val="{792530C2-6936-46AE-A38A-339E65E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_-_Visa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657435DDD944AE9704CF6FE1F32C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AB095-FB99-43C2-A922-792D73342243}"/>
      </w:docPartPr>
      <w:docPartBody>
        <w:p w:rsidR="00E8747D" w:rsidRDefault="00E8747D">
          <w:pPr>
            <w:pStyle w:val="9C657435DDD944AE9704CF6FE1F32CC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FA3614A27274E06BA3CCCBBDC3D1A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CDF54-B358-4BCD-A580-008CE40FA847}"/>
      </w:docPartPr>
      <w:docPartBody>
        <w:p w:rsidR="00E8747D" w:rsidRDefault="00E8747D">
          <w:pPr>
            <w:pStyle w:val="DFA3614A27274E06BA3CCCBBDC3D1A2C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314B3AB6FCF4CB48769E33BF29FFE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2F9BD-D566-48EA-B853-D31A10ED56CC}"/>
      </w:docPartPr>
      <w:docPartBody>
        <w:p w:rsidR="00E8747D" w:rsidRDefault="00E8747D">
          <w:pPr>
            <w:pStyle w:val="5314B3AB6FCF4CB48769E33BF29FFECC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7D"/>
    <w:rsid w:val="001C0890"/>
    <w:rsid w:val="00831F52"/>
    <w:rsid w:val="00E8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C657435DDD944AE9704CF6FE1F32CC3">
    <w:name w:val="9C657435DDD944AE9704CF6FE1F32CC3"/>
  </w:style>
  <w:style w:type="paragraph" w:customStyle="1" w:styleId="DFA3614A27274E06BA3CCCBBDC3D1A2C">
    <w:name w:val="DFA3614A27274E06BA3CCCBBDC3D1A2C"/>
  </w:style>
  <w:style w:type="paragraph" w:customStyle="1" w:styleId="5314B3AB6FCF4CB48769E33BF29FFECC">
    <w:name w:val="5314B3AB6FCF4CB48769E33BF29FF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Template_-_Visao (1).dotx</Template>
  <TotalTime>1</TotalTime>
  <Pages>6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&lt;AGP &gt; - &lt; Agenda Escolar Pessoal&gt;</Manager>
  <Company/>
  <LinksUpToDate>false</LinksUpToDate>
  <CharactersWithSpaces>4331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&lt;1.6&gt;</dc:subject>
  <dc:creator>Pedro Lemos</dc:creator>
  <cp:lastModifiedBy>Pedro Lemos Flores do Prado</cp:lastModifiedBy>
  <cp:revision>2</cp:revision>
  <cp:lastPrinted>2005-05-17T17:30:00Z</cp:lastPrinted>
  <dcterms:created xsi:type="dcterms:W3CDTF">2024-09-23T16:56:00Z</dcterms:created>
  <dcterms:modified xsi:type="dcterms:W3CDTF">2024-09-23T16:56:00Z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