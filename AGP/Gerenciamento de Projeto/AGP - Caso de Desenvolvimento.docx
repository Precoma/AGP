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E4F5" w14:textId="77777777" w:rsidR="00925A18" w:rsidRPr="00A20D4F" w:rsidRDefault="000474B5" w:rsidP="000474B5">
      <w:pPr>
        <w:jc w:val="center"/>
      </w:pPr>
      <w:bookmarkStart w:id="0" w:name="_Toc74456896"/>
      <w:r>
        <w:rPr>
          <w:noProof/>
          <w:lang w:val="pt-PT" w:eastAsia="pt-PT"/>
        </w:rPr>
        <w:drawing>
          <wp:inline distT="0" distB="0" distL="0" distR="0" wp14:anchorId="53EA7F91" wp14:editId="662CBE68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7ACC" w14:textId="77777777" w:rsidR="00925A18" w:rsidRPr="00A20D4F" w:rsidRDefault="00925A18" w:rsidP="00925A18"/>
    <w:p w14:paraId="7F56BE3F" w14:textId="77777777" w:rsidR="00925A18" w:rsidRPr="00A20D4F" w:rsidRDefault="00925A18" w:rsidP="00925A18"/>
    <w:p w14:paraId="3DCD646F" w14:textId="77777777" w:rsidR="00925A18" w:rsidRPr="00A20D4F" w:rsidRDefault="00925A18" w:rsidP="00925A18"/>
    <w:p w14:paraId="0B92BF62" w14:textId="77777777" w:rsidR="00925A18" w:rsidRPr="00A20D4F" w:rsidRDefault="00925A18" w:rsidP="00925A18"/>
    <w:p w14:paraId="17C4C9E7" w14:textId="77777777" w:rsidR="00925A18" w:rsidRPr="00A20D4F" w:rsidRDefault="00925A18" w:rsidP="00925A18"/>
    <w:p w14:paraId="73825857" w14:textId="77777777" w:rsidR="00925A18" w:rsidRPr="00A20D4F" w:rsidRDefault="00925A18" w:rsidP="00925A18"/>
    <w:p w14:paraId="6A83EF00" w14:textId="77777777" w:rsidR="00925A18" w:rsidRPr="00A20D4F" w:rsidRDefault="00925A18" w:rsidP="00925A18"/>
    <w:p w14:paraId="6274B454" w14:textId="77777777" w:rsidR="00925A18" w:rsidRPr="00A20D4F" w:rsidRDefault="00925A18" w:rsidP="00925A18"/>
    <w:p w14:paraId="3236F8D9" w14:textId="77777777" w:rsidR="00925A18" w:rsidRPr="00A20D4F" w:rsidRDefault="00925A18" w:rsidP="00925A18"/>
    <w:p w14:paraId="01F559C1" w14:textId="77777777" w:rsidR="00925A18" w:rsidRPr="00A20D4F" w:rsidRDefault="00925A18" w:rsidP="00925A18"/>
    <w:p w14:paraId="3C80E814" w14:textId="77777777" w:rsidR="00925A18" w:rsidRPr="00A20D4F" w:rsidRDefault="00925A18" w:rsidP="00925A18"/>
    <w:p w14:paraId="38540C21" w14:textId="77777777" w:rsidR="00925A18" w:rsidRPr="00A20D4F" w:rsidRDefault="00925A18" w:rsidP="00925A18"/>
    <w:p w14:paraId="0B6215B3" w14:textId="77777777" w:rsidR="00925A18" w:rsidRPr="00A20D4F" w:rsidRDefault="00925A18" w:rsidP="00925A18"/>
    <w:p w14:paraId="59E93CC9" w14:textId="0A1DC84F" w:rsidR="00925A18" w:rsidRDefault="00925A18" w:rsidP="00925A18">
      <w:pPr>
        <w:tabs>
          <w:tab w:val="left" w:pos="4184"/>
        </w:tabs>
        <w:jc w:val="center"/>
        <w:rPr>
          <w:i/>
        </w:rPr>
      </w:pPr>
    </w:p>
    <w:p w14:paraId="63CDD1AB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9188BA" wp14:editId="3337257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4382114F53CC4992B6C3AD745A02490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1F461AE" w14:textId="77777777" w:rsidR="00925A18" w:rsidRPr="0037364C" w:rsidRDefault="00D43F95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Caso de Desenvolvimento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9188B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4382114F53CC4992B6C3AD745A02490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31F461AE" w14:textId="77777777" w:rsidR="00925A18" w:rsidRPr="0037364C" w:rsidRDefault="00D43F95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Caso de Desenvolvimento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9F1877A" w14:textId="77777777" w:rsidR="00925A18" w:rsidRPr="00264EFB" w:rsidRDefault="00925A18" w:rsidP="00925A18"/>
    <w:p w14:paraId="71E744E9" w14:textId="77777777" w:rsidR="00925A18" w:rsidRPr="00264EFB" w:rsidRDefault="00925A18" w:rsidP="00925A18"/>
    <w:p w14:paraId="504B8692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4C3D5" wp14:editId="7CF9A368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124699" w14:textId="14617388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262F1C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182B2B4F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B29335D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4C3D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40124699" w14:textId="14617388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262F1C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182B2B4F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4B29335D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76667A" w14:textId="77777777" w:rsidR="00925A18" w:rsidRPr="00264EFB" w:rsidRDefault="00925A18" w:rsidP="00925A18"/>
    <w:p w14:paraId="6546558C" w14:textId="77777777" w:rsidR="00925A18" w:rsidRPr="00264EFB" w:rsidRDefault="00925A18" w:rsidP="00925A18"/>
    <w:p w14:paraId="564CC62E" w14:textId="77777777" w:rsidR="00925A18" w:rsidRPr="00264EFB" w:rsidRDefault="00925A18" w:rsidP="00925A18"/>
    <w:p w14:paraId="5A5BC93F" w14:textId="77777777" w:rsidR="00925A18" w:rsidRPr="00264EFB" w:rsidRDefault="00925A18" w:rsidP="00925A18"/>
    <w:p w14:paraId="0E445D5E" w14:textId="77777777" w:rsidR="00925A18" w:rsidRPr="00264EFB" w:rsidRDefault="00925A18" w:rsidP="00925A18"/>
    <w:p w14:paraId="6FBE8CB4" w14:textId="77777777" w:rsidR="00925A18" w:rsidRPr="00264EFB" w:rsidRDefault="00925A18" w:rsidP="00925A18"/>
    <w:p w14:paraId="7C28C003" w14:textId="77777777" w:rsidR="00925A18" w:rsidRPr="00264EFB" w:rsidRDefault="00925A18" w:rsidP="00925A18"/>
    <w:p w14:paraId="425B1F36" w14:textId="77777777" w:rsidR="00925A18" w:rsidRPr="00264EFB" w:rsidRDefault="00925A18" w:rsidP="00925A18"/>
    <w:p w14:paraId="3CC938A7" w14:textId="77777777" w:rsidR="00925A18" w:rsidRPr="00264EFB" w:rsidRDefault="00925A18" w:rsidP="00925A18"/>
    <w:p w14:paraId="0E8F36F0" w14:textId="77777777" w:rsidR="00925A18" w:rsidRPr="00264EFB" w:rsidRDefault="00925A18" w:rsidP="00925A18"/>
    <w:p w14:paraId="273B479E" w14:textId="77777777" w:rsidR="00925A18" w:rsidRPr="00264EFB" w:rsidRDefault="00925A18" w:rsidP="00925A18"/>
    <w:p w14:paraId="2837353E" w14:textId="77777777" w:rsidR="00925A18" w:rsidRPr="00264EFB" w:rsidRDefault="00925A18" w:rsidP="00925A18"/>
    <w:p w14:paraId="690251E1" w14:textId="77777777" w:rsidR="00925A18" w:rsidRPr="00264EFB" w:rsidRDefault="00925A18" w:rsidP="00925A18"/>
    <w:p w14:paraId="190C1416" w14:textId="77777777" w:rsidR="00925A18" w:rsidRPr="00264EFB" w:rsidRDefault="00925A18" w:rsidP="00925A18"/>
    <w:p w14:paraId="7F6B4051" w14:textId="77777777" w:rsidR="00925A18" w:rsidRPr="00264EFB" w:rsidRDefault="00925A18" w:rsidP="00925A18"/>
    <w:p w14:paraId="508F69B2" w14:textId="77777777" w:rsidR="00925A18" w:rsidRPr="00264EFB" w:rsidRDefault="00925A18" w:rsidP="00925A18"/>
    <w:p w14:paraId="28D6BEB0" w14:textId="77777777" w:rsidR="00925A18" w:rsidRPr="00264EFB" w:rsidRDefault="00925A18" w:rsidP="00925A18"/>
    <w:p w14:paraId="515E246D" w14:textId="77777777" w:rsidR="00925A18" w:rsidRDefault="00925A18" w:rsidP="00925A18">
      <w:pPr>
        <w:tabs>
          <w:tab w:val="left" w:pos="3700"/>
        </w:tabs>
      </w:pPr>
    </w:p>
    <w:p w14:paraId="23A8562C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ED59B" wp14:editId="3E55427F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6B875B55" w14:textId="7B1888C8" w:rsidR="00925A18" w:rsidRPr="00264EFB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262F1C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AGP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262F1C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Agenda Escolar Pessoal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2C7CD0E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ED59B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6B875B55" w14:textId="7B1888C8" w:rsidR="00925A18" w:rsidRPr="00264EFB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262F1C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AGP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262F1C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Agenda Escolar Pessoal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2C7CD0E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0BFE9108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598044CC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400E987A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AFC5F7C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EE7BF63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6BA5FA4D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262F1C" w14:paraId="3ABDAB5B" w14:textId="77777777" w:rsidTr="00926A44">
        <w:trPr>
          <w:trHeight w:val="284"/>
        </w:trPr>
        <w:tc>
          <w:tcPr>
            <w:tcW w:w="1550" w:type="dxa"/>
          </w:tcPr>
          <w:p w14:paraId="4C29FCA6" w14:textId="77777777" w:rsidR="00262F1C" w:rsidRPr="00595A22" w:rsidRDefault="00262F1C" w:rsidP="00262F1C">
            <w:r>
              <w:t>18</w:t>
            </w:r>
            <w:r w:rsidRPr="00595A22">
              <w:t>/0</w:t>
            </w:r>
            <w:r>
              <w:t>9</w:t>
            </w:r>
            <w:r w:rsidRPr="00595A22">
              <w:t>/2024</w:t>
            </w:r>
          </w:p>
          <w:p w14:paraId="206EF731" w14:textId="77777777" w:rsidR="00262F1C" w:rsidRPr="00AB66FD" w:rsidRDefault="00262F1C" w:rsidP="00262F1C">
            <w:pPr>
              <w:pStyle w:val="Instruo"/>
            </w:pPr>
          </w:p>
        </w:tc>
        <w:tc>
          <w:tcPr>
            <w:tcW w:w="1080" w:type="dxa"/>
          </w:tcPr>
          <w:p w14:paraId="5C0DDB1B" w14:textId="62DE5A2B" w:rsidR="00262F1C" w:rsidRPr="00262F1C" w:rsidRDefault="00262F1C" w:rsidP="00262F1C">
            <w:r w:rsidRPr="00262F1C">
              <w:t>1.0</w:t>
            </w:r>
          </w:p>
        </w:tc>
        <w:tc>
          <w:tcPr>
            <w:tcW w:w="4680" w:type="dxa"/>
          </w:tcPr>
          <w:p w14:paraId="1A9B7F84" w14:textId="66098678" w:rsidR="00262F1C" w:rsidRPr="00262F1C" w:rsidRDefault="00262F1C" w:rsidP="00262F1C">
            <w:pPr>
              <w:rPr>
                <w:u w:val="single"/>
              </w:rPr>
            </w:pPr>
            <w:r w:rsidRPr="00262F1C">
              <w:t xml:space="preserve">Concepção inicial do projeto </w:t>
            </w:r>
          </w:p>
        </w:tc>
        <w:tc>
          <w:tcPr>
            <w:tcW w:w="2410" w:type="dxa"/>
          </w:tcPr>
          <w:p w14:paraId="5A77A339" w14:textId="61C14A6F" w:rsidR="00262F1C" w:rsidRPr="00262F1C" w:rsidRDefault="00262F1C" w:rsidP="00262F1C">
            <w:r w:rsidRPr="00262F1C">
              <w:t>Pedro Lemos Flores do Prado</w:t>
            </w:r>
          </w:p>
        </w:tc>
      </w:tr>
      <w:tr w:rsidR="00925A18" w14:paraId="6E90EADF" w14:textId="77777777" w:rsidTr="00926A44">
        <w:trPr>
          <w:trHeight w:val="284"/>
        </w:trPr>
        <w:tc>
          <w:tcPr>
            <w:tcW w:w="1550" w:type="dxa"/>
          </w:tcPr>
          <w:p w14:paraId="1963A03F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1E0750BA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19B0C01F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2CC722DB" w14:textId="77777777" w:rsidR="00925A18" w:rsidRDefault="00925A18" w:rsidP="00926A44">
            <w:pPr>
              <w:jc w:val="left"/>
            </w:pPr>
          </w:p>
        </w:tc>
      </w:tr>
      <w:tr w:rsidR="00925A18" w14:paraId="2D8057A1" w14:textId="77777777" w:rsidTr="00926A44">
        <w:trPr>
          <w:trHeight w:val="284"/>
        </w:trPr>
        <w:tc>
          <w:tcPr>
            <w:tcW w:w="1550" w:type="dxa"/>
          </w:tcPr>
          <w:p w14:paraId="488F5982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3E69AAAA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76C51ECF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033BF05A" w14:textId="77777777" w:rsidR="00925A18" w:rsidRDefault="00925A18" w:rsidP="00926A44">
            <w:pPr>
              <w:jc w:val="left"/>
            </w:pPr>
          </w:p>
        </w:tc>
      </w:tr>
    </w:tbl>
    <w:p w14:paraId="2FAE9867" w14:textId="77777777" w:rsidR="00A94162" w:rsidRDefault="00A94162"/>
    <w:p w14:paraId="58197AE3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648C3DA4" w14:textId="77777777" w:rsidR="006D4458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57706410" w:history="1">
        <w:r w:rsidR="006D4458" w:rsidRPr="0010439B">
          <w:rPr>
            <w:rStyle w:val="Hyperlink"/>
          </w:rPr>
          <w:t>1. Introdução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_Toc57706410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73259AFC" w14:textId="77777777" w:rsidR="006D4458" w:rsidRDefault="00DF01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1" w:history="1">
        <w:r w:rsidR="006D4458" w:rsidRPr="0010439B">
          <w:rPr>
            <w:rStyle w:val="Hyperlink"/>
          </w:rPr>
          <w:t>1.1. Justificativa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_Toc57706411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04B7B0A8" w14:textId="77777777" w:rsidR="006D4458" w:rsidRDefault="00DF01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2" w:history="1">
        <w:r w:rsidR="006D4458" w:rsidRPr="0010439B">
          <w:rPr>
            <w:rStyle w:val="Hyperlink"/>
          </w:rPr>
          <w:t>2. Referências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_Toc57706412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1600E14B" w14:textId="77777777" w:rsidR="006D4458" w:rsidRDefault="00DF01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3" w:history="1">
        <w:r w:rsidR="006D4458" w:rsidRPr="0010439B">
          <w:rPr>
            <w:rStyle w:val="Hyperlink"/>
          </w:rPr>
          <w:t>3. customização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_Toc57706413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ACFBFEE" w14:textId="77777777" w:rsidR="006D4458" w:rsidRDefault="00DF01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4" w:history="1">
        <w:r w:rsidR="006D4458" w:rsidRPr="0010439B">
          <w:rPr>
            <w:rStyle w:val="Hyperlink"/>
          </w:rPr>
          <w:t>3.1. Artefatos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_Toc57706414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4F02E474" w14:textId="77777777" w:rsidR="006D4458" w:rsidRDefault="00DF01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5" w:history="1">
        <w:r w:rsidR="006D4458" w:rsidRPr="0010439B">
          <w:rPr>
            <w:rStyle w:val="Hyperlink"/>
          </w:rPr>
          <w:t>3.2. Tarefas: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_Toc57706415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4</w:t>
        </w:r>
        <w:r w:rsidR="006D4458">
          <w:rPr>
            <w:webHidden/>
          </w:rPr>
          <w:fldChar w:fldCharType="end"/>
        </w:r>
      </w:hyperlink>
    </w:p>
    <w:p w14:paraId="3D030B8F" w14:textId="77777777" w:rsidR="006D4458" w:rsidRDefault="00DF0101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57706416" w:history="1">
        <w:r w:rsidR="006D4458" w:rsidRPr="0010439B">
          <w:rPr>
            <w:rStyle w:val="Hyperlink"/>
          </w:rPr>
          <w:t>3.3. Ferramentas: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_Toc57706416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38DF497D" w14:textId="77777777" w:rsidR="006D4458" w:rsidRDefault="00DF01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7" w:history="1">
        <w:r w:rsidR="006D4458" w:rsidRPr="0010439B">
          <w:rPr>
            <w:rStyle w:val="Hyperlink"/>
          </w:rPr>
          <w:t>4. Outras customizações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_Toc57706417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69130066" w14:textId="77777777" w:rsidR="006D4458" w:rsidRDefault="00DF01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57706418" w:history="1">
        <w:r w:rsidR="006D4458" w:rsidRPr="0010439B">
          <w:rPr>
            <w:rStyle w:val="Hyperlink"/>
          </w:rPr>
          <w:t>5. observações</w:t>
        </w:r>
        <w:r w:rsidR="006D4458">
          <w:rPr>
            <w:webHidden/>
          </w:rPr>
          <w:tab/>
        </w:r>
        <w:r w:rsidR="006D4458">
          <w:rPr>
            <w:webHidden/>
          </w:rPr>
          <w:fldChar w:fldCharType="begin"/>
        </w:r>
        <w:r w:rsidR="006D4458">
          <w:rPr>
            <w:webHidden/>
          </w:rPr>
          <w:instrText xml:space="preserve"> PAGEREF _Toc57706418 \h </w:instrText>
        </w:r>
        <w:r w:rsidR="006D4458">
          <w:rPr>
            <w:webHidden/>
          </w:rPr>
        </w:r>
        <w:r w:rsidR="006D4458">
          <w:rPr>
            <w:webHidden/>
          </w:rPr>
          <w:fldChar w:fldCharType="separate"/>
        </w:r>
        <w:r w:rsidR="006D4458">
          <w:rPr>
            <w:webHidden/>
          </w:rPr>
          <w:t>5</w:t>
        </w:r>
        <w:r w:rsidR="006D4458">
          <w:rPr>
            <w:webHidden/>
          </w:rPr>
          <w:fldChar w:fldCharType="end"/>
        </w:r>
      </w:hyperlink>
    </w:p>
    <w:p w14:paraId="1903278B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910B4D9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57706410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3D85A3F8" w14:textId="77777777" w:rsidR="00DF0101" w:rsidRPr="0068332F" w:rsidRDefault="00DF0101" w:rsidP="00DF0101">
      <w:pPr>
        <w:rPr>
          <w:lang w:eastAsia="en-US"/>
        </w:rPr>
      </w:pPr>
      <w:bookmarkStart w:id="34" w:name="_Toc57706411"/>
      <w:r>
        <w:rPr>
          <w:lang w:eastAsia="en-US"/>
        </w:rPr>
        <w:t>No momento não foram realizadas customizações no processo padrão para o projeto AGP.</w:t>
      </w:r>
    </w:p>
    <w:p w14:paraId="1FF4320D" w14:textId="23E0116F" w:rsidR="0068332F" w:rsidRDefault="00D43F95" w:rsidP="0068332F">
      <w:pPr>
        <w:pStyle w:val="Ttulo2"/>
      </w:pPr>
      <w:r>
        <w:t>Justificativa</w:t>
      </w:r>
      <w:bookmarkEnd w:id="34"/>
    </w:p>
    <w:p w14:paraId="49C5340E" w14:textId="77777777" w:rsidR="00A218B7" w:rsidRDefault="006830E3" w:rsidP="00A218B7">
      <w:pPr>
        <w:pStyle w:val="Ttulo1"/>
      </w:pPr>
      <w:bookmarkStart w:id="35" w:name="_Toc57706412"/>
      <w:r>
        <w:t>Referências</w:t>
      </w:r>
      <w:bookmarkEnd w:id="35"/>
    </w:p>
    <w:p w14:paraId="757C6282" w14:textId="77777777" w:rsidR="00A94162" w:rsidRDefault="00A218B7">
      <w:pPr>
        <w:pStyle w:val="Ttulo1"/>
      </w:pPr>
      <w:bookmarkStart w:id="36" w:name="_Toc89249097"/>
      <w:bookmarkStart w:id="37" w:name="_Toc89249315"/>
      <w:bookmarkStart w:id="38" w:name="_Toc89249438"/>
      <w:bookmarkStart w:id="39" w:name="_Toc89249479"/>
      <w:bookmarkStart w:id="40" w:name="_Toc89249771"/>
      <w:bookmarkStart w:id="41" w:name="_Toc89249853"/>
      <w:bookmarkStart w:id="42" w:name="_Toc89249933"/>
      <w:bookmarkStart w:id="43" w:name="_Toc89249975"/>
      <w:bookmarkStart w:id="44" w:name="_Toc89656340"/>
      <w:bookmarkStart w:id="45" w:name="_Toc90873297"/>
      <w:bookmarkStart w:id="46" w:name="_Toc101597545"/>
      <w:bookmarkStart w:id="47" w:name="_Toc101597746"/>
      <w:bookmarkStart w:id="48" w:name="_Toc101599608"/>
      <w:bookmarkStart w:id="49" w:name="_Toc101599683"/>
      <w:bookmarkStart w:id="50" w:name="_Toc101599758"/>
      <w:bookmarkStart w:id="51" w:name="_Toc101599832"/>
      <w:bookmarkStart w:id="52" w:name="_Toc101599907"/>
      <w:bookmarkStart w:id="53" w:name="_Toc101599982"/>
      <w:bookmarkStart w:id="54" w:name="_Toc101600057"/>
      <w:bookmarkStart w:id="55" w:name="_Toc101608275"/>
      <w:bookmarkStart w:id="56" w:name="_Toc104609656"/>
      <w:bookmarkStart w:id="57" w:name="_Toc104609850"/>
      <w:bookmarkStart w:id="58" w:name="_Toc104610044"/>
      <w:bookmarkStart w:id="59" w:name="_Toc108240845"/>
      <w:bookmarkStart w:id="60" w:name="_Toc108241663"/>
      <w:bookmarkStart w:id="61" w:name="_Toc108943310"/>
      <w:bookmarkStart w:id="62" w:name="_Toc108943504"/>
      <w:bookmarkStart w:id="63" w:name="_Toc89249772"/>
      <w:bookmarkStart w:id="64" w:name="_Toc89249854"/>
      <w:bookmarkStart w:id="65" w:name="_Toc89249934"/>
      <w:bookmarkStart w:id="66" w:name="_Toc89249976"/>
      <w:bookmarkStart w:id="67" w:name="_Toc89656341"/>
      <w:bookmarkStart w:id="68" w:name="_Toc90873298"/>
      <w:bookmarkStart w:id="69" w:name="_Toc101597546"/>
      <w:bookmarkStart w:id="70" w:name="_Toc101597747"/>
      <w:bookmarkStart w:id="71" w:name="_Toc101599609"/>
      <w:bookmarkStart w:id="72" w:name="_Toc101599684"/>
      <w:bookmarkStart w:id="73" w:name="_Toc101599759"/>
      <w:bookmarkStart w:id="74" w:name="_Toc101599833"/>
      <w:bookmarkStart w:id="75" w:name="_Toc101599908"/>
      <w:bookmarkStart w:id="76" w:name="_Toc101599983"/>
      <w:bookmarkStart w:id="77" w:name="_Toc101600058"/>
      <w:bookmarkStart w:id="78" w:name="_Toc101608276"/>
      <w:bookmarkStart w:id="79" w:name="_Toc104609657"/>
      <w:bookmarkStart w:id="80" w:name="_Toc104609851"/>
      <w:bookmarkStart w:id="81" w:name="_Toc104610045"/>
      <w:bookmarkStart w:id="82" w:name="_Toc108240846"/>
      <w:bookmarkStart w:id="83" w:name="_Toc108241664"/>
      <w:bookmarkStart w:id="84" w:name="_Toc108943311"/>
      <w:bookmarkStart w:id="85" w:name="_Toc108943505"/>
      <w:bookmarkStart w:id="86" w:name="_Toc89249855"/>
      <w:bookmarkStart w:id="87" w:name="_Toc89249935"/>
      <w:bookmarkStart w:id="88" w:name="_Toc89249977"/>
      <w:bookmarkStart w:id="89" w:name="_Toc89656342"/>
      <w:bookmarkStart w:id="90" w:name="_Toc90873299"/>
      <w:bookmarkStart w:id="91" w:name="_Toc101597547"/>
      <w:bookmarkStart w:id="92" w:name="_Toc101597748"/>
      <w:bookmarkStart w:id="93" w:name="_Toc101599610"/>
      <w:bookmarkStart w:id="94" w:name="_Toc101599685"/>
      <w:bookmarkStart w:id="95" w:name="_Toc101599760"/>
      <w:bookmarkStart w:id="96" w:name="_Toc101599834"/>
      <w:bookmarkStart w:id="97" w:name="_Toc101599909"/>
      <w:bookmarkStart w:id="98" w:name="_Toc101599984"/>
      <w:bookmarkStart w:id="99" w:name="_Toc101600059"/>
      <w:bookmarkStart w:id="100" w:name="_Toc101608277"/>
      <w:bookmarkStart w:id="101" w:name="_Toc104609658"/>
      <w:bookmarkStart w:id="102" w:name="_Toc104609852"/>
      <w:bookmarkStart w:id="103" w:name="_Toc104610046"/>
      <w:bookmarkStart w:id="104" w:name="_Toc108240847"/>
      <w:bookmarkStart w:id="105" w:name="_Toc108241665"/>
      <w:bookmarkStart w:id="106" w:name="_Toc108943312"/>
      <w:bookmarkStart w:id="107" w:name="_Toc108943506"/>
      <w:bookmarkStart w:id="108" w:name="_Toc57706413"/>
      <w:bookmarkEnd w:id="8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r>
        <w:t>customização</w:t>
      </w:r>
      <w:bookmarkEnd w:id="108"/>
    </w:p>
    <w:p w14:paraId="7A87DF2F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09" w:name="_Toc57706414"/>
      <w:r>
        <w:t>Artefatos</w:t>
      </w:r>
      <w:bookmarkEnd w:id="109"/>
    </w:p>
    <w:p w14:paraId="498A18FE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630"/>
        <w:gridCol w:w="2476"/>
        <w:gridCol w:w="5528"/>
      </w:tblGrid>
      <w:tr w:rsidR="006D4458" w:rsidRPr="006830E3" w14:paraId="049975D7" w14:textId="77777777" w:rsidTr="00CB2419">
        <w:tc>
          <w:tcPr>
            <w:tcW w:w="1630" w:type="dxa"/>
            <w:shd w:val="pct10" w:color="auto" w:fill="auto"/>
          </w:tcPr>
          <w:p w14:paraId="51ED991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476" w:type="dxa"/>
            <w:shd w:val="pct10" w:color="auto" w:fill="auto"/>
          </w:tcPr>
          <w:p w14:paraId="231813B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5528" w:type="dxa"/>
            <w:shd w:val="pct10" w:color="auto" w:fill="auto"/>
          </w:tcPr>
          <w:p w14:paraId="6DB99BC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6B9C5E03" w14:textId="77777777" w:rsidTr="00CB2419">
        <w:tc>
          <w:tcPr>
            <w:tcW w:w="1630" w:type="dxa"/>
          </w:tcPr>
          <w:p w14:paraId="0E4A5F1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562EF91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63165A8A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4C4DE483" w14:textId="77777777" w:rsidTr="00CB2419">
        <w:tc>
          <w:tcPr>
            <w:tcW w:w="1630" w:type="dxa"/>
          </w:tcPr>
          <w:p w14:paraId="68CF78E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476" w:type="dxa"/>
          </w:tcPr>
          <w:p w14:paraId="7A5EDBD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5528" w:type="dxa"/>
          </w:tcPr>
          <w:p w14:paraId="242576DE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63444277" w14:textId="77777777" w:rsidR="006D4458" w:rsidRDefault="006D4458" w:rsidP="006D4458">
      <w:pPr>
        <w:rPr>
          <w:lang w:eastAsia="en-US"/>
        </w:rPr>
      </w:pPr>
    </w:p>
    <w:p w14:paraId="4CB6B701" w14:textId="77777777" w:rsidR="006D4458" w:rsidRPr="006830E3" w:rsidRDefault="006D4458" w:rsidP="006D4458">
      <w:pPr>
        <w:jc w:val="center"/>
        <w:rPr>
          <w:b/>
          <w:bCs/>
          <w:sz w:val="24"/>
          <w:szCs w:val="24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835"/>
        <w:gridCol w:w="3260"/>
      </w:tblGrid>
      <w:tr w:rsidR="006D4458" w:rsidRPr="006830E3" w14:paraId="1D284F45" w14:textId="77777777" w:rsidTr="00CB2419">
        <w:tc>
          <w:tcPr>
            <w:tcW w:w="1555" w:type="dxa"/>
            <w:shd w:val="pct10" w:color="auto" w:fill="auto"/>
          </w:tcPr>
          <w:p w14:paraId="18979129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984" w:type="dxa"/>
            <w:shd w:val="pct10" w:color="auto" w:fill="auto"/>
          </w:tcPr>
          <w:p w14:paraId="09A885AC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Artefato</w:t>
            </w:r>
          </w:p>
        </w:tc>
        <w:tc>
          <w:tcPr>
            <w:tcW w:w="2835" w:type="dxa"/>
            <w:shd w:val="pct10" w:color="auto" w:fill="auto"/>
          </w:tcPr>
          <w:p w14:paraId="211CDEAB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6B970F0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720C444E" w14:textId="77777777" w:rsidTr="00CB2419">
        <w:tc>
          <w:tcPr>
            <w:tcW w:w="1555" w:type="dxa"/>
          </w:tcPr>
          <w:p w14:paraId="2E75C7B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777C3D9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74533F2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8AA22F8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56A4CD14" w14:textId="77777777" w:rsidTr="00CB2419">
        <w:tc>
          <w:tcPr>
            <w:tcW w:w="1555" w:type="dxa"/>
          </w:tcPr>
          <w:p w14:paraId="5BA557B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712349EB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71D7A3EB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78B86FC5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0B5C637E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0" w:name="_Toc57706415"/>
      <w:r>
        <w:t>Tarefas:</w:t>
      </w:r>
      <w:bookmarkEnd w:id="110"/>
    </w:p>
    <w:p w14:paraId="72618979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Exclusão: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2122"/>
        <w:gridCol w:w="2835"/>
        <w:gridCol w:w="4677"/>
      </w:tblGrid>
      <w:tr w:rsidR="006D4458" w:rsidRPr="006830E3" w14:paraId="626CD82F" w14:textId="77777777" w:rsidTr="00CB2419">
        <w:tc>
          <w:tcPr>
            <w:tcW w:w="2122" w:type="dxa"/>
            <w:shd w:val="pct10" w:color="auto" w:fill="auto"/>
          </w:tcPr>
          <w:p w14:paraId="22E3E9B6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2835" w:type="dxa"/>
            <w:shd w:val="pct10" w:color="auto" w:fill="auto"/>
          </w:tcPr>
          <w:p w14:paraId="1C899D3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4677" w:type="dxa"/>
            <w:shd w:val="pct10" w:color="auto" w:fill="auto"/>
          </w:tcPr>
          <w:p w14:paraId="66624137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</w:tr>
      <w:tr w:rsidR="006D4458" w14:paraId="23A18250" w14:textId="77777777" w:rsidTr="00CB2419">
        <w:tc>
          <w:tcPr>
            <w:tcW w:w="2122" w:type="dxa"/>
          </w:tcPr>
          <w:p w14:paraId="04AE70EC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332ECC2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4677" w:type="dxa"/>
          </w:tcPr>
          <w:p w14:paraId="255AB369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43435D12" w14:textId="77777777" w:rsidTr="00CB2419">
        <w:tc>
          <w:tcPr>
            <w:tcW w:w="2122" w:type="dxa"/>
          </w:tcPr>
          <w:p w14:paraId="0610EF43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835" w:type="dxa"/>
          </w:tcPr>
          <w:p w14:paraId="52B799A8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4677" w:type="dxa"/>
          </w:tcPr>
          <w:p w14:paraId="688EA456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0A564F9D" w14:textId="77777777" w:rsidR="006D4458" w:rsidRDefault="006D4458" w:rsidP="006D4458">
      <w:pPr>
        <w:rPr>
          <w:lang w:eastAsia="en-US"/>
        </w:rPr>
      </w:pPr>
    </w:p>
    <w:p w14:paraId="2C38E5DF" w14:textId="77777777" w:rsidR="006D4458" w:rsidRDefault="006D4458" w:rsidP="006D4458">
      <w:pPr>
        <w:jc w:val="center"/>
        <w:rPr>
          <w:lang w:eastAsia="en-US"/>
        </w:rPr>
      </w:pPr>
      <w:r w:rsidRPr="006830E3">
        <w:rPr>
          <w:b/>
          <w:bCs/>
          <w:sz w:val="24"/>
          <w:szCs w:val="24"/>
          <w:lang w:eastAsia="en-US"/>
        </w:rPr>
        <w:t>Inclusão: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3543"/>
      </w:tblGrid>
      <w:tr w:rsidR="006D4458" w:rsidRPr="006830E3" w14:paraId="75C762D2" w14:textId="77777777" w:rsidTr="00CB2419">
        <w:tc>
          <w:tcPr>
            <w:tcW w:w="1555" w:type="dxa"/>
            <w:shd w:val="pct10" w:color="auto" w:fill="auto"/>
          </w:tcPr>
          <w:p w14:paraId="1DD75975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Fase</w:t>
            </w:r>
          </w:p>
        </w:tc>
        <w:tc>
          <w:tcPr>
            <w:tcW w:w="1984" w:type="dxa"/>
            <w:shd w:val="pct10" w:color="auto" w:fill="auto"/>
          </w:tcPr>
          <w:p w14:paraId="698F8EE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Tarefa</w:t>
            </w:r>
          </w:p>
        </w:tc>
        <w:tc>
          <w:tcPr>
            <w:tcW w:w="2552" w:type="dxa"/>
            <w:shd w:val="pct10" w:color="auto" w:fill="auto"/>
          </w:tcPr>
          <w:p w14:paraId="4369427A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543" w:type="dxa"/>
            <w:shd w:val="pct10" w:color="auto" w:fill="auto"/>
          </w:tcPr>
          <w:p w14:paraId="38281C03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Local de armazenamento</w:t>
            </w:r>
          </w:p>
        </w:tc>
      </w:tr>
      <w:tr w:rsidR="006D4458" w14:paraId="0755520A" w14:textId="77777777" w:rsidTr="00CB2419">
        <w:tc>
          <w:tcPr>
            <w:tcW w:w="1555" w:type="dxa"/>
          </w:tcPr>
          <w:p w14:paraId="7D271A48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6028301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00C8FC62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3986E6E9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FF267B1" w14:textId="77777777" w:rsidTr="00CB2419">
        <w:tc>
          <w:tcPr>
            <w:tcW w:w="1555" w:type="dxa"/>
          </w:tcPr>
          <w:p w14:paraId="6F38FCF5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1984" w:type="dxa"/>
          </w:tcPr>
          <w:p w14:paraId="784D2D19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2552" w:type="dxa"/>
          </w:tcPr>
          <w:p w14:paraId="43C82014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543" w:type="dxa"/>
          </w:tcPr>
          <w:p w14:paraId="6F836CD0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3180BC28" w14:textId="77777777" w:rsidR="006D4458" w:rsidRDefault="006D4458" w:rsidP="006D4458">
      <w:pPr>
        <w:pStyle w:val="Ttulo2"/>
        <w:numPr>
          <w:ilvl w:val="1"/>
          <w:numId w:val="8"/>
        </w:numPr>
      </w:pPr>
      <w:bookmarkStart w:id="111" w:name="_Toc57706416"/>
      <w:r>
        <w:t>Ferramentas:</w:t>
      </w:r>
      <w:bookmarkEnd w:id="111"/>
    </w:p>
    <w:p w14:paraId="32BF0F9E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Substituição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6D5A301E" w14:textId="77777777" w:rsidTr="00CB2419">
        <w:tc>
          <w:tcPr>
            <w:tcW w:w="3114" w:type="dxa"/>
            <w:shd w:val="pct10" w:color="auto" w:fill="auto"/>
          </w:tcPr>
          <w:p w14:paraId="66C6E601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7772AABF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050D614B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4BA0D152" w14:textId="77777777" w:rsidTr="00CB2419">
        <w:tc>
          <w:tcPr>
            <w:tcW w:w="3114" w:type="dxa"/>
          </w:tcPr>
          <w:p w14:paraId="37F4DFBE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483844C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1B36E72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86FB77C" w14:textId="77777777" w:rsidTr="00CB2419">
        <w:tc>
          <w:tcPr>
            <w:tcW w:w="3114" w:type="dxa"/>
          </w:tcPr>
          <w:p w14:paraId="738B22AF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BBE82FE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6B42803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10DED2F6" w14:textId="77777777" w:rsidR="006D4458" w:rsidRDefault="006D4458" w:rsidP="006D4458">
      <w:pPr>
        <w:rPr>
          <w:lang w:eastAsia="en-US"/>
        </w:rPr>
      </w:pPr>
    </w:p>
    <w:p w14:paraId="4F4FE2B6" w14:textId="77777777" w:rsidR="006D4458" w:rsidRPr="00395880" w:rsidRDefault="006D4458" w:rsidP="006D4458">
      <w:pPr>
        <w:jc w:val="center"/>
        <w:rPr>
          <w:u w:val="single"/>
          <w:lang w:eastAsia="en-US"/>
        </w:rPr>
      </w:pPr>
      <w:r>
        <w:rPr>
          <w:b/>
          <w:bCs/>
          <w:sz w:val="24"/>
          <w:szCs w:val="24"/>
          <w:lang w:eastAsia="en-US"/>
        </w:rPr>
        <w:t>Inclusão</w:t>
      </w:r>
      <w:r w:rsidRPr="006830E3">
        <w:rPr>
          <w:b/>
          <w:bCs/>
          <w:sz w:val="24"/>
          <w:szCs w:val="24"/>
          <w:lang w:eastAsia="en-US"/>
        </w:rPr>
        <w:t>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3114"/>
        <w:gridCol w:w="3260"/>
        <w:gridCol w:w="3260"/>
      </w:tblGrid>
      <w:tr w:rsidR="006D4458" w:rsidRPr="006830E3" w14:paraId="408B36C9" w14:textId="77777777" w:rsidTr="00CB2419">
        <w:tc>
          <w:tcPr>
            <w:tcW w:w="3114" w:type="dxa"/>
            <w:shd w:val="pct10" w:color="auto" w:fill="auto"/>
          </w:tcPr>
          <w:p w14:paraId="46B93490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F</w:t>
            </w:r>
            <w:r>
              <w:rPr>
                <w:b/>
                <w:bCs/>
                <w:lang w:eastAsia="en-US"/>
              </w:rPr>
              <w:t>erramenta</w:t>
            </w:r>
          </w:p>
        </w:tc>
        <w:tc>
          <w:tcPr>
            <w:tcW w:w="3260" w:type="dxa"/>
            <w:shd w:val="pct10" w:color="auto" w:fill="auto"/>
          </w:tcPr>
          <w:p w14:paraId="4A2246FD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 w:rsidRPr="006830E3">
              <w:rPr>
                <w:b/>
                <w:bCs/>
                <w:lang w:eastAsia="en-US"/>
              </w:rPr>
              <w:t>Justificativa</w:t>
            </w:r>
          </w:p>
        </w:tc>
        <w:tc>
          <w:tcPr>
            <w:tcW w:w="3260" w:type="dxa"/>
            <w:shd w:val="pct10" w:color="auto" w:fill="auto"/>
          </w:tcPr>
          <w:p w14:paraId="200A271D" w14:textId="77777777" w:rsidR="006D4458" w:rsidRPr="006830E3" w:rsidRDefault="006D4458" w:rsidP="00CB2419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Acesso</w:t>
            </w:r>
          </w:p>
        </w:tc>
      </w:tr>
      <w:tr w:rsidR="006D4458" w14:paraId="6B1BE70A" w14:textId="77777777" w:rsidTr="00CB2419">
        <w:tc>
          <w:tcPr>
            <w:tcW w:w="3114" w:type="dxa"/>
          </w:tcPr>
          <w:p w14:paraId="37C1A02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A29B78F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4D73B60D" w14:textId="77777777" w:rsidR="006D4458" w:rsidRDefault="006D4458" w:rsidP="00CB2419">
            <w:pPr>
              <w:rPr>
                <w:lang w:eastAsia="en-US"/>
              </w:rPr>
            </w:pPr>
          </w:p>
        </w:tc>
      </w:tr>
      <w:tr w:rsidR="006D4458" w14:paraId="1E3D9DD0" w14:textId="77777777" w:rsidTr="00CB2419">
        <w:tc>
          <w:tcPr>
            <w:tcW w:w="3114" w:type="dxa"/>
          </w:tcPr>
          <w:p w14:paraId="287B4E10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1D6E9727" w14:textId="77777777" w:rsidR="006D4458" w:rsidRDefault="006D4458" w:rsidP="00CB2419">
            <w:pPr>
              <w:rPr>
                <w:lang w:eastAsia="en-US"/>
              </w:rPr>
            </w:pPr>
          </w:p>
        </w:tc>
        <w:tc>
          <w:tcPr>
            <w:tcW w:w="3260" w:type="dxa"/>
          </w:tcPr>
          <w:p w14:paraId="36A976C1" w14:textId="77777777" w:rsidR="006D4458" w:rsidRDefault="006D4458" w:rsidP="00CB2419">
            <w:pPr>
              <w:rPr>
                <w:lang w:eastAsia="en-US"/>
              </w:rPr>
            </w:pPr>
          </w:p>
        </w:tc>
      </w:tr>
    </w:tbl>
    <w:p w14:paraId="3CDBE3EB" w14:textId="77777777" w:rsidR="0042093D" w:rsidRDefault="006830E3" w:rsidP="0042093D">
      <w:pPr>
        <w:pStyle w:val="Ttulo1"/>
      </w:pPr>
      <w:bookmarkStart w:id="112" w:name="_Toc57706417"/>
      <w:r>
        <w:lastRenderedPageBreak/>
        <w:t>Outras customizações</w:t>
      </w:r>
      <w:bookmarkEnd w:id="112"/>
    </w:p>
    <w:p w14:paraId="19225EBE" w14:textId="77777777" w:rsidR="00A94162" w:rsidRDefault="00D42CA7">
      <w:pPr>
        <w:pStyle w:val="Ttulo1"/>
      </w:pPr>
      <w:bookmarkStart w:id="113" w:name="_Toc57706418"/>
      <w:bookmarkStart w:id="114" w:name="_Toc74456899"/>
      <w:bookmarkStart w:id="115" w:name="_Toc79305301"/>
      <w:r>
        <w:t>observações</w:t>
      </w:r>
      <w:bookmarkEnd w:id="113"/>
    </w:p>
    <w:bookmarkEnd w:id="114"/>
    <w:bookmarkEnd w:id="115"/>
    <w:p w14:paraId="569958A4" w14:textId="07671068" w:rsidR="00A94162" w:rsidRDefault="00A94162" w:rsidP="006830E3">
      <w:pPr>
        <w:pStyle w:val="Instruo"/>
        <w:rPr>
          <w:lang w:val="pt-PT"/>
        </w:rPr>
      </w:pPr>
    </w:p>
    <w:sectPr w:rsidR="00A94162">
      <w:headerReference w:type="default" r:id="rId10"/>
      <w:footerReference w:type="default" r:id="rId11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B4D8C" w14:textId="77777777" w:rsidR="00262F1C" w:rsidRDefault="00262F1C">
      <w:r>
        <w:separator/>
      </w:r>
    </w:p>
  </w:endnote>
  <w:endnote w:type="continuationSeparator" w:id="0">
    <w:p w14:paraId="694ED200" w14:textId="77777777" w:rsidR="00262F1C" w:rsidRDefault="00262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BA671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4FF1592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26D134B" w14:textId="77777777" w:rsidR="00925A18" w:rsidRDefault="00925A18">
          <w:pPr>
            <w:pStyle w:val="Rodap"/>
          </w:pPr>
          <w:r>
            <w:t>Politec Ltda.</w:t>
          </w:r>
        </w:p>
        <w:p w14:paraId="0D8A00B6" w14:textId="77777777" w:rsidR="00925A18" w:rsidRDefault="00925A1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49FF24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CDC451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8F52193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286B7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59"/>
      <w:gridCol w:w="1717"/>
    </w:tblGrid>
    <w:tr w:rsidR="00A94162" w14:paraId="4C47B731" w14:textId="77777777" w:rsidTr="00925A18">
      <w:trPr>
        <w:cantSplit/>
      </w:trPr>
      <w:tc>
        <w:tcPr>
          <w:tcW w:w="6804" w:type="dxa"/>
        </w:tcPr>
        <w:p w14:paraId="6716D8F8" w14:textId="1330E1AC" w:rsidR="00A94162" w:rsidRDefault="00DF0101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0198F4A7E46D420D8F36CDB93B5041A3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262F1C">
                <w:t>&lt;AGP&gt; - &lt;Agenda Escolar Pessoal&gt;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80F6ADDE3E0A47D09F8EBFF8AEC3960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262F1C">
                <w:t>Versão &lt;1.0&gt;</w:t>
              </w:r>
            </w:sdtContent>
          </w:sdt>
        </w:p>
      </w:tc>
      <w:tc>
        <w:tcPr>
          <w:tcW w:w="1259" w:type="dxa"/>
          <w:vAlign w:val="center"/>
        </w:tcPr>
        <w:p w14:paraId="728E8EA9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6203F12A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764BB1F5" w14:textId="77777777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262F1C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C6C45" w14:textId="77777777" w:rsidR="00262F1C" w:rsidRDefault="00262F1C">
      <w:r>
        <w:separator/>
      </w:r>
    </w:p>
  </w:footnote>
  <w:footnote w:type="continuationSeparator" w:id="0">
    <w:p w14:paraId="6C4CA481" w14:textId="77777777" w:rsidR="00262F1C" w:rsidRDefault="00262F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1C97B67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E2E842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0F52DE7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8EECF69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29E0D91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607242" r:id="rId2"/>
            </w:object>
          </w:r>
        </w:p>
      </w:tc>
    </w:tr>
  </w:tbl>
  <w:p w14:paraId="03403D2B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9"/>
      <w:gridCol w:w="6882"/>
      <w:gridCol w:w="1449"/>
    </w:tblGrid>
    <w:tr w:rsidR="00A94162" w14:paraId="42C4103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3873FA3C" w14:textId="77777777" w:rsidR="00A94162" w:rsidRDefault="00A94162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1125197396"/>
          <w:placeholder>
            <w:docPart w:val="D15A97F71D5F4982B6E21B114E9E13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453A1D8" w14:textId="77777777" w:rsidR="00A94162" w:rsidRDefault="00D43F95">
              <w:pPr>
                <w:pStyle w:val="Cabealho"/>
              </w:pPr>
              <w:r>
                <w:t>Caso de Desenvolvimento</w:t>
              </w:r>
            </w:p>
          </w:tc>
        </w:sdtContent>
      </w:sdt>
      <w:tc>
        <w:tcPr>
          <w:tcW w:w="1440" w:type="dxa"/>
          <w:vAlign w:val="center"/>
        </w:tcPr>
        <w:p w14:paraId="2774B157" w14:textId="77777777" w:rsidR="00A94162" w:rsidRDefault="00A94162">
          <w:pPr>
            <w:pStyle w:val="Cabealho"/>
          </w:pPr>
        </w:p>
      </w:tc>
    </w:tr>
  </w:tbl>
  <w:p w14:paraId="76AF4EB1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811212391">
    <w:abstractNumId w:val="0"/>
  </w:num>
  <w:num w:numId="2" w16cid:durableId="1931963453">
    <w:abstractNumId w:val="6"/>
  </w:num>
  <w:num w:numId="3" w16cid:durableId="1782646477">
    <w:abstractNumId w:val="8"/>
  </w:num>
  <w:num w:numId="4" w16cid:durableId="1151752810">
    <w:abstractNumId w:val="9"/>
  </w:num>
  <w:num w:numId="5" w16cid:durableId="290212589">
    <w:abstractNumId w:val="1"/>
  </w:num>
  <w:num w:numId="6" w16cid:durableId="1115635564">
    <w:abstractNumId w:val="5"/>
  </w:num>
  <w:num w:numId="7" w16cid:durableId="1840339897">
    <w:abstractNumId w:val="10"/>
  </w:num>
  <w:num w:numId="8" w16cid:durableId="670837486">
    <w:abstractNumId w:val="11"/>
  </w:num>
  <w:num w:numId="9" w16cid:durableId="1906258753">
    <w:abstractNumId w:val="11"/>
  </w:num>
  <w:num w:numId="10" w16cid:durableId="1674408934">
    <w:abstractNumId w:val="11"/>
  </w:num>
  <w:num w:numId="11" w16cid:durableId="1956253806">
    <w:abstractNumId w:val="11"/>
  </w:num>
  <w:num w:numId="12" w16cid:durableId="2056737490">
    <w:abstractNumId w:val="4"/>
  </w:num>
  <w:num w:numId="13" w16cid:durableId="195437089">
    <w:abstractNumId w:val="12"/>
  </w:num>
  <w:num w:numId="14" w16cid:durableId="1848129071">
    <w:abstractNumId w:val="2"/>
  </w:num>
  <w:num w:numId="15" w16cid:durableId="766274610">
    <w:abstractNumId w:val="3"/>
  </w:num>
  <w:num w:numId="16" w16cid:durableId="125203290">
    <w:abstractNumId w:val="7"/>
  </w:num>
  <w:num w:numId="17" w16cid:durableId="275137333">
    <w:abstractNumId w:val="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9"/>
  <w:hyphenationZone w:val="425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2F1C"/>
    <w:rsid w:val="000474B5"/>
    <w:rsid w:val="000510C0"/>
    <w:rsid w:val="00053016"/>
    <w:rsid w:val="000865C3"/>
    <w:rsid w:val="00096BDA"/>
    <w:rsid w:val="000A1A54"/>
    <w:rsid w:val="000D634E"/>
    <w:rsid w:val="00124614"/>
    <w:rsid w:val="00163AE6"/>
    <w:rsid w:val="00175E08"/>
    <w:rsid w:val="002112F9"/>
    <w:rsid w:val="00262F1C"/>
    <w:rsid w:val="00361136"/>
    <w:rsid w:val="00366B30"/>
    <w:rsid w:val="0042093D"/>
    <w:rsid w:val="004865CE"/>
    <w:rsid w:val="004F2BE1"/>
    <w:rsid w:val="00537D41"/>
    <w:rsid w:val="005C3475"/>
    <w:rsid w:val="005C3685"/>
    <w:rsid w:val="005E7536"/>
    <w:rsid w:val="0060692B"/>
    <w:rsid w:val="00617A55"/>
    <w:rsid w:val="00661A8E"/>
    <w:rsid w:val="006830E3"/>
    <w:rsid w:val="0068332F"/>
    <w:rsid w:val="006B65D6"/>
    <w:rsid w:val="006D4458"/>
    <w:rsid w:val="006D511A"/>
    <w:rsid w:val="00727E39"/>
    <w:rsid w:val="007760E6"/>
    <w:rsid w:val="00826EE5"/>
    <w:rsid w:val="00843847"/>
    <w:rsid w:val="00925A18"/>
    <w:rsid w:val="009B050E"/>
    <w:rsid w:val="00A218B7"/>
    <w:rsid w:val="00A52C04"/>
    <w:rsid w:val="00A94162"/>
    <w:rsid w:val="00AE237E"/>
    <w:rsid w:val="00B12574"/>
    <w:rsid w:val="00B66BA3"/>
    <w:rsid w:val="00C00034"/>
    <w:rsid w:val="00C16B53"/>
    <w:rsid w:val="00C844AA"/>
    <w:rsid w:val="00C84985"/>
    <w:rsid w:val="00CF612C"/>
    <w:rsid w:val="00D0008E"/>
    <w:rsid w:val="00D0354A"/>
    <w:rsid w:val="00D2505D"/>
    <w:rsid w:val="00D42CA7"/>
    <w:rsid w:val="00D43F95"/>
    <w:rsid w:val="00DA6882"/>
    <w:rsid w:val="00DB0306"/>
    <w:rsid w:val="00DF0101"/>
    <w:rsid w:val="00E164DA"/>
    <w:rsid w:val="00E4763C"/>
    <w:rsid w:val="00E816B0"/>
    <w:rsid w:val="00ED23B6"/>
    <w:rsid w:val="00EF1A8A"/>
    <w:rsid w:val="00F93723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,"/>
  <w:listSeparator w:val=";"/>
  <w14:docId w14:val="22AAB63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68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Caso%20de%20Desenvolviment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82114F53CC4992B6C3AD745A02490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6308B4-FEE6-4B2E-A29B-68C75F2D3E0F}"/>
      </w:docPartPr>
      <w:docPartBody>
        <w:p w:rsidR="00BB69DE" w:rsidRDefault="00BB69DE">
          <w:pPr>
            <w:pStyle w:val="4382114F53CC4992B6C3AD745A02490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15A97F71D5F4982B6E21B114E9E13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009870-48DB-413A-83BB-DDCC32A3F7A0}"/>
      </w:docPartPr>
      <w:docPartBody>
        <w:p w:rsidR="00BB69DE" w:rsidRDefault="00BB69DE">
          <w:pPr>
            <w:pStyle w:val="D15A97F71D5F4982B6E21B114E9E1318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0198F4A7E46D420D8F36CDB93B5041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B01F6B-C385-40C6-B736-2DDD828A7BB3}"/>
      </w:docPartPr>
      <w:docPartBody>
        <w:p w:rsidR="00BB69DE" w:rsidRDefault="00BB69DE">
          <w:pPr>
            <w:pStyle w:val="0198F4A7E46D420D8F36CDB93B5041A3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80F6ADDE3E0A47D09F8EBFF8AEC396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6DFF15-CE73-4DAF-99D5-0D2F12741867}"/>
      </w:docPartPr>
      <w:docPartBody>
        <w:p w:rsidR="00BB69DE" w:rsidRDefault="00BB69DE">
          <w:pPr>
            <w:pStyle w:val="80F6ADDE3E0A47D09F8EBFF8AEC39600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DE"/>
    <w:rsid w:val="00843847"/>
    <w:rsid w:val="00BB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4382114F53CC4992B6C3AD745A02490C">
    <w:name w:val="4382114F53CC4992B6C3AD745A02490C"/>
  </w:style>
  <w:style w:type="paragraph" w:customStyle="1" w:styleId="D15A97F71D5F4982B6E21B114E9E1318">
    <w:name w:val="D15A97F71D5F4982B6E21B114E9E1318"/>
  </w:style>
  <w:style w:type="paragraph" w:customStyle="1" w:styleId="0198F4A7E46D420D8F36CDB93B5041A3">
    <w:name w:val="0198F4A7E46D420D8F36CDB93B5041A3"/>
  </w:style>
  <w:style w:type="paragraph" w:customStyle="1" w:styleId="80F6ADDE3E0A47D09F8EBFF8AEC39600">
    <w:name w:val="80F6ADDE3E0A47D09F8EBFF8AEC39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Caso de Desenvolvimento (1).dotx</Template>
  <TotalTime>4</TotalTime>
  <Pages>5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TAP - Termo de Abertura de Projeto</vt:lpstr>
    </vt:vector>
  </TitlesOfParts>
  <Manager>&lt;AGP&gt; - &lt;Agenda Escolar Pessoal&gt;</Manager>
  <Company/>
  <LinksUpToDate>false</LinksUpToDate>
  <CharactersWithSpaces>1463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Desenvolvimento</dc:title>
  <dc:subject>Versão &lt;1.0&gt;</dc:subject>
  <dc:creator>Pedro Lemos Flores do Prado</dc:creator>
  <cp:lastModifiedBy>Pedro Lemos Flores do Prado</cp:lastModifiedBy>
  <cp:revision>4</cp:revision>
  <cp:lastPrinted>2004-12-09T08:05:00Z</cp:lastPrinted>
  <dcterms:created xsi:type="dcterms:W3CDTF">2024-09-23T17:30:00Z</dcterms:created>
  <dcterms:modified xsi:type="dcterms:W3CDTF">2024-09-23T17:34:00Z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