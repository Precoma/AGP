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FA71BE3" w14:textId="77777777" w:rsidR="00F930E2" w:rsidRPr="00A20D4F" w:rsidRDefault="006B06B4" w:rsidP="006B06B4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524AEA3" wp14:editId="5B4C7E2D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BA44" w14:textId="77777777" w:rsidR="00F930E2" w:rsidRPr="00A20D4F" w:rsidRDefault="00F930E2" w:rsidP="00F930E2"/>
    <w:p w14:paraId="0027A4A3" w14:textId="77777777" w:rsidR="00F930E2" w:rsidRPr="00A20D4F" w:rsidRDefault="00F930E2" w:rsidP="00F930E2"/>
    <w:p w14:paraId="0BE3C434" w14:textId="77777777" w:rsidR="00F930E2" w:rsidRPr="00A20D4F" w:rsidRDefault="00F930E2" w:rsidP="00F930E2"/>
    <w:p w14:paraId="3BEAC134" w14:textId="77777777" w:rsidR="00F930E2" w:rsidRPr="00A20D4F" w:rsidRDefault="00F930E2" w:rsidP="00F930E2"/>
    <w:p w14:paraId="3802C697" w14:textId="77777777" w:rsidR="00F930E2" w:rsidRPr="00A20D4F" w:rsidRDefault="00F930E2" w:rsidP="00F930E2"/>
    <w:p w14:paraId="5D897030" w14:textId="77777777" w:rsidR="00F930E2" w:rsidRPr="00A20D4F" w:rsidRDefault="00F930E2" w:rsidP="00F930E2"/>
    <w:p w14:paraId="7CA1B966" w14:textId="77777777" w:rsidR="00F930E2" w:rsidRPr="00A20D4F" w:rsidRDefault="00F930E2" w:rsidP="00F930E2"/>
    <w:p w14:paraId="635287B2" w14:textId="77777777" w:rsidR="00F930E2" w:rsidRPr="00A20D4F" w:rsidRDefault="00F930E2" w:rsidP="00F930E2"/>
    <w:p w14:paraId="702CAB6D" w14:textId="77777777" w:rsidR="00F930E2" w:rsidRPr="00A20D4F" w:rsidRDefault="00F930E2" w:rsidP="00F930E2"/>
    <w:p w14:paraId="7CB966C9" w14:textId="77777777" w:rsidR="00F930E2" w:rsidRDefault="00F930E2" w:rsidP="00F930E2"/>
    <w:p w14:paraId="6FA92653" w14:textId="77777777" w:rsidR="00F930E2" w:rsidRDefault="00F930E2" w:rsidP="00F930E2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[A figura a cima s</w:t>
      </w:r>
      <w:r w:rsidR="006B06B4">
        <w:rPr>
          <w:i/>
          <w:color w:val="0000FF"/>
        </w:rPr>
        <w:t>erve de modelo para templates</w:t>
      </w:r>
      <w:r>
        <w:rPr>
          <w:i/>
          <w:color w:val="0000FF"/>
        </w:rPr>
        <w:t>. Para clientes, alterar com a marca do cliente]</w:t>
      </w:r>
    </w:p>
    <w:p w14:paraId="4730415A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9171D2" wp14:editId="06C8473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DC1D9B4F56D406484116A6ED7AC1EF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6A64EB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9171D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2DC1D9B4F56D406484116A6ED7AC1EF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F6A64EB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147F5A2" w14:textId="77777777" w:rsidR="00F930E2" w:rsidRPr="00264EFB" w:rsidRDefault="00F930E2" w:rsidP="00F930E2"/>
    <w:p w14:paraId="60A71CD2" w14:textId="77777777" w:rsidR="00F930E2" w:rsidRPr="00264EFB" w:rsidRDefault="00F930E2" w:rsidP="00F930E2"/>
    <w:p w14:paraId="06097D6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FEA" wp14:editId="4C43A7A9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FF2EA2" w14:textId="5B491874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C12C7B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16ACDC50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08CAC47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4FEA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FF2EA2" w14:textId="5B491874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F5456D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C12C7B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16ACDC50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008CAC47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BCAF4" w14:textId="77777777" w:rsidR="00F930E2" w:rsidRPr="00264EFB" w:rsidRDefault="00F930E2" w:rsidP="00F930E2"/>
    <w:p w14:paraId="0645CEE2" w14:textId="77777777" w:rsidR="00F930E2" w:rsidRPr="00264EFB" w:rsidRDefault="00F930E2" w:rsidP="00F930E2"/>
    <w:p w14:paraId="3F1E5838" w14:textId="77777777" w:rsidR="00F930E2" w:rsidRPr="00264EFB" w:rsidRDefault="00F930E2" w:rsidP="00F930E2"/>
    <w:p w14:paraId="0A2B24F4" w14:textId="77777777" w:rsidR="00F930E2" w:rsidRPr="00264EFB" w:rsidRDefault="00F930E2" w:rsidP="00F930E2"/>
    <w:p w14:paraId="3435587E" w14:textId="77777777" w:rsidR="00F930E2" w:rsidRPr="00264EFB" w:rsidRDefault="00F930E2" w:rsidP="00F930E2"/>
    <w:p w14:paraId="7D90A7EC" w14:textId="77777777" w:rsidR="00F930E2" w:rsidRPr="00264EFB" w:rsidRDefault="00F930E2" w:rsidP="00F930E2">
      <w:r>
        <w:tab/>
      </w:r>
    </w:p>
    <w:p w14:paraId="3186F3E2" w14:textId="77777777" w:rsidR="00F930E2" w:rsidRPr="00264EFB" w:rsidRDefault="00F930E2" w:rsidP="00F930E2"/>
    <w:p w14:paraId="2146F55A" w14:textId="77777777" w:rsidR="00F930E2" w:rsidRPr="00264EFB" w:rsidRDefault="00F930E2" w:rsidP="00F930E2"/>
    <w:p w14:paraId="3A3F45C7" w14:textId="77777777" w:rsidR="00F930E2" w:rsidRPr="00264EFB" w:rsidRDefault="00F930E2" w:rsidP="00F930E2"/>
    <w:p w14:paraId="2864B318" w14:textId="77777777" w:rsidR="00F930E2" w:rsidRPr="00264EFB" w:rsidRDefault="00F930E2" w:rsidP="00F930E2"/>
    <w:p w14:paraId="3A37645B" w14:textId="77777777" w:rsidR="00F930E2" w:rsidRPr="00264EFB" w:rsidRDefault="00F930E2" w:rsidP="00F930E2"/>
    <w:p w14:paraId="7A11B938" w14:textId="77777777" w:rsidR="00F930E2" w:rsidRPr="00264EFB" w:rsidRDefault="00F930E2" w:rsidP="00F930E2"/>
    <w:p w14:paraId="14FB8219" w14:textId="77777777" w:rsidR="00F930E2" w:rsidRPr="00264EFB" w:rsidRDefault="00F930E2" w:rsidP="00F930E2"/>
    <w:p w14:paraId="0FBAAA2A" w14:textId="77777777" w:rsidR="00F930E2" w:rsidRPr="00264EFB" w:rsidRDefault="00F930E2" w:rsidP="00F930E2"/>
    <w:p w14:paraId="071EBFC3" w14:textId="77777777" w:rsidR="00F930E2" w:rsidRPr="00264EFB" w:rsidRDefault="00F930E2" w:rsidP="00F930E2"/>
    <w:p w14:paraId="41AF5FA6" w14:textId="77777777" w:rsidR="00F930E2" w:rsidRPr="00264EFB" w:rsidRDefault="00F930E2" w:rsidP="00F930E2"/>
    <w:p w14:paraId="7FF54BE7" w14:textId="77777777" w:rsidR="00F930E2" w:rsidRPr="00264EFB" w:rsidRDefault="00F930E2" w:rsidP="00F930E2"/>
    <w:p w14:paraId="006DCCA4" w14:textId="77777777" w:rsidR="00F930E2" w:rsidRDefault="00F930E2" w:rsidP="00F930E2">
      <w:pPr>
        <w:tabs>
          <w:tab w:val="left" w:pos="3700"/>
        </w:tabs>
      </w:pPr>
      <w:r>
        <w:tab/>
      </w:r>
    </w:p>
    <w:p w14:paraId="0F505C7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EE90" wp14:editId="1263E0E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06863445" w14:textId="42667462" w:rsidR="00F930E2" w:rsidRPr="00264EFB" w:rsidRDefault="006B06B4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AGP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 - &lt;</w:t>
                                </w:r>
                                <w:r w:rsidR="00F5456D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658FF060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EE90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06863445" w14:textId="42667462" w:rsidR="00F930E2" w:rsidRPr="00264EFB" w:rsidRDefault="006B06B4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&lt;</w:t>
                          </w:r>
                          <w:r w:rsidR="00F5456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AGP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 - &lt;</w:t>
                          </w:r>
                          <w:r w:rsidR="00F5456D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&gt;</w:t>
                          </w:r>
                        </w:p>
                      </w:sdtContent>
                    </w:sdt>
                    <w:p w14:paraId="658FF060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8F7ED24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7AE05F1A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7A514DFC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C29C52E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97E44EA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C267842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AE5CF55" w14:textId="77777777" w:rsidTr="007D4438">
        <w:trPr>
          <w:trHeight w:val="284"/>
        </w:trPr>
        <w:tc>
          <w:tcPr>
            <w:tcW w:w="1550" w:type="dxa"/>
          </w:tcPr>
          <w:p w14:paraId="0CAD7491" w14:textId="091BCBE6" w:rsidR="00F930E2" w:rsidRPr="00F5456D" w:rsidRDefault="00F5456D" w:rsidP="00F5456D">
            <w:pPr>
              <w:rPr>
                <w:lang w:val="en-US"/>
              </w:rPr>
            </w:pPr>
            <w:r w:rsidRPr="00F5456D">
              <w:t>28/11/2024</w:t>
            </w:r>
          </w:p>
          <w:p w14:paraId="755D8590" w14:textId="77777777" w:rsidR="00F930E2" w:rsidRPr="00F5456D" w:rsidRDefault="00F930E2" w:rsidP="00F5456D"/>
        </w:tc>
        <w:tc>
          <w:tcPr>
            <w:tcW w:w="1080" w:type="dxa"/>
          </w:tcPr>
          <w:p w14:paraId="1FD9C992" w14:textId="7C1C5A28" w:rsidR="00F930E2" w:rsidRPr="00F5456D" w:rsidRDefault="00F5456D" w:rsidP="00F5456D">
            <w:r w:rsidRPr="00F5456D">
              <w:t>1.0</w:t>
            </w:r>
          </w:p>
        </w:tc>
        <w:tc>
          <w:tcPr>
            <w:tcW w:w="4680" w:type="dxa"/>
          </w:tcPr>
          <w:p w14:paraId="01169B04" w14:textId="1816E3F0" w:rsidR="00F930E2" w:rsidRPr="00F5456D" w:rsidRDefault="00F5456D" w:rsidP="00F5456D">
            <w:r w:rsidRPr="00F5456D">
              <w:t>Criação do guia de implantação</w:t>
            </w:r>
          </w:p>
        </w:tc>
        <w:tc>
          <w:tcPr>
            <w:tcW w:w="2410" w:type="dxa"/>
          </w:tcPr>
          <w:p w14:paraId="5B45AC09" w14:textId="28D04D22" w:rsidR="00F930E2" w:rsidRPr="00F5456D" w:rsidRDefault="00F5456D" w:rsidP="00F5456D">
            <w:r w:rsidRPr="00F5456D">
              <w:t>Pedro Lemos Flores do Prado</w:t>
            </w:r>
          </w:p>
        </w:tc>
      </w:tr>
      <w:tr w:rsidR="00EC4826" w14:paraId="23879B06" w14:textId="77777777" w:rsidTr="007D4438">
        <w:trPr>
          <w:trHeight w:val="284"/>
        </w:trPr>
        <w:tc>
          <w:tcPr>
            <w:tcW w:w="1550" w:type="dxa"/>
          </w:tcPr>
          <w:p w14:paraId="5C099573" w14:textId="1F42E1B4" w:rsidR="00EC4826" w:rsidRPr="00F5456D" w:rsidRDefault="00EC4826" w:rsidP="00EC4826">
            <w:pPr>
              <w:rPr>
                <w:lang w:val="en-US"/>
              </w:rPr>
            </w:pPr>
            <w:r>
              <w:t>05</w:t>
            </w:r>
            <w:r w:rsidRPr="00F5456D">
              <w:t>/1</w:t>
            </w:r>
            <w:r>
              <w:t>2</w:t>
            </w:r>
            <w:r w:rsidRPr="00F5456D">
              <w:t>/2024</w:t>
            </w:r>
          </w:p>
          <w:p w14:paraId="7D4FAAB2" w14:textId="76B74D04" w:rsidR="00EC4826" w:rsidRDefault="00EC4826" w:rsidP="00EC4826">
            <w:pPr>
              <w:jc w:val="left"/>
            </w:pPr>
          </w:p>
        </w:tc>
        <w:tc>
          <w:tcPr>
            <w:tcW w:w="1080" w:type="dxa"/>
          </w:tcPr>
          <w:p w14:paraId="74545F0E" w14:textId="53D090F4" w:rsidR="00EC4826" w:rsidRDefault="00EC4826" w:rsidP="00EC4826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63CF879B" w14:textId="58925123" w:rsidR="00EC4826" w:rsidRDefault="00EC4826" w:rsidP="00EC4826">
            <w:pPr>
              <w:jc w:val="left"/>
            </w:pPr>
            <w:r>
              <w:t>Adição das formas de instalar os softwares necessários para execução do projeto no ambiente de implantação</w:t>
            </w:r>
          </w:p>
        </w:tc>
        <w:tc>
          <w:tcPr>
            <w:tcW w:w="2410" w:type="dxa"/>
          </w:tcPr>
          <w:p w14:paraId="2B923853" w14:textId="455AF287" w:rsidR="00EC4826" w:rsidRDefault="00EC4826" w:rsidP="00EC4826">
            <w:pPr>
              <w:jc w:val="left"/>
            </w:pPr>
            <w:r w:rsidRPr="00F5456D">
              <w:t>Pedro Lemos Flores do Prado</w:t>
            </w:r>
          </w:p>
        </w:tc>
      </w:tr>
      <w:tr w:rsidR="00EC4826" w14:paraId="286126DB" w14:textId="77777777" w:rsidTr="007D4438">
        <w:trPr>
          <w:trHeight w:val="284"/>
        </w:trPr>
        <w:tc>
          <w:tcPr>
            <w:tcW w:w="1550" w:type="dxa"/>
          </w:tcPr>
          <w:p w14:paraId="24530AF9" w14:textId="77777777" w:rsidR="00EC4826" w:rsidRDefault="00EC4826" w:rsidP="00EC4826">
            <w:pPr>
              <w:jc w:val="left"/>
            </w:pPr>
          </w:p>
        </w:tc>
        <w:tc>
          <w:tcPr>
            <w:tcW w:w="1080" w:type="dxa"/>
          </w:tcPr>
          <w:p w14:paraId="20D8CB79" w14:textId="77777777" w:rsidR="00EC4826" w:rsidRDefault="00EC4826" w:rsidP="00EC4826">
            <w:pPr>
              <w:jc w:val="left"/>
            </w:pPr>
          </w:p>
        </w:tc>
        <w:tc>
          <w:tcPr>
            <w:tcW w:w="4680" w:type="dxa"/>
          </w:tcPr>
          <w:p w14:paraId="3802B2B4" w14:textId="77777777" w:rsidR="00EC4826" w:rsidRDefault="00EC4826" w:rsidP="00EC4826">
            <w:pPr>
              <w:jc w:val="left"/>
            </w:pPr>
          </w:p>
        </w:tc>
        <w:tc>
          <w:tcPr>
            <w:tcW w:w="2410" w:type="dxa"/>
          </w:tcPr>
          <w:p w14:paraId="5A8E83BF" w14:textId="77777777" w:rsidR="00EC4826" w:rsidRDefault="00EC4826" w:rsidP="00EC4826">
            <w:pPr>
              <w:jc w:val="left"/>
            </w:pPr>
          </w:p>
        </w:tc>
      </w:tr>
    </w:tbl>
    <w:p w14:paraId="321C6BB0" w14:textId="77777777" w:rsidR="00D77DA4" w:rsidRDefault="00D77DA4"/>
    <w:p w14:paraId="075C0766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709479F7" w14:textId="77777777"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752313">
          <w:rPr>
            <w:webHidden/>
          </w:rPr>
          <w:t>4</w:t>
        </w:r>
        <w:r w:rsidR="00752313">
          <w:rPr>
            <w:webHidden/>
          </w:rPr>
          <w:fldChar w:fldCharType="end"/>
        </w:r>
      </w:hyperlink>
    </w:p>
    <w:p w14:paraId="0B17F57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Pr="00AB56AE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318085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Pr="00AB56AE">
          <w:rPr>
            <w:rStyle w:val="Hyperlink"/>
          </w:rPr>
          <w:t>2. Planejamento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1C4C6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Pr="00AB56AE">
          <w:rPr>
            <w:rStyle w:val="Hyperlink"/>
            <w:lang w:val="pt-PT"/>
          </w:rPr>
          <w:t>2.1.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FACD0D4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Pr="00AB56AE">
          <w:rPr>
            <w:rStyle w:val="Hyperlink"/>
            <w:lang w:val="pt-PT"/>
          </w:rPr>
          <w:t>2.2. 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D4500D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Pr="00AB56AE">
          <w:rPr>
            <w:rStyle w:val="Hyperlink"/>
          </w:rPr>
          <w:t>3. Recursos NECESSÁRIOS PARA IMPLANTAR 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0FC017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Pr="00AB56AE">
          <w:rPr>
            <w:rStyle w:val="Hyperlink"/>
            <w:lang w:val="pt-PT"/>
          </w:rPr>
          <w:t>3.1.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490321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Pr="00AB56AE">
          <w:rPr>
            <w:rStyle w:val="Hyperlink"/>
            <w:lang w:val="pt-PT"/>
          </w:rPr>
          <w:t>3.2.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09DB7C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Pr="00AB56AE">
          <w:rPr>
            <w:rStyle w:val="Hyperlink"/>
            <w:lang w:val="pt-PT"/>
          </w:rPr>
          <w:t>3.3.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35FD5D" w14:textId="77777777" w:rsidR="00752313" w:rsidRDefault="007523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Pr="00AB56AE">
          <w:rPr>
            <w:rStyle w:val="Hyperlink"/>
            <w:lang w:val="pt-PT"/>
          </w:rPr>
          <w:t>3.4. Pessoas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45A00B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Pr="00AB56AE">
          <w:rPr>
            <w:rStyle w:val="Hyperlink"/>
          </w:rPr>
          <w:t>4. ROTEIRO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1995DE" w14:textId="77777777" w:rsidR="00752313" w:rsidRDefault="007523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Pr="00AB56AE">
          <w:rPr>
            <w:rStyle w:val="Hyperlink"/>
          </w:rPr>
          <w:t>5. Treinamento e suporte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97579E" w14:textId="77777777" w:rsidR="00D77DA4" w:rsidRDefault="00D77DA4">
      <w:r>
        <w:fldChar w:fldCharType="end"/>
      </w:r>
    </w:p>
    <w:p w14:paraId="0C090684" w14:textId="232E09CF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14:paraId="0616A430" w14:textId="5667D937" w:rsidR="006D77A6" w:rsidRPr="006D77A6" w:rsidRDefault="006D77A6" w:rsidP="006D77A6">
      <w:pPr>
        <w:rPr>
          <w:lang w:eastAsia="en-US"/>
        </w:rPr>
      </w:pPr>
      <w:r>
        <w:rPr>
          <w:lang w:eastAsia="en-US"/>
        </w:rPr>
        <w:t>Este documento tem como objeto auxiliar aos desenvolvedores a implantar o projeto desenvolvido para ser utilizado pelos usuários finais</w:t>
      </w:r>
    </w:p>
    <w:p w14:paraId="00D239DD" w14:textId="346F257E" w:rsidR="006D77A6" w:rsidRDefault="00D77DA4" w:rsidP="006D77A6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14:paraId="5A3C1EFE" w14:textId="77777777" w:rsidR="006D77A6" w:rsidRDefault="006D77A6" w:rsidP="006D77A6">
      <w:r>
        <w:t>Implementação do projeto:</w:t>
      </w:r>
    </w:p>
    <w:p w14:paraId="6B0130FA" w14:textId="77777777" w:rsidR="006D77A6" w:rsidRDefault="006D77A6" w:rsidP="006D77A6"/>
    <w:p w14:paraId="2A06C0D9" w14:textId="2B20FDA1" w:rsidR="006D77A6" w:rsidRPr="006D77A6" w:rsidRDefault="006D77A6" w:rsidP="006D77A6">
      <w:r>
        <w:t xml:space="preserve"> </w:t>
      </w:r>
      <w:r w:rsidRPr="006D77A6">
        <w:t>AGP\Desenvolvimento\3.Implementacao</w:t>
      </w:r>
    </w:p>
    <w:p w14:paraId="2A3886F9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4" w:name="_Toc487620794"/>
      <w:r>
        <w:t>Planejamento de Implantação</w:t>
      </w:r>
      <w:bookmarkEnd w:id="4"/>
    </w:p>
    <w:p w14:paraId="2AA8AE2D" w14:textId="3DE08E0C" w:rsidR="006D77A6" w:rsidRDefault="00B37BFD" w:rsidP="006D77A6">
      <w:r>
        <w:t>Para implantar o projeto, é necessário anteriormente fazer a instalação do Mysql, do Java e JDK e do NodeJS no ambiente de implantação para que a aplicação consiga funcionar sem problemas.</w:t>
      </w:r>
    </w:p>
    <w:p w14:paraId="49E2ACC0" w14:textId="71598E73" w:rsidR="00657A74" w:rsidRPr="00B37BFD" w:rsidRDefault="00D77DA4" w:rsidP="00657A7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14:paraId="566F85EC" w14:textId="09B480C1" w:rsidR="00657A74" w:rsidRDefault="00657A74" w:rsidP="00657A74">
      <w:r>
        <w:t xml:space="preserve">É de responsabilidade da equipe de desenvolvimento utilizar um ambiente de implantação adequado para a execução do projeto. Caso contrário é possível que as funções que o projeto realiza podem não funcionar corretamente. </w:t>
      </w:r>
    </w:p>
    <w:p w14:paraId="0956A70C" w14:textId="77777777" w:rsidR="00657A74" w:rsidRDefault="00657A74" w:rsidP="00657A74"/>
    <w:p w14:paraId="3EE39896" w14:textId="6A33C8EB" w:rsidR="00D77DA4" w:rsidRPr="00657A74" w:rsidRDefault="00657A74" w:rsidP="00657A74">
      <w:r>
        <w:t>Também é de responsabilidade da equipe de desenvolvimento executar o passo a passo correto para implantação, para que tudo ocorre conforme o planejado e o projeto possa ser executado com sucesso.</w:t>
      </w:r>
    </w:p>
    <w:p w14:paraId="01F0317B" w14:textId="7F720BF8" w:rsidR="00D77DA4" w:rsidRDefault="00D77DA4" w:rsidP="007C482E">
      <w:pPr>
        <w:pStyle w:val="Ttulo1"/>
        <w:numPr>
          <w:ilvl w:val="0"/>
          <w:numId w:val="2"/>
        </w:numPr>
        <w:ind w:left="0" w:firstLine="0"/>
      </w:pPr>
      <w:bookmarkStart w:id="6" w:name="_Toc487620797"/>
      <w:r>
        <w:t>Recursos</w:t>
      </w:r>
      <w:r w:rsidR="00B755C7">
        <w:t xml:space="preserve"> NECESSÁRIOS PARA IMPLANTAR O PRODUTO</w:t>
      </w:r>
      <w:bookmarkEnd w:id="6"/>
    </w:p>
    <w:p w14:paraId="73F69790" w14:textId="77777777" w:rsidR="00657A74" w:rsidRDefault="00657A74" w:rsidP="00657A74"/>
    <w:p w14:paraId="58505446" w14:textId="4E63A436" w:rsidR="00657A74" w:rsidRDefault="00657A74" w:rsidP="00657A74">
      <w:r>
        <w:t>Os recursos necessários para implantação são:</w:t>
      </w:r>
    </w:p>
    <w:p w14:paraId="0792F6E0" w14:textId="77777777" w:rsidR="00657A74" w:rsidRDefault="00657A74" w:rsidP="00657A74"/>
    <w:p w14:paraId="55CA6EB8" w14:textId="6EED19B4" w:rsidR="00657A74" w:rsidRDefault="00657A74" w:rsidP="00657A74">
      <w:r>
        <w:t>-Java e JDK;</w:t>
      </w:r>
    </w:p>
    <w:p w14:paraId="3065442D" w14:textId="01495B33" w:rsidR="00657A74" w:rsidRDefault="00657A74" w:rsidP="00657A74">
      <w:r>
        <w:t>-Mysql;</w:t>
      </w:r>
    </w:p>
    <w:p w14:paraId="06A73EC6" w14:textId="1AF0F18D" w:rsidR="00657A74" w:rsidRPr="00657A74" w:rsidRDefault="00657A74" w:rsidP="00657A74">
      <w:r>
        <w:t>-</w:t>
      </w:r>
      <w:proofErr w:type="spellStart"/>
      <w:r>
        <w:t>NodeJs</w:t>
      </w:r>
      <w:proofErr w:type="spellEnd"/>
      <w:r w:rsidR="00A3775A">
        <w:t>.</w:t>
      </w:r>
    </w:p>
    <w:p w14:paraId="76A6FB85" w14:textId="77777777"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7" w:name="_Toc487620798"/>
      <w:r>
        <w:rPr>
          <w:lang w:val="pt-PT"/>
        </w:rPr>
        <w:t>Ambiente</w:t>
      </w:r>
      <w:bookmarkEnd w:id="7"/>
    </w:p>
    <w:p w14:paraId="568570BE" w14:textId="1534002A" w:rsidR="00A3775A" w:rsidRPr="00A3775A" w:rsidRDefault="00A3775A" w:rsidP="00A3775A">
      <w:pPr>
        <w:rPr>
          <w:lang w:val="pt-PT" w:eastAsia="en-US"/>
        </w:rPr>
      </w:pPr>
      <w:r>
        <w:rPr>
          <w:lang w:val="pt-PT" w:eastAsia="en-US"/>
        </w:rPr>
        <w:t>Não é necessário nenhum ambiente certo para a implantação do projeto</w:t>
      </w:r>
      <w:r w:rsidR="007C482E">
        <w:rPr>
          <w:lang w:val="pt-PT" w:eastAsia="en-US"/>
        </w:rPr>
        <w:t>, ele pode ser executado em ambientes windows, linux e mac localmente ou em servidores na núvem.</w:t>
      </w:r>
    </w:p>
    <w:p w14:paraId="4E4C3050" w14:textId="7FBB35FF" w:rsidR="007C482E" w:rsidRPr="007C482E" w:rsidRDefault="00D77DA4" w:rsidP="007C482E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9"/>
      <w:r>
        <w:rPr>
          <w:lang w:val="pt-PT"/>
        </w:rPr>
        <w:t>Hardware</w:t>
      </w:r>
      <w:bookmarkEnd w:id="8"/>
    </w:p>
    <w:p w14:paraId="2A46B418" w14:textId="48802B0C" w:rsidR="007C482E" w:rsidRPr="007C482E" w:rsidRDefault="007C482E" w:rsidP="007C482E">
      <w:r>
        <w:t>Não é necessário hardware específico para a implantação do projeto.</w:t>
      </w:r>
    </w:p>
    <w:p w14:paraId="2531B99B" w14:textId="413C5970" w:rsidR="00B37BFD" w:rsidRPr="00B37BFD" w:rsidRDefault="00B755C7" w:rsidP="00B37BFD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801"/>
      <w:r>
        <w:rPr>
          <w:lang w:val="pt-PT"/>
        </w:rPr>
        <w:t>Pessoas</w:t>
      </w:r>
      <w:bookmarkEnd w:id="9"/>
    </w:p>
    <w:p w14:paraId="78EEF3B5" w14:textId="77777777" w:rsidR="00B37BFD" w:rsidRDefault="00B37BFD" w:rsidP="00B37BFD"/>
    <w:p w14:paraId="14EFF2F2" w14:textId="0A01B0F5" w:rsidR="00B37BFD" w:rsidRPr="00B37BFD" w:rsidRDefault="00B37BFD" w:rsidP="00B37BFD">
      <w:r>
        <w:t>Para a implantação do projeto, é necessário apenas um desenvolvedor que conheça a aplicação.</w:t>
      </w:r>
    </w:p>
    <w:p w14:paraId="0781FE12" w14:textId="77777777" w:rsidR="00D77DA4" w:rsidRDefault="00D77DA4"/>
    <w:p w14:paraId="56985526" w14:textId="5CCCE983" w:rsidR="00B37BFD" w:rsidRDefault="009855C2" w:rsidP="00B37BFD">
      <w:pPr>
        <w:pStyle w:val="Ttulo1"/>
        <w:numPr>
          <w:ilvl w:val="0"/>
          <w:numId w:val="2"/>
        </w:numPr>
        <w:ind w:left="0" w:firstLine="0"/>
      </w:pPr>
      <w:bookmarkStart w:id="10" w:name="_Toc487620802"/>
      <w:r>
        <w:lastRenderedPageBreak/>
        <w:t xml:space="preserve">ROTEIRO DE </w:t>
      </w:r>
      <w:r w:rsidR="00D77DA4">
        <w:t>implantação</w:t>
      </w:r>
      <w:bookmarkEnd w:id="10"/>
    </w:p>
    <w:p w14:paraId="290750A6" w14:textId="77777777" w:rsidR="00B37BFD" w:rsidRPr="00657A74" w:rsidRDefault="00B37BFD" w:rsidP="00B37BFD">
      <w:pPr>
        <w:rPr>
          <w:b/>
          <w:bCs/>
        </w:rPr>
      </w:pPr>
      <w:r w:rsidRPr="00657A74">
        <w:rPr>
          <w:b/>
          <w:bCs/>
        </w:rPr>
        <w:t>Implantação do Backend:</w:t>
      </w:r>
    </w:p>
    <w:p w14:paraId="18ADAF66" w14:textId="77777777" w:rsidR="00B37BFD" w:rsidRDefault="00B37BFD" w:rsidP="00B37BFD"/>
    <w:p w14:paraId="142F5B45" w14:textId="39AC160A" w:rsidR="00A2673B" w:rsidRDefault="00B37BFD" w:rsidP="00B37BFD">
      <w:r>
        <w:t>Para implantar o Backend do projeto</w:t>
      </w:r>
      <w:r w:rsidR="00A2673B">
        <w:t xml:space="preserve">, é preciso realizar a instalação primeiramente do </w:t>
      </w:r>
      <w:r w:rsidR="00A2673B">
        <w:t>MySQL</w:t>
      </w:r>
      <w:r w:rsidR="00A2673B">
        <w:t xml:space="preserve"> no ambiente de implantação, que pode ser feito da seguinte maneira no Linux:</w:t>
      </w:r>
    </w:p>
    <w:p w14:paraId="466D565F" w14:textId="77777777" w:rsidR="00A2673B" w:rsidRDefault="00A2673B" w:rsidP="00B37BFD"/>
    <w:p w14:paraId="29CAB881" w14:textId="1E656042" w:rsidR="00A2673B" w:rsidRPr="00A2673B" w:rsidRDefault="00A2673B" w:rsidP="00B37BFD">
      <w:pPr>
        <w:rPr>
          <w:lang w:val="en-US"/>
        </w:rPr>
      </w:pPr>
      <w:proofErr w:type="spellStart"/>
      <w:r w:rsidRPr="00A2673B">
        <w:rPr>
          <w:lang w:val="en-US"/>
        </w:rPr>
        <w:t>sudo</w:t>
      </w:r>
      <w:proofErr w:type="spellEnd"/>
      <w:r w:rsidRPr="00A2673B">
        <w:rPr>
          <w:lang w:val="en-US"/>
        </w:rPr>
        <w:t xml:space="preserve"> apt install mysql-server</w:t>
      </w:r>
    </w:p>
    <w:p w14:paraId="121A7E04" w14:textId="77777777" w:rsidR="00A2673B" w:rsidRDefault="00A2673B" w:rsidP="00B37BFD">
      <w:pPr>
        <w:rPr>
          <w:lang w:val="en-US"/>
        </w:rPr>
      </w:pPr>
    </w:p>
    <w:p w14:paraId="23074560" w14:textId="6647EFC4" w:rsidR="00A2673B" w:rsidRPr="00A2673B" w:rsidRDefault="00A2673B" w:rsidP="00B37BFD">
      <w:r w:rsidRPr="00A2673B">
        <w:t>Ou no MacOS</w:t>
      </w:r>
      <w:r w:rsidR="00521EA7">
        <w:t xml:space="preserve"> utilizando o link e instalando o </w:t>
      </w:r>
      <w:r w:rsidR="00521EA7">
        <w:t>MySQL</w:t>
      </w:r>
      <w:r w:rsidR="00521EA7">
        <w:t xml:space="preserve"> Community GPL</w:t>
      </w:r>
      <w:r w:rsidRPr="00A2673B">
        <w:t>:</w:t>
      </w:r>
    </w:p>
    <w:p w14:paraId="11052428" w14:textId="77777777" w:rsidR="00A2673B" w:rsidRPr="00A2673B" w:rsidRDefault="00A2673B" w:rsidP="00B37BFD"/>
    <w:p w14:paraId="5E2AFD8F" w14:textId="5FE34999" w:rsidR="00A2673B" w:rsidRDefault="00521EA7" w:rsidP="00B37BFD">
      <w:hyperlink r:id="rId10" w:history="1">
        <w:r w:rsidRPr="00D312B9">
          <w:rPr>
            <w:rStyle w:val="Hyperlink"/>
          </w:rPr>
          <w:t>https://www.mysql.com/downloads/</w:t>
        </w:r>
      </w:hyperlink>
    </w:p>
    <w:p w14:paraId="2DCC3E03" w14:textId="77777777" w:rsidR="00521EA7" w:rsidRDefault="00521EA7" w:rsidP="00B37BFD"/>
    <w:p w14:paraId="7C39D7F2" w14:textId="30CFDB00" w:rsidR="00A2673B" w:rsidRDefault="00A2673B" w:rsidP="00B37BFD">
      <w:r>
        <w:t>Ou no Windows utilizando o instalador no link:</w:t>
      </w:r>
    </w:p>
    <w:p w14:paraId="01F8C86A" w14:textId="77777777" w:rsidR="00A2673B" w:rsidRDefault="00A2673B" w:rsidP="00B37BFD"/>
    <w:p w14:paraId="209932E5" w14:textId="77777777" w:rsidR="00521EA7" w:rsidRDefault="00A2673B" w:rsidP="00A2673B">
      <w:hyperlink r:id="rId11" w:history="1">
        <w:r w:rsidRPr="00D312B9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76138725" w14:textId="77777777" w:rsidR="00521EA7" w:rsidRDefault="00521EA7" w:rsidP="00A2673B"/>
    <w:p w14:paraId="075C4E1C" w14:textId="77777777" w:rsidR="00521EA7" w:rsidRDefault="00521EA7" w:rsidP="00A2673B"/>
    <w:p w14:paraId="416A7ED4" w14:textId="6187F4F4" w:rsidR="00A2673B" w:rsidRDefault="00521EA7" w:rsidP="00A2673B">
      <w:r>
        <w:t>No Windows e Mac, c</w:t>
      </w:r>
      <w:r w:rsidR="00A2673B">
        <w:t>onfigurar o perfil administrador do banco como</w:t>
      </w:r>
      <w:r w:rsidR="00A2673B">
        <w:t xml:space="preserve"> usuário</w:t>
      </w:r>
      <w:r w:rsidR="00A2673B">
        <w:t xml:space="preserve"> root e a senha 12341234</w:t>
      </w:r>
      <w:r>
        <w:t xml:space="preserve"> durante a instalação, no Linux, digite os seguintes comandos para realizar essa operação:</w:t>
      </w:r>
    </w:p>
    <w:p w14:paraId="21766C52" w14:textId="2D905067" w:rsidR="00A2673B" w:rsidRDefault="00A2673B" w:rsidP="00B37BFD"/>
    <w:p w14:paraId="2CFF4B31" w14:textId="77777777" w:rsidR="00521EA7" w:rsidRPr="00A2673B" w:rsidRDefault="00521EA7" w:rsidP="00521EA7">
      <w:pPr>
        <w:rPr>
          <w:lang w:val="en-US"/>
        </w:rPr>
      </w:pPr>
      <w:proofErr w:type="spellStart"/>
      <w:r w:rsidRPr="00A2673B">
        <w:rPr>
          <w:lang w:val="en-US"/>
        </w:rPr>
        <w:t>sudo</w:t>
      </w:r>
      <w:proofErr w:type="spellEnd"/>
      <w:r w:rsidRPr="00A2673B">
        <w:rPr>
          <w:lang w:val="en-US"/>
        </w:rPr>
        <w:t xml:space="preserve"> mysql</w:t>
      </w:r>
    </w:p>
    <w:p w14:paraId="58F4531E" w14:textId="77777777" w:rsidR="00521EA7" w:rsidRPr="00A2673B" w:rsidRDefault="00521EA7" w:rsidP="00521EA7">
      <w:pPr>
        <w:rPr>
          <w:lang w:val="en-US"/>
        </w:rPr>
      </w:pPr>
      <w:r w:rsidRPr="00A2673B">
        <w:rPr>
          <w:lang w:val="en-US"/>
        </w:rPr>
        <w:t>ALTER USER '</w:t>
      </w:r>
      <w:proofErr w:type="spellStart"/>
      <w:r w:rsidRPr="00A2673B">
        <w:rPr>
          <w:lang w:val="en-US"/>
        </w:rPr>
        <w:t>root'@'localhost</w:t>
      </w:r>
      <w:proofErr w:type="spellEnd"/>
      <w:r w:rsidRPr="00A2673B">
        <w:rPr>
          <w:lang w:val="en-US"/>
        </w:rPr>
        <w:t xml:space="preserve">' IDENTIFIED WITH </w:t>
      </w:r>
      <w:proofErr w:type="spellStart"/>
      <w:r w:rsidRPr="00A2673B">
        <w:rPr>
          <w:lang w:val="en-US"/>
        </w:rPr>
        <w:t>mysql_native_password</w:t>
      </w:r>
      <w:proofErr w:type="spellEnd"/>
      <w:r w:rsidRPr="00A2673B">
        <w:rPr>
          <w:lang w:val="en-US"/>
        </w:rPr>
        <w:t xml:space="preserve"> BY '</w:t>
      </w:r>
      <w:r>
        <w:rPr>
          <w:lang w:val="en-US"/>
        </w:rPr>
        <w:t>12341234</w:t>
      </w:r>
      <w:proofErr w:type="gramStart"/>
      <w:r w:rsidRPr="00A2673B">
        <w:rPr>
          <w:lang w:val="en-US"/>
        </w:rPr>
        <w:t>';</w:t>
      </w:r>
      <w:proofErr w:type="gramEnd"/>
    </w:p>
    <w:p w14:paraId="561D0A9D" w14:textId="77777777" w:rsidR="00A2673B" w:rsidRPr="00521EA7" w:rsidRDefault="00A2673B" w:rsidP="00B37BFD">
      <w:pPr>
        <w:rPr>
          <w:lang w:val="en-US"/>
        </w:rPr>
      </w:pPr>
    </w:p>
    <w:p w14:paraId="2149F316" w14:textId="77777777" w:rsidR="00521EA7" w:rsidRPr="00521EA7" w:rsidRDefault="00521EA7" w:rsidP="00B37BFD">
      <w:pPr>
        <w:rPr>
          <w:lang w:val="en-US"/>
        </w:rPr>
      </w:pPr>
    </w:p>
    <w:p w14:paraId="320C4F1F" w14:textId="3581CDC2" w:rsidR="00A2673B" w:rsidRDefault="00A2673B" w:rsidP="00B37BFD">
      <w:r>
        <w:t>Após essa instalação</w:t>
      </w:r>
      <w:r w:rsidR="00521EA7">
        <w:t xml:space="preserve"> e configuração</w:t>
      </w:r>
      <w:r>
        <w:t xml:space="preserve">, é preciso acessar o MySQL na máquina e configurar o </w:t>
      </w:r>
      <w:proofErr w:type="spellStart"/>
      <w:r>
        <w:t>database</w:t>
      </w:r>
      <w:proofErr w:type="spellEnd"/>
      <w:r>
        <w:t xml:space="preserve"> do projeto, com os seguintes comandos:</w:t>
      </w:r>
    </w:p>
    <w:p w14:paraId="5942C1AA" w14:textId="3DF5D5B4" w:rsidR="00A2673B" w:rsidRDefault="00A2673B" w:rsidP="00A2673B"/>
    <w:p w14:paraId="32256EDB" w14:textId="76B15EED" w:rsidR="00A2673B" w:rsidRDefault="00A2673B" w:rsidP="00B37BFD">
      <w:r w:rsidRPr="00A2673B">
        <w:t>mysql -u root -p</w:t>
      </w:r>
      <w:r w:rsidRPr="00A2673B">
        <w:t xml:space="preserve"> (após e</w:t>
      </w:r>
      <w:r>
        <w:t>sse comando inserir a senha 12341234)</w:t>
      </w:r>
    </w:p>
    <w:p w14:paraId="7B14EED1" w14:textId="25826F75" w:rsidR="00521EA7" w:rsidRPr="00A2673B" w:rsidRDefault="00521EA7" w:rsidP="00B37BFD">
      <w:r>
        <w:t xml:space="preserve">CREATE DATABASE </w:t>
      </w:r>
      <w:proofErr w:type="spellStart"/>
      <w:r>
        <w:t>agendareact</w:t>
      </w:r>
      <w:proofErr w:type="spellEnd"/>
      <w:r>
        <w:t>;</w:t>
      </w:r>
    </w:p>
    <w:p w14:paraId="1CA08406" w14:textId="77777777" w:rsidR="00A2673B" w:rsidRDefault="00A2673B" w:rsidP="00B37BFD"/>
    <w:p w14:paraId="07F4C3AE" w14:textId="2B084CA3" w:rsidR="00521EA7" w:rsidRDefault="00521EA7" w:rsidP="00B37BFD">
      <w:r>
        <w:t>E pronto, se tudo ocorreu corretamente o banco de dados do projeto foi criado com sucesso.</w:t>
      </w:r>
    </w:p>
    <w:p w14:paraId="75DF135F" w14:textId="77777777" w:rsidR="00A2673B" w:rsidRPr="00A2673B" w:rsidRDefault="00A2673B" w:rsidP="00B37BFD"/>
    <w:p w14:paraId="709EE2DA" w14:textId="7DE324B2" w:rsidR="00521EA7" w:rsidRDefault="00521EA7" w:rsidP="00B37BFD">
      <w:r>
        <w:t>Para continuar a implantação, é</w:t>
      </w:r>
      <w:r w:rsidR="00B37BFD">
        <w:t xml:space="preserve"> necessário realizar a </w:t>
      </w:r>
      <w:r>
        <w:t>instalação do Java e do JDK, que podem ser feitos das seguintes maneiras:</w:t>
      </w:r>
    </w:p>
    <w:p w14:paraId="0286D6B8" w14:textId="77777777" w:rsidR="00521EA7" w:rsidRDefault="00521EA7" w:rsidP="00B37BFD"/>
    <w:p w14:paraId="241499D0" w14:textId="622B3304" w:rsidR="00521EA7" w:rsidRDefault="00521EA7" w:rsidP="00B37BFD">
      <w:r>
        <w:t>Linux:</w:t>
      </w:r>
    </w:p>
    <w:p w14:paraId="76EBFAE5" w14:textId="77777777" w:rsidR="00521EA7" w:rsidRDefault="00521EA7" w:rsidP="00B37BFD"/>
    <w:p w14:paraId="157D0318" w14:textId="77777777" w:rsidR="00521EA7" w:rsidRPr="00521EA7" w:rsidRDefault="00521EA7" w:rsidP="00521EA7">
      <w:proofErr w:type="spellStart"/>
      <w:r w:rsidRPr="00521EA7">
        <w:t>sudo</w:t>
      </w:r>
      <w:proofErr w:type="spellEnd"/>
      <w:r w:rsidRPr="00521EA7">
        <w:t xml:space="preserve"> </w:t>
      </w:r>
      <w:proofErr w:type="spellStart"/>
      <w:r w:rsidRPr="00521EA7">
        <w:t>apt</w:t>
      </w:r>
      <w:proofErr w:type="spellEnd"/>
      <w:r w:rsidRPr="00521EA7">
        <w:t xml:space="preserve"> </w:t>
      </w:r>
      <w:proofErr w:type="spellStart"/>
      <w:r w:rsidRPr="00521EA7">
        <w:t>install</w:t>
      </w:r>
      <w:proofErr w:type="spellEnd"/>
      <w:r w:rsidRPr="00521EA7">
        <w:t xml:space="preserve"> default-</w:t>
      </w:r>
      <w:proofErr w:type="spellStart"/>
      <w:r w:rsidRPr="00521EA7">
        <w:t>jdk</w:t>
      </w:r>
      <w:proofErr w:type="spellEnd"/>
    </w:p>
    <w:p w14:paraId="1AC1D2C1" w14:textId="77777777" w:rsidR="00521EA7" w:rsidRDefault="00521EA7" w:rsidP="00B37BFD"/>
    <w:p w14:paraId="26248EC8" w14:textId="3821161D" w:rsidR="00521EA7" w:rsidRDefault="00521EA7" w:rsidP="00B37BFD">
      <w:r>
        <w:t>MacOS:</w:t>
      </w:r>
    </w:p>
    <w:p w14:paraId="67606026" w14:textId="77777777" w:rsidR="00521EA7" w:rsidRDefault="00521EA7" w:rsidP="00B37BFD"/>
    <w:p w14:paraId="4FA1A590" w14:textId="77777777" w:rsidR="00521EA7" w:rsidRPr="00521EA7" w:rsidRDefault="00521EA7" w:rsidP="00521EA7">
      <w:proofErr w:type="spellStart"/>
      <w:r w:rsidRPr="00521EA7">
        <w:t>brew</w:t>
      </w:r>
      <w:proofErr w:type="spellEnd"/>
      <w:r w:rsidRPr="00521EA7">
        <w:t xml:space="preserve"> </w:t>
      </w:r>
      <w:proofErr w:type="spellStart"/>
      <w:r w:rsidRPr="00521EA7">
        <w:t>install</w:t>
      </w:r>
      <w:proofErr w:type="spellEnd"/>
      <w:r w:rsidRPr="00521EA7">
        <w:t xml:space="preserve"> </w:t>
      </w:r>
      <w:proofErr w:type="spellStart"/>
      <w:r w:rsidRPr="00521EA7">
        <w:t>java</w:t>
      </w:r>
      <w:proofErr w:type="spellEnd"/>
    </w:p>
    <w:p w14:paraId="24FDD45F" w14:textId="77777777" w:rsidR="00521EA7" w:rsidRDefault="00521EA7" w:rsidP="00B37BFD"/>
    <w:p w14:paraId="0B08E550" w14:textId="292B28A3" w:rsidR="00521EA7" w:rsidRDefault="00521EA7" w:rsidP="00B37BFD">
      <w:r>
        <w:t>Windows, seguir o tutorial do link a seguir:</w:t>
      </w:r>
    </w:p>
    <w:p w14:paraId="531F6143" w14:textId="77777777" w:rsidR="00521EA7" w:rsidRDefault="00521EA7" w:rsidP="00B37BFD"/>
    <w:p w14:paraId="248B3E40" w14:textId="6E39EE58" w:rsidR="00521EA7" w:rsidRDefault="00521EA7" w:rsidP="00B37BFD">
      <w:hyperlink r:id="rId12" w:history="1">
        <w:r w:rsidRPr="00D312B9">
          <w:rPr>
            <w:rStyle w:val="Hyperlink"/>
          </w:rPr>
          <w:t>https://medium.com/@joze-rocha/como-instalar-o-jdk-java-development-kit-no-windows-cf2b49d77634</w:t>
        </w:r>
      </w:hyperlink>
    </w:p>
    <w:p w14:paraId="282FB858" w14:textId="77777777" w:rsidR="00521EA7" w:rsidRDefault="00521EA7" w:rsidP="00B37BFD"/>
    <w:p w14:paraId="5A2E8D48" w14:textId="3B93FA4F" w:rsidR="00B37BFD" w:rsidRDefault="00521EA7" w:rsidP="00B37BFD">
      <w:r>
        <w:t xml:space="preserve">Com o Java instalado, é necessário a realização do </w:t>
      </w:r>
      <w:proofErr w:type="spellStart"/>
      <w:r w:rsidR="00B37BFD">
        <w:t>package</w:t>
      </w:r>
      <w:proofErr w:type="spellEnd"/>
      <w:r w:rsidR="00B37BFD">
        <w:t xml:space="preserve"> do projeto e a criação de seu .</w:t>
      </w:r>
      <w:proofErr w:type="spellStart"/>
      <w:r w:rsidR="00B37BFD">
        <w:t>jar</w:t>
      </w:r>
      <w:proofErr w:type="spellEnd"/>
      <w:r w:rsidR="00B37BFD">
        <w:t>, para isso é necessária a execução do comando</w:t>
      </w:r>
      <w:r>
        <w:t>:</w:t>
      </w:r>
    </w:p>
    <w:p w14:paraId="46EEE9F5" w14:textId="77777777" w:rsidR="00B37BFD" w:rsidRDefault="00B37BFD" w:rsidP="00B37BFD"/>
    <w:p w14:paraId="56923DEF" w14:textId="77777777" w:rsidR="00B37BFD" w:rsidRDefault="00B37BFD" w:rsidP="00B37BFD">
      <w:proofErr w:type="spellStart"/>
      <w:r w:rsidRPr="00CC42F1">
        <w:t>mvn</w:t>
      </w:r>
      <w:proofErr w:type="spellEnd"/>
      <w:r w:rsidRPr="00CC42F1">
        <w:t xml:space="preserve"> </w:t>
      </w:r>
      <w:proofErr w:type="spellStart"/>
      <w:r w:rsidRPr="00CC42F1">
        <w:t>package</w:t>
      </w:r>
      <w:proofErr w:type="spellEnd"/>
      <w:r w:rsidRPr="00CC42F1">
        <w:t xml:space="preserve"> -f " AGP\Desenvolvimento\3.Implementacao\Agenda </w:t>
      </w:r>
      <w:proofErr w:type="spellStart"/>
      <w:r w:rsidRPr="00CC42F1">
        <w:t>React</w:t>
      </w:r>
      <w:proofErr w:type="spellEnd"/>
      <w:r w:rsidRPr="00CC42F1">
        <w:t>\agenda\pom.xml" -</w:t>
      </w:r>
      <w:proofErr w:type="spellStart"/>
      <w:r w:rsidRPr="00CC42F1">
        <w:t>DskipTests</w:t>
      </w:r>
      <w:proofErr w:type="spellEnd"/>
    </w:p>
    <w:p w14:paraId="435EE32C" w14:textId="77777777" w:rsidR="00B37BFD" w:rsidRDefault="00B37BFD" w:rsidP="00B37BFD"/>
    <w:p w14:paraId="2A3DF7A9" w14:textId="0D103BB2" w:rsidR="00B37BFD" w:rsidRDefault="00B37BFD" w:rsidP="00B37BFD">
      <w:r>
        <w:t>Agora após o arquivo .</w:t>
      </w:r>
      <w:proofErr w:type="spellStart"/>
      <w:r>
        <w:t>jar</w:t>
      </w:r>
      <w:proofErr w:type="spellEnd"/>
      <w:r>
        <w:t xml:space="preserve"> ter sido criado, é necessário </w:t>
      </w:r>
      <w:r w:rsidR="00A2673B">
        <w:t>transferi-lo</w:t>
      </w:r>
      <w:r>
        <w:t xml:space="preserve"> para o ambiente de implantação que será utilizado (AWS e afins) e instalar o JDK</w:t>
      </w:r>
      <w:r w:rsidR="00A2673B">
        <w:t xml:space="preserve"> e o Mysql</w:t>
      </w:r>
      <w:r>
        <w:t xml:space="preserve"> neste local. Após isso, basta executá-lo usando o comando:</w:t>
      </w:r>
    </w:p>
    <w:p w14:paraId="2652DEB8" w14:textId="77777777" w:rsidR="00B37BFD" w:rsidRDefault="00B37BFD" w:rsidP="00B37BFD"/>
    <w:p w14:paraId="543707E4" w14:textId="77777777" w:rsidR="00B37BFD" w:rsidRDefault="00B37BFD" w:rsidP="00B37BFD">
      <w:r>
        <w:t>Java -</w:t>
      </w:r>
      <w:proofErr w:type="spellStart"/>
      <w:r>
        <w:t>jar</w:t>
      </w:r>
      <w:proofErr w:type="spellEnd"/>
      <w:r>
        <w:t xml:space="preserve"> nomedoarquivo.jar </w:t>
      </w:r>
    </w:p>
    <w:p w14:paraId="5E36A7DE" w14:textId="77777777" w:rsidR="00B37BFD" w:rsidRDefault="00B37BFD" w:rsidP="00B37BFD"/>
    <w:p w14:paraId="71D2DB05" w14:textId="77777777" w:rsidR="00B37BFD" w:rsidRDefault="00B37BFD" w:rsidP="00B37BFD">
      <w:r>
        <w:t>Se tudo ocorreu de forma correta, a API do AGP deve ter executado com sucesso.</w:t>
      </w:r>
    </w:p>
    <w:p w14:paraId="412933D2" w14:textId="77777777" w:rsidR="00B37BFD" w:rsidRDefault="00B37BFD" w:rsidP="00B37BFD"/>
    <w:p w14:paraId="64B5D36E" w14:textId="77777777" w:rsidR="00B37BFD" w:rsidRPr="00657A74" w:rsidRDefault="00B37BFD" w:rsidP="00B37BFD">
      <w:pPr>
        <w:rPr>
          <w:b/>
          <w:bCs/>
        </w:rPr>
      </w:pPr>
      <w:r w:rsidRPr="00657A74">
        <w:rPr>
          <w:b/>
          <w:bCs/>
        </w:rPr>
        <w:t>Implantação do Frontend:</w:t>
      </w:r>
    </w:p>
    <w:p w14:paraId="2E7D227E" w14:textId="77777777" w:rsidR="00B37BFD" w:rsidRDefault="00B37BFD" w:rsidP="00B37BFD"/>
    <w:p w14:paraId="2ACF703C" w14:textId="4C137681" w:rsidR="00521EA7" w:rsidRDefault="00B37BFD" w:rsidP="00B37BFD">
      <w:r>
        <w:t xml:space="preserve">Para implantar o </w:t>
      </w:r>
      <w:r w:rsidR="00521EA7">
        <w:t>Frontend</w:t>
      </w:r>
      <w:r>
        <w:t xml:space="preserve"> é preciso, no ambiente de implantação instalar o </w:t>
      </w:r>
      <w:r w:rsidR="00521EA7">
        <w:t>NodeJS, que pode ser feito da seguinte maneira:</w:t>
      </w:r>
    </w:p>
    <w:p w14:paraId="5F518FBA" w14:textId="77777777" w:rsidR="00521EA7" w:rsidRDefault="00521EA7" w:rsidP="00B37BFD"/>
    <w:p w14:paraId="440B1D88" w14:textId="030F34EC" w:rsidR="00521EA7" w:rsidRDefault="00521EA7" w:rsidP="00B37BFD">
      <w:r>
        <w:t>Linux:</w:t>
      </w:r>
    </w:p>
    <w:p w14:paraId="08820B85" w14:textId="77777777" w:rsidR="00521EA7" w:rsidRDefault="00521EA7" w:rsidP="00B37BFD"/>
    <w:p w14:paraId="527D719F" w14:textId="77777777" w:rsidR="00EC4826" w:rsidRPr="00EC4826" w:rsidRDefault="00EC4826" w:rsidP="00EC4826">
      <w:proofErr w:type="spellStart"/>
      <w:r w:rsidRPr="00EC4826">
        <w:t>sudo</w:t>
      </w:r>
      <w:proofErr w:type="spellEnd"/>
      <w:r w:rsidRPr="00EC4826">
        <w:t xml:space="preserve"> </w:t>
      </w:r>
      <w:proofErr w:type="spellStart"/>
      <w:r w:rsidRPr="00EC4826">
        <w:t>apt</w:t>
      </w:r>
      <w:proofErr w:type="spellEnd"/>
      <w:r w:rsidRPr="00EC4826">
        <w:t xml:space="preserve"> </w:t>
      </w:r>
      <w:proofErr w:type="spellStart"/>
      <w:r w:rsidRPr="00EC4826">
        <w:t>install</w:t>
      </w:r>
      <w:proofErr w:type="spellEnd"/>
      <w:r w:rsidRPr="00EC4826">
        <w:t xml:space="preserve"> </w:t>
      </w:r>
      <w:proofErr w:type="spellStart"/>
      <w:r w:rsidRPr="00EC4826">
        <w:t>nodejs</w:t>
      </w:r>
      <w:proofErr w:type="spellEnd"/>
    </w:p>
    <w:p w14:paraId="321CE951" w14:textId="77777777" w:rsidR="00521EA7" w:rsidRDefault="00521EA7" w:rsidP="00B37BFD"/>
    <w:p w14:paraId="02C6C74E" w14:textId="48693D39" w:rsidR="00521EA7" w:rsidRDefault="00EC4826" w:rsidP="00B37BFD">
      <w:r>
        <w:t>MacOS:</w:t>
      </w:r>
    </w:p>
    <w:p w14:paraId="313D64F1" w14:textId="77777777" w:rsidR="00EC4826" w:rsidRDefault="00EC4826" w:rsidP="00B37BFD"/>
    <w:p w14:paraId="581E526E" w14:textId="6F51D042" w:rsidR="00EC4826" w:rsidRDefault="00EC4826" w:rsidP="00B37BFD">
      <w:proofErr w:type="spellStart"/>
      <w:r w:rsidRPr="00EC4826">
        <w:t>brew</w:t>
      </w:r>
      <w:proofErr w:type="spellEnd"/>
      <w:r w:rsidRPr="00EC4826">
        <w:t xml:space="preserve"> </w:t>
      </w:r>
      <w:proofErr w:type="spellStart"/>
      <w:r w:rsidRPr="00EC4826">
        <w:t>install</w:t>
      </w:r>
      <w:proofErr w:type="spellEnd"/>
      <w:r w:rsidRPr="00EC4826">
        <w:t xml:space="preserve"> node</w:t>
      </w:r>
    </w:p>
    <w:p w14:paraId="1D273068" w14:textId="77777777" w:rsidR="00EC4826" w:rsidRDefault="00EC4826" w:rsidP="00B37BFD"/>
    <w:p w14:paraId="4E5E717C" w14:textId="30293CF4" w:rsidR="00EC4826" w:rsidRDefault="00EC4826" w:rsidP="00B37BFD">
      <w:r>
        <w:t>Windows, utilizando o instalador no link:</w:t>
      </w:r>
    </w:p>
    <w:p w14:paraId="3CB40E6D" w14:textId="77777777" w:rsidR="00EC4826" w:rsidRDefault="00EC4826" w:rsidP="00B37BFD"/>
    <w:p w14:paraId="0A048DBE" w14:textId="39143043" w:rsidR="00521EA7" w:rsidRDefault="00EC4826" w:rsidP="00B37BFD">
      <w:r w:rsidRPr="00EC4826">
        <w:t>https://nodejs.org/en/download/package-manager</w:t>
      </w:r>
    </w:p>
    <w:p w14:paraId="0245D14E" w14:textId="77777777" w:rsidR="00521EA7" w:rsidRDefault="00521EA7" w:rsidP="00B37BFD"/>
    <w:p w14:paraId="11A0F519" w14:textId="25DB0FE4" w:rsidR="00B37BFD" w:rsidRDefault="00B37BFD" w:rsidP="00B37BFD">
      <w:r>
        <w:t>Após sua instalação é preciso executar o seguinte comando no ambiente</w:t>
      </w:r>
      <w:r w:rsidR="00EC4826">
        <w:t xml:space="preserve"> de implantação</w:t>
      </w:r>
      <w:r>
        <w:t>:</w:t>
      </w:r>
    </w:p>
    <w:p w14:paraId="66E771D5" w14:textId="77777777" w:rsidR="00B37BFD" w:rsidRDefault="00B37BFD" w:rsidP="00B37BFD"/>
    <w:p w14:paraId="5806E998" w14:textId="77777777" w:rsidR="00B37BFD" w:rsidRPr="009F1E92" w:rsidRDefault="00B37BFD" w:rsidP="00B37BFD">
      <w:proofErr w:type="spellStart"/>
      <w:r w:rsidRPr="009F1E92">
        <w:t>Npx</w:t>
      </w:r>
      <w:proofErr w:type="spellEnd"/>
      <w:r w:rsidRPr="009F1E92">
        <w:t xml:space="preserve"> </w:t>
      </w:r>
      <w:proofErr w:type="spellStart"/>
      <w:r w:rsidRPr="009F1E92">
        <w:t>create</w:t>
      </w:r>
      <w:proofErr w:type="spellEnd"/>
      <w:r w:rsidRPr="009F1E92">
        <w:t>-</w:t>
      </w:r>
      <w:proofErr w:type="spellStart"/>
      <w:r w:rsidRPr="009F1E92">
        <w:t>react</w:t>
      </w:r>
      <w:proofErr w:type="spellEnd"/>
      <w:r w:rsidRPr="009F1E92">
        <w:t xml:space="preserve">-app </w:t>
      </w:r>
      <w:proofErr w:type="spellStart"/>
      <w:r w:rsidRPr="009F1E92">
        <w:t>frontend</w:t>
      </w:r>
      <w:proofErr w:type="spellEnd"/>
    </w:p>
    <w:p w14:paraId="1C3C57AB" w14:textId="77777777" w:rsidR="00B37BFD" w:rsidRPr="009F1E92" w:rsidRDefault="00B37BFD" w:rsidP="00B37BFD"/>
    <w:p w14:paraId="51FC00BB" w14:textId="344E9550" w:rsidR="00B37BFD" w:rsidRDefault="00B37BFD" w:rsidP="00B37BFD">
      <w:r w:rsidRPr="009F1E92">
        <w:t>Com esse comando ele c</w:t>
      </w:r>
      <w:r>
        <w:t xml:space="preserve">ria o app do </w:t>
      </w:r>
      <w:proofErr w:type="spellStart"/>
      <w:r>
        <w:t>react</w:t>
      </w:r>
      <w:proofErr w:type="spellEnd"/>
      <w:r>
        <w:t xml:space="preserve"> no ambiente, agora é preciso </w:t>
      </w:r>
      <w:r w:rsidR="00EC4826">
        <w:t>transferir</w:t>
      </w:r>
      <w:r>
        <w:t xml:space="preserve"> os diretórios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src</w:t>
      </w:r>
      <w:proofErr w:type="spellEnd"/>
      <w:r>
        <w:t xml:space="preserve"> localizados na pasta</w:t>
      </w:r>
      <w:r w:rsidRPr="00657A74">
        <w:t xml:space="preserve"> </w:t>
      </w:r>
      <w:r w:rsidRPr="00CC42F1">
        <w:t xml:space="preserve">AGP\Desenvolvimento\3.Implementacao\Agenda </w:t>
      </w:r>
      <w:proofErr w:type="spellStart"/>
      <w:r w:rsidRPr="00CC42F1">
        <w:t>React</w:t>
      </w:r>
      <w:proofErr w:type="spellEnd"/>
      <w:r>
        <w:t xml:space="preserve"> dentro do diretório </w:t>
      </w:r>
      <w:proofErr w:type="spellStart"/>
      <w:r>
        <w:t>frontend</w:t>
      </w:r>
      <w:proofErr w:type="spellEnd"/>
      <w:r>
        <w:t xml:space="preserve"> criado.</w:t>
      </w:r>
    </w:p>
    <w:p w14:paraId="4BB4D5F5" w14:textId="77777777" w:rsidR="00B37BFD" w:rsidRDefault="00B37BFD" w:rsidP="00B37BFD"/>
    <w:p w14:paraId="0A63867D" w14:textId="387B4C37" w:rsidR="00EC4826" w:rsidRDefault="00EC4826" w:rsidP="00B37BFD">
      <w:r>
        <w:t xml:space="preserve">Agora é preciso navegar até o arquivo configServer.js em </w:t>
      </w:r>
      <w:r w:rsidRPr="00EC4826">
        <w:t xml:space="preserve">AGP\Desenvolvimento\3.Implementacao\Agenda </w:t>
      </w:r>
      <w:proofErr w:type="spellStart"/>
      <w:r w:rsidRPr="00EC4826">
        <w:t>React</w:t>
      </w:r>
      <w:proofErr w:type="spellEnd"/>
      <w:r w:rsidRPr="00EC4826">
        <w:t>\</w:t>
      </w:r>
      <w:proofErr w:type="spellStart"/>
      <w:r w:rsidRPr="00EC4826">
        <w:t>src</w:t>
      </w:r>
      <w:proofErr w:type="spellEnd"/>
      <w:r>
        <w:t xml:space="preserve"> e abri-lo para modificar a constante </w:t>
      </w:r>
      <w:r w:rsidRPr="00EC4826">
        <w:t>serverAddress</w:t>
      </w:r>
      <w:r>
        <w:t xml:space="preserve"> com o endereço ip do Backend para se conectar a ele.</w:t>
      </w:r>
    </w:p>
    <w:p w14:paraId="1FB22EB0" w14:textId="77777777" w:rsidR="00EC4826" w:rsidRDefault="00EC4826" w:rsidP="00B37BFD"/>
    <w:p w14:paraId="7380F18A" w14:textId="43BCDCA8" w:rsidR="00B37BFD" w:rsidRDefault="00B37BFD" w:rsidP="00B37BFD">
      <w:r>
        <w:t>Com isso</w:t>
      </w:r>
      <w:r w:rsidR="00EC4826">
        <w:t xml:space="preserve"> feito,</w:t>
      </w:r>
      <w:r>
        <w:t xml:space="preserve"> </w:t>
      </w:r>
      <w:r w:rsidR="00EC4826">
        <w:t>é preciso</w:t>
      </w:r>
      <w:r>
        <w:t xml:space="preserve"> </w:t>
      </w:r>
      <w:r w:rsidR="00EC4826">
        <w:t>digitar</w:t>
      </w:r>
      <w:r>
        <w:t xml:space="preserve"> o seguinte comando para executar o </w:t>
      </w:r>
      <w:proofErr w:type="spellStart"/>
      <w:r>
        <w:t>frontend</w:t>
      </w:r>
      <w:proofErr w:type="spellEnd"/>
      <w:r>
        <w:t>:</w:t>
      </w:r>
    </w:p>
    <w:p w14:paraId="34BF3DA9" w14:textId="77777777" w:rsidR="00B37BFD" w:rsidRDefault="00B37BFD" w:rsidP="00B37BFD"/>
    <w:p w14:paraId="27AD400E" w14:textId="77777777" w:rsidR="00B37BFD" w:rsidRDefault="00B37BFD" w:rsidP="00B37BFD">
      <w:proofErr w:type="spellStart"/>
      <w:r>
        <w:t>Npm</w:t>
      </w:r>
      <w:proofErr w:type="spellEnd"/>
      <w:r>
        <w:t xml:space="preserve"> start</w:t>
      </w:r>
    </w:p>
    <w:p w14:paraId="3C7F33C0" w14:textId="77777777" w:rsidR="00B37BFD" w:rsidRDefault="00B37BFD" w:rsidP="00B37BFD"/>
    <w:p w14:paraId="76F11E58" w14:textId="2FA9927A" w:rsidR="00B37BFD" w:rsidRPr="009F1E92" w:rsidRDefault="00EC4826" w:rsidP="00B37BFD">
      <w:r>
        <w:t>Se tudo ocorreu corretamente e o servidor do Backend estiver funcionando ao mesmo tempo,</w:t>
      </w:r>
      <w:r w:rsidR="00B37BFD">
        <w:t xml:space="preserve"> o servidor do </w:t>
      </w:r>
      <w:proofErr w:type="spellStart"/>
      <w:r w:rsidR="00B37BFD">
        <w:t>frontend</w:t>
      </w:r>
      <w:proofErr w:type="spellEnd"/>
      <w:r w:rsidR="00B37BFD">
        <w:t xml:space="preserve"> deve ter executado com sucesso</w:t>
      </w:r>
      <w:r>
        <w:t>.</w:t>
      </w:r>
    </w:p>
    <w:p w14:paraId="2E8BDCF4" w14:textId="77777777" w:rsidR="00D77DA4" w:rsidRDefault="00D77DA4"/>
    <w:p w14:paraId="46A8398F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1" w:name="_Toc487620803"/>
      <w:r>
        <w:t>Treinamento e suporte</w:t>
      </w:r>
      <w:bookmarkEnd w:id="11"/>
    </w:p>
    <w:p w14:paraId="20E9A9B0" w14:textId="1F854F3C" w:rsidR="00D77DA4" w:rsidRDefault="00B37BFD">
      <w:r>
        <w:t>É necessário para implantação a realização pelos desenvolvedores de treinamentos de:</w:t>
      </w:r>
    </w:p>
    <w:p w14:paraId="493380F6" w14:textId="77777777" w:rsidR="00B37BFD" w:rsidRDefault="00B37BFD"/>
    <w:p w14:paraId="5A1B967F" w14:textId="3DC3AA47" w:rsidR="00B37BFD" w:rsidRDefault="00B37BFD">
      <w:r>
        <w:t xml:space="preserve">- Java para a realização do </w:t>
      </w:r>
      <w:proofErr w:type="spellStart"/>
      <w:r>
        <w:t>packaging</w:t>
      </w:r>
      <w:proofErr w:type="spellEnd"/>
      <w:r>
        <w:t xml:space="preserve"> do projeto</w:t>
      </w:r>
    </w:p>
    <w:p w14:paraId="374FC7AE" w14:textId="126DEAFB" w:rsidR="00B37BFD" w:rsidRDefault="00B37BFD">
      <w:r>
        <w:t>- Mysql para criação e manutenção do banco de dados do projeto</w:t>
      </w:r>
    </w:p>
    <w:p w14:paraId="27A6D737" w14:textId="6FAD492C" w:rsidR="00B37BFD" w:rsidRDefault="00B37BFD">
      <w:r>
        <w:t xml:space="preserve">- NodeJS para a execução e manutenção do </w:t>
      </w:r>
      <w:proofErr w:type="spellStart"/>
      <w:r>
        <w:t>frontend</w:t>
      </w:r>
      <w:proofErr w:type="spellEnd"/>
      <w:r>
        <w:t xml:space="preserve"> do projeto.</w:t>
      </w:r>
    </w:p>
    <w:p w14:paraId="3F1F76FD" w14:textId="77777777" w:rsidR="00D77DA4" w:rsidRDefault="00D77DA4"/>
    <w:sectPr w:rsidR="00D77DA4">
      <w:headerReference w:type="default" r:id="rId13"/>
      <w:footerReference w:type="default" r:id="rId14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F0613" w14:textId="77777777" w:rsidR="001520B8" w:rsidRDefault="001520B8">
      <w:r>
        <w:separator/>
      </w:r>
    </w:p>
  </w:endnote>
  <w:endnote w:type="continuationSeparator" w:id="0">
    <w:p w14:paraId="2CBAACD3" w14:textId="77777777" w:rsidR="001520B8" w:rsidRDefault="001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E7403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476FE90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7055F1A" w14:textId="77777777" w:rsidR="00F930E2" w:rsidRDefault="00F930E2">
          <w:pPr>
            <w:pStyle w:val="Rodap"/>
          </w:pPr>
          <w:r>
            <w:t>Politec Ltda.</w:t>
          </w:r>
        </w:p>
        <w:p w14:paraId="741E0AE9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F957BC3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4B9D010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B4C7F80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34FE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2C69D9F3" w14:textId="77777777" w:rsidTr="00F930E2">
      <w:trPr>
        <w:cantSplit/>
      </w:trPr>
      <w:tc>
        <w:tcPr>
          <w:tcW w:w="6663" w:type="dxa"/>
        </w:tcPr>
        <w:p w14:paraId="5FD4C81E" w14:textId="00D18A68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969BEBE97636466288232AE448313600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F5456D">
                <w:t>&lt;AGP &gt; - &lt;Agenda Escolar Pessoal&gt;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ECB05AD10BD24923BA81E89B8ED58AD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12C7B">
                <w:t>Versão &lt;1.1&gt;</w:t>
              </w:r>
            </w:sdtContent>
          </w:sdt>
        </w:p>
      </w:tc>
      <w:tc>
        <w:tcPr>
          <w:tcW w:w="1342" w:type="dxa"/>
          <w:vAlign w:val="center"/>
        </w:tcPr>
        <w:p w14:paraId="010E0A8F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2B7B36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3DAFD5A" w14:textId="77777777"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F5456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70A75" w14:textId="77777777" w:rsidR="001520B8" w:rsidRDefault="001520B8">
      <w:r>
        <w:separator/>
      </w:r>
    </w:p>
  </w:footnote>
  <w:footnote w:type="continuationSeparator" w:id="0">
    <w:p w14:paraId="7B1DA872" w14:textId="77777777" w:rsidR="001520B8" w:rsidRDefault="001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783123D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92626AD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7A67E36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9449C69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ADD85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919590" r:id="rId2"/>
            </w:object>
          </w:r>
        </w:p>
      </w:tc>
    </w:tr>
  </w:tbl>
  <w:p w14:paraId="1039A636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70B933A7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E49F699" w14:textId="77777777"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&lt;Marca do Cliente&gt;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561CF4317271426EAC275A58F0FD36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863921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064A700C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0BFF8FD2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26BA7"/>
    <w:multiLevelType w:val="multilevel"/>
    <w:tmpl w:val="7048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C225C0"/>
    <w:multiLevelType w:val="multilevel"/>
    <w:tmpl w:val="D34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B5668E"/>
    <w:multiLevelType w:val="hybridMultilevel"/>
    <w:tmpl w:val="002C0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472020111">
    <w:abstractNumId w:val="4"/>
  </w:num>
  <w:num w:numId="2" w16cid:durableId="1574243295">
    <w:abstractNumId w:val="5"/>
  </w:num>
  <w:num w:numId="3" w16cid:durableId="1135223693">
    <w:abstractNumId w:val="5"/>
  </w:num>
  <w:num w:numId="4" w16cid:durableId="372778858">
    <w:abstractNumId w:val="4"/>
  </w:num>
  <w:num w:numId="5" w16cid:durableId="751967972">
    <w:abstractNumId w:val="5"/>
  </w:num>
  <w:num w:numId="6" w16cid:durableId="775637460">
    <w:abstractNumId w:val="5"/>
  </w:num>
  <w:num w:numId="7" w16cid:durableId="1177575169">
    <w:abstractNumId w:val="5"/>
  </w:num>
  <w:num w:numId="8" w16cid:durableId="820315818">
    <w:abstractNumId w:val="5"/>
  </w:num>
  <w:num w:numId="9" w16cid:durableId="899293100">
    <w:abstractNumId w:val="1"/>
  </w:num>
  <w:num w:numId="10" w16cid:durableId="435828465">
    <w:abstractNumId w:val="3"/>
  </w:num>
  <w:num w:numId="11" w16cid:durableId="386104751">
    <w:abstractNumId w:val="2"/>
  </w:num>
  <w:num w:numId="12" w16cid:durableId="192984458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6D"/>
    <w:rsid w:val="000158A3"/>
    <w:rsid w:val="00146308"/>
    <w:rsid w:val="001520B8"/>
    <w:rsid w:val="00243D96"/>
    <w:rsid w:val="00293553"/>
    <w:rsid w:val="002E0BEB"/>
    <w:rsid w:val="0032481E"/>
    <w:rsid w:val="0042474E"/>
    <w:rsid w:val="005067F6"/>
    <w:rsid w:val="00521EA7"/>
    <w:rsid w:val="005B2FA8"/>
    <w:rsid w:val="00625A19"/>
    <w:rsid w:val="00650727"/>
    <w:rsid w:val="00657A74"/>
    <w:rsid w:val="006B06B4"/>
    <w:rsid w:val="006D77A6"/>
    <w:rsid w:val="00701A0A"/>
    <w:rsid w:val="0073488C"/>
    <w:rsid w:val="00746C35"/>
    <w:rsid w:val="007512B9"/>
    <w:rsid w:val="00752313"/>
    <w:rsid w:val="007C482E"/>
    <w:rsid w:val="00952FE2"/>
    <w:rsid w:val="009855C2"/>
    <w:rsid w:val="0099776B"/>
    <w:rsid w:val="009F1E92"/>
    <w:rsid w:val="00A2673B"/>
    <w:rsid w:val="00A3775A"/>
    <w:rsid w:val="00B37BFD"/>
    <w:rsid w:val="00B433E8"/>
    <w:rsid w:val="00B755C7"/>
    <w:rsid w:val="00BA20A0"/>
    <w:rsid w:val="00C12C7B"/>
    <w:rsid w:val="00CC42F1"/>
    <w:rsid w:val="00D77DA4"/>
    <w:rsid w:val="00D9340A"/>
    <w:rsid w:val="00EC4826"/>
    <w:rsid w:val="00F5456D"/>
    <w:rsid w:val="00F930E2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B36F00"/>
  <w15:docId w15:val="{C31AA2CB-164F-4BAB-B0F9-C56F5FB6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26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A2673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2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joze-rocha/como-instalar-o-jdk-java-development-kit-no-windows-cf2b49d776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install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GP\Desenvolvimento\5.Implantacao\AGP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C1D9B4F56D406484116A6ED7AC1E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7FE1AD-F310-4CC5-80B3-AA15BF6AFB3E}"/>
      </w:docPartPr>
      <w:docPartBody>
        <w:p w:rsidR="00697044" w:rsidRDefault="00000000">
          <w:pPr>
            <w:pStyle w:val="2DC1D9B4F56D406484116A6ED7AC1EF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61CF4317271426EAC275A58F0FD3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1E597-5FCB-4785-AC36-4BC615A1837F}"/>
      </w:docPartPr>
      <w:docPartBody>
        <w:p w:rsidR="00697044" w:rsidRDefault="00000000">
          <w:pPr>
            <w:pStyle w:val="561CF4317271426EAC275A58F0FD36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CB05AD10BD24923BA81E89B8ED58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FA7223-A6FB-448D-9863-1EA64F9523E6}"/>
      </w:docPartPr>
      <w:docPartBody>
        <w:p w:rsidR="00697044" w:rsidRDefault="00000000">
          <w:pPr>
            <w:pStyle w:val="ECB05AD10BD24923BA81E89B8ED58ADE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969BEBE97636466288232AE448313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FE78D2-9022-418A-B5E6-C3A92A609AC8}"/>
      </w:docPartPr>
      <w:docPartBody>
        <w:p w:rsidR="00697044" w:rsidRDefault="00000000">
          <w:pPr>
            <w:pStyle w:val="969BEBE97636466288232AE448313600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3F"/>
    <w:rsid w:val="00502F3F"/>
    <w:rsid w:val="00697044"/>
    <w:rsid w:val="00746C35"/>
    <w:rsid w:val="007512B9"/>
    <w:rsid w:val="00A803D6"/>
    <w:rsid w:val="00EA7C96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DC1D9B4F56D406484116A6ED7AC1EF9">
    <w:name w:val="2DC1D9B4F56D406484116A6ED7AC1EF9"/>
  </w:style>
  <w:style w:type="paragraph" w:customStyle="1" w:styleId="561CF4317271426EAC275A58F0FD36C3">
    <w:name w:val="561CF4317271426EAC275A58F0FD36C3"/>
  </w:style>
  <w:style w:type="paragraph" w:customStyle="1" w:styleId="ECB05AD10BD24923BA81E89B8ED58ADE">
    <w:name w:val="ECB05AD10BD24923BA81E89B8ED58ADE"/>
  </w:style>
  <w:style w:type="paragraph" w:customStyle="1" w:styleId="969BEBE97636466288232AE448313600">
    <w:name w:val="969BEBE97636466288232AE448313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AGP - Guia de Implantação.dotx</Template>
  <TotalTime>136</TotalTime>
  <Pages>6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&lt;AGP &gt; - &lt;Agenda Escolar Pessoal&gt;</Manager>
  <Company/>
  <LinksUpToDate>false</LinksUpToDate>
  <CharactersWithSpaces>6361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&lt;1.1&gt;</dc:subject>
  <dc:creator>Pedro Lemos Flores do Prado</dc:creator>
  <cp:lastModifiedBy>Pedro Lemos Flores do Prado</cp:lastModifiedBy>
  <cp:revision>4</cp:revision>
  <cp:lastPrinted>2004-08-19T09:54:00Z</cp:lastPrinted>
  <dcterms:created xsi:type="dcterms:W3CDTF">2024-11-28T20:49:00Z</dcterms:created>
  <dcterms:modified xsi:type="dcterms:W3CDTF">2024-12-05T19:00:00Z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