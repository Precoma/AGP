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7AB54D1" w14:textId="77777777" w:rsidR="000B5FBB" w:rsidRDefault="000B5FBB" w:rsidP="000B5FBB"/>
    <w:p w14:paraId="62E1BA2E" w14:textId="77777777" w:rsidR="000B5FBB" w:rsidRPr="00A20D4F" w:rsidRDefault="000B5FBB" w:rsidP="000B5FBB"/>
    <w:p w14:paraId="08B051E7" w14:textId="77777777" w:rsidR="000B5FBB" w:rsidRPr="00A20D4F" w:rsidRDefault="003E4EDE" w:rsidP="003E4EDE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CE1CAD5" wp14:editId="3D2F1ADB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C090" w14:textId="77777777" w:rsidR="000B5FBB" w:rsidRPr="00A20D4F" w:rsidRDefault="000B5FBB" w:rsidP="000B5FBB"/>
    <w:p w14:paraId="6EE2569C" w14:textId="77777777" w:rsidR="000B5FBB" w:rsidRPr="00A20D4F" w:rsidRDefault="000B5FBB" w:rsidP="000B5FBB"/>
    <w:p w14:paraId="7C219A13" w14:textId="77777777" w:rsidR="000B5FBB" w:rsidRPr="00A20D4F" w:rsidRDefault="000B5FBB" w:rsidP="000B5FBB"/>
    <w:p w14:paraId="3020D166" w14:textId="77777777" w:rsidR="000B5FBB" w:rsidRPr="00A20D4F" w:rsidRDefault="000B5FBB" w:rsidP="000B5FBB"/>
    <w:p w14:paraId="760E11B0" w14:textId="77777777" w:rsidR="000B5FBB" w:rsidRPr="00A20D4F" w:rsidRDefault="000B5FBB" w:rsidP="000B5FBB"/>
    <w:p w14:paraId="14C992C3" w14:textId="77777777" w:rsidR="000B5FBB" w:rsidRPr="00A20D4F" w:rsidRDefault="000B5FBB" w:rsidP="000B5FBB"/>
    <w:p w14:paraId="14100634" w14:textId="77777777" w:rsidR="000B5FBB" w:rsidRPr="00A20D4F" w:rsidRDefault="000B5FBB" w:rsidP="000B5FBB"/>
    <w:p w14:paraId="45CAB7AE" w14:textId="77777777" w:rsidR="000B5FBB" w:rsidRPr="00A20D4F" w:rsidRDefault="000B5FBB" w:rsidP="000B5FBB"/>
    <w:p w14:paraId="0CF5704C" w14:textId="77777777" w:rsidR="000B5FBB" w:rsidRPr="00A20D4F" w:rsidRDefault="000B5FBB" w:rsidP="000B5FBB"/>
    <w:p w14:paraId="3EE1BE2B" w14:textId="77777777" w:rsidR="000B5FBB" w:rsidRPr="00A20D4F" w:rsidRDefault="000B5FBB" w:rsidP="000B5FBB"/>
    <w:p w14:paraId="7549580D" w14:textId="77777777" w:rsidR="000B5FBB" w:rsidRPr="00A20D4F" w:rsidRDefault="000B5FBB" w:rsidP="000B5FBB"/>
    <w:p w14:paraId="19C3E229" w14:textId="77777777" w:rsidR="000B5FBB" w:rsidRPr="00A20D4F" w:rsidRDefault="000B5FBB" w:rsidP="000B5FBB"/>
    <w:p w14:paraId="0AC8070E" w14:textId="77777777" w:rsidR="000B5FBB" w:rsidRPr="00A20D4F" w:rsidRDefault="000B5FBB" w:rsidP="000B5FBB"/>
    <w:p w14:paraId="36C3547E" w14:textId="77777777" w:rsidR="000B5FBB" w:rsidRPr="00A20D4F" w:rsidRDefault="000B5FBB" w:rsidP="000B5FBB"/>
    <w:p w14:paraId="68DD9919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26165A" wp14:editId="77346F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889D8915FA64B91B28FF893224365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D80B3C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616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889D8915FA64B91B28FF893224365C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2D80B3C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8473D22" w14:textId="77777777" w:rsidR="000B5FBB" w:rsidRPr="00264EFB" w:rsidRDefault="000B5FBB" w:rsidP="000B5FBB"/>
    <w:p w14:paraId="00010E28" w14:textId="77777777" w:rsidR="000B5FBB" w:rsidRPr="00264EFB" w:rsidRDefault="000B5FBB" w:rsidP="000B5FBB"/>
    <w:p w14:paraId="4388CEFA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50E3D" wp14:editId="09F00B9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E3042F" w14:textId="325DD189" w:rsidR="000B5FBB" w:rsidRPr="0037364C" w:rsidRDefault="007657AC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14:paraId="3A246B0C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22B7B63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50E3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2E3042F" w14:textId="325DD189" w:rsidR="000B5FBB" w:rsidRPr="0037364C" w:rsidRDefault="007657AC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14:paraId="3A246B0C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22B7B63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91A5F" w14:textId="77777777" w:rsidR="000B5FBB" w:rsidRPr="00264EFB" w:rsidRDefault="000B5FBB" w:rsidP="000B5FBB"/>
    <w:p w14:paraId="2AF59624" w14:textId="77777777" w:rsidR="000B5FBB" w:rsidRPr="00264EFB" w:rsidRDefault="000B5FBB" w:rsidP="000B5FBB"/>
    <w:p w14:paraId="2A8D9EA6" w14:textId="77777777" w:rsidR="000B5FBB" w:rsidRPr="00264EFB" w:rsidRDefault="000B5FBB" w:rsidP="000B5FBB"/>
    <w:p w14:paraId="160C094B" w14:textId="77777777" w:rsidR="000B5FBB" w:rsidRPr="00264EFB" w:rsidRDefault="000B5FBB" w:rsidP="000B5FBB"/>
    <w:p w14:paraId="66CD448E" w14:textId="77777777" w:rsidR="000B5FBB" w:rsidRPr="00264EFB" w:rsidRDefault="000B5FBB" w:rsidP="000B5FBB"/>
    <w:p w14:paraId="6BCBF245" w14:textId="77777777" w:rsidR="000B5FBB" w:rsidRPr="00264EFB" w:rsidRDefault="000B5FBB" w:rsidP="000B5FBB">
      <w:r>
        <w:tab/>
      </w:r>
    </w:p>
    <w:p w14:paraId="0A1A367C" w14:textId="77777777" w:rsidR="000B5FBB" w:rsidRPr="00264EFB" w:rsidRDefault="000B5FBB" w:rsidP="000B5FBB"/>
    <w:p w14:paraId="2AA8D870" w14:textId="77777777" w:rsidR="000B5FBB" w:rsidRPr="00264EFB" w:rsidRDefault="000B5FBB" w:rsidP="000B5FBB"/>
    <w:p w14:paraId="2A840CAB" w14:textId="77777777" w:rsidR="000B5FBB" w:rsidRPr="00264EFB" w:rsidRDefault="000B5FBB" w:rsidP="000B5FBB"/>
    <w:p w14:paraId="26E6B6A4" w14:textId="77777777" w:rsidR="000B5FBB" w:rsidRPr="00264EFB" w:rsidRDefault="000B5FBB" w:rsidP="000B5FBB"/>
    <w:p w14:paraId="7BF98618" w14:textId="77777777" w:rsidR="000B5FBB" w:rsidRPr="00264EFB" w:rsidRDefault="000B5FBB" w:rsidP="000B5FBB"/>
    <w:p w14:paraId="2E9A42BA" w14:textId="77777777" w:rsidR="000B5FBB" w:rsidRPr="00264EFB" w:rsidRDefault="000B5FBB" w:rsidP="000B5FBB"/>
    <w:p w14:paraId="6EFEA4B9" w14:textId="77777777" w:rsidR="000B5FBB" w:rsidRPr="00264EFB" w:rsidRDefault="000B5FBB" w:rsidP="000B5FBB"/>
    <w:p w14:paraId="3A022E2A" w14:textId="77777777" w:rsidR="000B5FBB" w:rsidRPr="00264EFB" w:rsidRDefault="000B5FBB" w:rsidP="000B5FBB"/>
    <w:p w14:paraId="00B1DCE6" w14:textId="77777777" w:rsidR="000B5FBB" w:rsidRPr="00264EFB" w:rsidRDefault="000B5FBB" w:rsidP="000B5FBB"/>
    <w:p w14:paraId="42741CA6" w14:textId="77777777" w:rsidR="000B5FBB" w:rsidRPr="00264EFB" w:rsidRDefault="000B5FBB" w:rsidP="000B5FBB"/>
    <w:p w14:paraId="7B7BF5E0" w14:textId="77777777" w:rsidR="000B5FBB" w:rsidRPr="00264EFB" w:rsidRDefault="000B5FBB" w:rsidP="000B5FBB"/>
    <w:p w14:paraId="5D949B6B" w14:textId="77777777" w:rsidR="000B5FBB" w:rsidRDefault="000B5FBB" w:rsidP="000B5FBB">
      <w:pPr>
        <w:tabs>
          <w:tab w:val="left" w:pos="3700"/>
        </w:tabs>
      </w:pPr>
      <w:r>
        <w:tab/>
      </w:r>
    </w:p>
    <w:p w14:paraId="291B3A41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A2428" wp14:editId="0F49ED1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D5B993E" w14:textId="575ACDEA" w:rsidR="000B5FBB" w:rsidRPr="00264EFB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AGP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E12A32E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A242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D5B993E" w14:textId="575ACDEA" w:rsidR="000B5FBB" w:rsidRPr="00264EFB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71217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AGP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71217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E12A32E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496960D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0B5FBB" w14:paraId="4F372868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70071A4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B891B45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5E80680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14E2D93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1217E" w14:paraId="61024752" w14:textId="77777777" w:rsidTr="00EC38D2">
        <w:trPr>
          <w:trHeight w:val="284"/>
        </w:trPr>
        <w:tc>
          <w:tcPr>
            <w:tcW w:w="1550" w:type="dxa"/>
          </w:tcPr>
          <w:p w14:paraId="56938BA2" w14:textId="77777777" w:rsidR="0071217E" w:rsidRPr="00595A22" w:rsidRDefault="0071217E" w:rsidP="0071217E">
            <w:r>
              <w:t>18</w:t>
            </w:r>
            <w:r w:rsidRPr="00595A22">
              <w:t>/0</w:t>
            </w:r>
            <w:r>
              <w:t>9</w:t>
            </w:r>
            <w:r w:rsidRPr="00595A22">
              <w:t>/2024</w:t>
            </w:r>
          </w:p>
          <w:p w14:paraId="72FC9B93" w14:textId="77777777" w:rsidR="0071217E" w:rsidRPr="00AB66FD" w:rsidRDefault="0071217E" w:rsidP="0071217E">
            <w:pPr>
              <w:pStyle w:val="Instruo"/>
            </w:pPr>
          </w:p>
        </w:tc>
        <w:tc>
          <w:tcPr>
            <w:tcW w:w="1080" w:type="dxa"/>
          </w:tcPr>
          <w:p w14:paraId="5FE93E8D" w14:textId="1B2DC92F" w:rsidR="0071217E" w:rsidRPr="0071217E" w:rsidRDefault="0071217E" w:rsidP="0071217E">
            <w:r w:rsidRPr="0071217E">
              <w:t>1.0</w:t>
            </w:r>
          </w:p>
        </w:tc>
        <w:tc>
          <w:tcPr>
            <w:tcW w:w="4680" w:type="dxa"/>
          </w:tcPr>
          <w:p w14:paraId="121193A6" w14:textId="2A0E7B12" w:rsidR="0071217E" w:rsidRPr="0071217E" w:rsidRDefault="0071217E" w:rsidP="0071217E">
            <w:r w:rsidRPr="0071217E">
              <w:t>Concepção inicial do projeto e elaboração da modelagem inicial d</w:t>
            </w:r>
            <w:r>
              <w:t>o Glossário do projeto</w:t>
            </w:r>
          </w:p>
        </w:tc>
        <w:tc>
          <w:tcPr>
            <w:tcW w:w="2410" w:type="dxa"/>
          </w:tcPr>
          <w:p w14:paraId="4759F469" w14:textId="5D7AB720" w:rsidR="0071217E" w:rsidRPr="0071217E" w:rsidRDefault="0071217E" w:rsidP="0071217E">
            <w:r w:rsidRPr="0071217E">
              <w:t>Pedro Lemos Flores do Prado</w:t>
            </w:r>
          </w:p>
        </w:tc>
      </w:tr>
      <w:tr w:rsidR="000B5FBB" w14:paraId="0B63441E" w14:textId="77777777" w:rsidTr="00EC38D2">
        <w:trPr>
          <w:trHeight w:val="284"/>
        </w:trPr>
        <w:tc>
          <w:tcPr>
            <w:tcW w:w="1550" w:type="dxa"/>
          </w:tcPr>
          <w:p w14:paraId="2F76F333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015CC047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5E49019D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1CFC91E" w14:textId="77777777" w:rsidR="000B5FBB" w:rsidRDefault="000B5FBB" w:rsidP="00EC38D2">
            <w:pPr>
              <w:jc w:val="left"/>
            </w:pPr>
          </w:p>
        </w:tc>
      </w:tr>
      <w:tr w:rsidR="000B5FBB" w14:paraId="4A5270BC" w14:textId="77777777" w:rsidTr="00EC38D2">
        <w:trPr>
          <w:trHeight w:val="284"/>
        </w:trPr>
        <w:tc>
          <w:tcPr>
            <w:tcW w:w="1550" w:type="dxa"/>
          </w:tcPr>
          <w:p w14:paraId="7A38D98F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71FF38A9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672D9305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5A6E08BF" w14:textId="77777777" w:rsidR="000B5FBB" w:rsidRDefault="000B5FBB" w:rsidP="00EC38D2">
            <w:pPr>
              <w:jc w:val="left"/>
            </w:pPr>
          </w:p>
        </w:tc>
      </w:tr>
    </w:tbl>
    <w:p w14:paraId="57BBC4F8" w14:textId="77777777" w:rsidR="007C3EEC" w:rsidRDefault="007C3EEC"/>
    <w:p w14:paraId="598054C7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2B414BB5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3022A6F" w14:textId="77777777" w:rsidR="00C331C2" w:rsidRDefault="00C331C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Pr="003F33D6">
          <w:rPr>
            <w:rStyle w:val="Hyperlink"/>
          </w:rPr>
          <w:t>2. ACRÔNIMOS(SIGLAS)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_Toc464634087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22A956" w14:textId="77777777" w:rsidR="00C331C2" w:rsidRDefault="00C331C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Pr="003F33D6">
          <w:rPr>
            <w:rStyle w:val="Hyperlink"/>
          </w:rPr>
          <w:t>3. Definições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_Toc464634088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C706E3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775FF73D" w14:textId="77777777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14731FA1" w14:textId="6BEC84AD" w:rsidR="00CC26FB" w:rsidRPr="0071217E" w:rsidRDefault="0071217E" w:rsidP="0071217E">
      <w:r w:rsidRPr="0071217E">
        <w:t>O glossário a seguir foi elaborado para auxiliar todos os envolvidos no projeto AGP, desde os desenvolvedores até os usuários finais. Nele, você encontrará definições detalhadas dos termos técnicos, conceitos e funcionalidades da plataforma, facilitando a comunicação e o entendimento de todos os aspectos do sistema.</w:t>
      </w:r>
    </w:p>
    <w:p w14:paraId="1F91134B" w14:textId="77777777" w:rsidR="00CC26FB" w:rsidRDefault="00CC26FB" w:rsidP="00CC26FB">
      <w:pPr>
        <w:pStyle w:val="Ttulo1"/>
        <w:ind w:left="432" w:hanging="432"/>
      </w:pPr>
      <w:bookmarkStart w:id="227" w:name="_Toc437421042"/>
      <w:bookmarkStart w:id="228" w:name="_Toc437505961"/>
      <w:bookmarkStart w:id="229" w:name="_Toc464634087"/>
      <w:r>
        <w:t>ACRÔNIMOS(SIGLAS)</w:t>
      </w:r>
      <w:bookmarkEnd w:id="227"/>
      <w:bookmarkEnd w:id="228"/>
      <w:bookmarkEnd w:id="229"/>
    </w:p>
    <w:p w14:paraId="1682AB2B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1ADACD42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2DED4C7D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039C3646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6EC1A1AB" w14:textId="77777777" w:rsidTr="00552BBA">
        <w:trPr>
          <w:trHeight w:val="236"/>
        </w:trPr>
        <w:tc>
          <w:tcPr>
            <w:tcW w:w="2122" w:type="dxa"/>
          </w:tcPr>
          <w:p w14:paraId="57012ECC" w14:textId="346CC909" w:rsidR="00CC26FB" w:rsidRPr="0071217E" w:rsidRDefault="0071217E" w:rsidP="0071217E">
            <w:r w:rsidRPr="0071217E">
              <w:t>AP</w:t>
            </w:r>
          </w:p>
        </w:tc>
        <w:tc>
          <w:tcPr>
            <w:tcW w:w="7484" w:type="dxa"/>
          </w:tcPr>
          <w:p w14:paraId="636D2F6F" w14:textId="4C2C15AD" w:rsidR="00CC26FB" w:rsidRPr="0071217E" w:rsidRDefault="0071217E" w:rsidP="0071217E">
            <w:r w:rsidRPr="0071217E">
              <w:t>Atividades Pendentes</w:t>
            </w:r>
            <w:r w:rsidR="00CC26FB" w:rsidRPr="0071217E">
              <w:t> </w:t>
            </w:r>
          </w:p>
        </w:tc>
      </w:tr>
      <w:tr w:rsidR="00CC26FB" w:rsidRPr="00AD6C4A" w14:paraId="5E10195F" w14:textId="77777777" w:rsidTr="00552BBA">
        <w:trPr>
          <w:trHeight w:val="270"/>
        </w:trPr>
        <w:tc>
          <w:tcPr>
            <w:tcW w:w="2122" w:type="dxa"/>
          </w:tcPr>
          <w:p w14:paraId="15640FFD" w14:textId="272029CF" w:rsidR="00CC26FB" w:rsidRPr="0071217E" w:rsidRDefault="0071217E" w:rsidP="0071217E">
            <w:r w:rsidRPr="0071217E">
              <w:t>AC</w:t>
            </w:r>
          </w:p>
        </w:tc>
        <w:tc>
          <w:tcPr>
            <w:tcW w:w="7484" w:type="dxa"/>
          </w:tcPr>
          <w:p w14:paraId="3AC621EB" w14:textId="110692C5" w:rsidR="00CC26FB" w:rsidRPr="0071217E" w:rsidRDefault="0071217E" w:rsidP="0071217E">
            <w:r w:rsidRPr="0071217E">
              <w:t>Atividades Concluídas</w:t>
            </w:r>
            <w:r w:rsidR="00CC26FB" w:rsidRPr="0071217E">
              <w:t> </w:t>
            </w:r>
          </w:p>
        </w:tc>
      </w:tr>
      <w:tr w:rsidR="00CC26FB" w:rsidRPr="00AD6C4A" w14:paraId="618460DE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2AAA4C05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623334FB" w14:textId="77777777" w:rsidR="00CC26FB" w:rsidRPr="00B82BB2" w:rsidRDefault="00CC26FB" w:rsidP="00552BBA">
            <w:pPr>
              <w:pStyle w:val="Recuodecorpodetexto"/>
              <w:jc w:val="left"/>
            </w:pPr>
          </w:p>
        </w:tc>
      </w:tr>
      <w:tr w:rsidR="00CC26FB" w:rsidRPr="00AD6C4A" w14:paraId="74122288" w14:textId="77777777" w:rsidTr="00552BBA">
        <w:trPr>
          <w:trHeight w:val="276"/>
        </w:trPr>
        <w:tc>
          <w:tcPr>
            <w:tcW w:w="2122" w:type="dxa"/>
          </w:tcPr>
          <w:p w14:paraId="2E84FCC4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</w:tcPr>
          <w:p w14:paraId="3EE1B60F" w14:textId="77777777" w:rsidR="00CC26FB" w:rsidRPr="002D03C7" w:rsidRDefault="00CC26FB" w:rsidP="00552BBA"/>
        </w:tc>
      </w:tr>
      <w:tr w:rsidR="00CC26FB" w:rsidRPr="00AD6C4A" w14:paraId="4E2837D3" w14:textId="77777777" w:rsidTr="00552BBA">
        <w:trPr>
          <w:trHeight w:val="267"/>
        </w:trPr>
        <w:tc>
          <w:tcPr>
            <w:tcW w:w="2122" w:type="dxa"/>
          </w:tcPr>
          <w:p w14:paraId="76C3A760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</w:tcPr>
          <w:p w14:paraId="4AF90456" w14:textId="77777777" w:rsidR="00CC26FB" w:rsidRPr="002D03C7" w:rsidRDefault="00CC26FB" w:rsidP="00552BBA"/>
        </w:tc>
      </w:tr>
      <w:tr w:rsidR="00CC26FB" w:rsidRPr="00AD6C4A" w14:paraId="5C71CB55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77F278A9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2C0BD186" w14:textId="77777777" w:rsidR="00CC26FB" w:rsidRPr="00C45264" w:rsidRDefault="00CC26FB" w:rsidP="00552BBA"/>
        </w:tc>
      </w:tr>
    </w:tbl>
    <w:p w14:paraId="14926AED" w14:textId="77777777" w:rsidR="00CC26FB" w:rsidRDefault="00CC26FB" w:rsidP="00CC26FB">
      <w:pPr>
        <w:pStyle w:val="Ttulo1"/>
      </w:pPr>
      <w:bookmarkStart w:id="230" w:name="_Toc437505962"/>
      <w:bookmarkStart w:id="231" w:name="_Toc464634088"/>
      <w:r>
        <w:t>Definições</w:t>
      </w:r>
      <w:bookmarkEnd w:id="230"/>
      <w:bookmarkEnd w:id="231"/>
    </w:p>
    <w:p w14:paraId="7A21C166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63E746D1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7C055193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7317676A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2438764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3A949CC3" w14:textId="26874719" w:rsidR="00CC26FB" w:rsidRPr="0071217E" w:rsidRDefault="0071217E" w:rsidP="0071217E">
            <w:proofErr w:type="spellStart"/>
            <w:r w:rsidRPr="0071217E">
              <w:t>Due</w:t>
            </w:r>
            <w:proofErr w:type="spellEnd"/>
            <w:r w:rsidRPr="0071217E">
              <w:t xml:space="preserve"> Date</w:t>
            </w:r>
          </w:p>
        </w:tc>
        <w:tc>
          <w:tcPr>
            <w:tcW w:w="7449" w:type="dxa"/>
            <w:vAlign w:val="center"/>
          </w:tcPr>
          <w:p w14:paraId="724EC0B3" w14:textId="3701D0DE" w:rsidR="00CC26FB" w:rsidRPr="0071217E" w:rsidRDefault="0071217E" w:rsidP="0071217E">
            <w:r w:rsidRPr="0071217E">
              <w:t>Data de vencimento de certa atividade</w:t>
            </w:r>
          </w:p>
        </w:tc>
      </w:tr>
      <w:tr w:rsidR="00CC26FB" w:rsidRPr="00743E7C" w14:paraId="6F4B0395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2A3A2C4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0AA822C8" w14:textId="77777777" w:rsidR="00CC26FB" w:rsidRPr="00743E7C" w:rsidRDefault="00CC26FB" w:rsidP="00552BBA">
            <w:pPr>
              <w:autoSpaceDE w:val="0"/>
              <w:autoSpaceDN w:val="0"/>
              <w:adjustRightInd w:val="0"/>
            </w:pPr>
          </w:p>
        </w:tc>
      </w:tr>
      <w:tr w:rsidR="00CC26FB" w:rsidRPr="00743E7C" w14:paraId="5552435F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BD55C6C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3347674A" w14:textId="77777777" w:rsidR="00CC26FB" w:rsidRPr="00743E7C" w:rsidRDefault="00CC26FB" w:rsidP="00552BBA">
            <w:pPr>
              <w:autoSpaceDE w:val="0"/>
              <w:autoSpaceDN w:val="0"/>
              <w:adjustRightInd w:val="0"/>
            </w:pPr>
          </w:p>
        </w:tc>
      </w:tr>
      <w:tr w:rsidR="00CC26FB" w:rsidRPr="00743E7C" w14:paraId="6E0ABC50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FEF63E9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2DD8B7AA" w14:textId="77777777" w:rsidR="00CC26FB" w:rsidRPr="00743E7C" w:rsidRDefault="00CC26FB" w:rsidP="00552BBA"/>
        </w:tc>
      </w:tr>
    </w:tbl>
    <w:p w14:paraId="2CE734D0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E3387" w14:textId="77777777" w:rsidR="00FB7D17" w:rsidRDefault="00FB7D17">
      <w:r>
        <w:separator/>
      </w:r>
    </w:p>
  </w:endnote>
  <w:endnote w:type="continuationSeparator" w:id="0">
    <w:p w14:paraId="79B8BD5E" w14:textId="77777777" w:rsidR="00FB7D17" w:rsidRDefault="00FB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72AC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7C2F5CC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043DF63" w14:textId="77777777" w:rsidR="000B5FBB" w:rsidRDefault="000B5FBB">
          <w:pPr>
            <w:pStyle w:val="Rodap"/>
          </w:pPr>
          <w:r>
            <w:t>Politec Ltda.</w:t>
          </w:r>
        </w:p>
        <w:p w14:paraId="76DDCDED" w14:textId="77777777" w:rsidR="000B5FBB" w:rsidRDefault="000B5FBB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631EBC5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42EA2FC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007708C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11F0FD73" w14:textId="77777777">
      <w:trPr>
        <w:cantSplit/>
      </w:trPr>
      <w:tc>
        <w:tcPr>
          <w:tcW w:w="6300" w:type="dxa"/>
        </w:tcPr>
        <w:p w14:paraId="58BF0E0E" w14:textId="25C66932" w:rsidR="007C3EEC" w:rsidRDefault="00000000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4D565CC0FC7D4E98A5D2DC7D79D73D5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71217E">
                <w:t>&lt;AGP&gt; - &lt;Agenda Escolar Pessoal&gt;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0D739915073D4ECEA19A19885B9B5D6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657AC">
                <w:t>Versão &lt;1.0&gt;</w:t>
              </w:r>
            </w:sdtContent>
          </w:sdt>
        </w:p>
      </w:tc>
      <w:tc>
        <w:tcPr>
          <w:tcW w:w="1705" w:type="dxa"/>
          <w:vAlign w:val="center"/>
        </w:tcPr>
        <w:p w14:paraId="348B143D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6944A3E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6537DED8" w14:textId="77777777" w:rsidR="007C3EEC" w:rsidRDefault="000B5FBB" w:rsidP="000B5FBB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1217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070AA" w14:textId="77777777" w:rsidR="00FB7D17" w:rsidRDefault="00FB7D17">
      <w:r>
        <w:separator/>
      </w:r>
    </w:p>
  </w:footnote>
  <w:footnote w:type="continuationSeparator" w:id="0">
    <w:p w14:paraId="0616EBFC" w14:textId="77777777" w:rsidR="00FB7D17" w:rsidRDefault="00FB7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52476CE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C42119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836AD4C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4A32822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D05CE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0836192" r:id="rId2"/>
            </w:object>
          </w:r>
        </w:p>
      </w:tc>
    </w:tr>
  </w:tbl>
  <w:p w14:paraId="192AB25E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7D4C553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028906C" w14:textId="77777777" w:rsidR="007C3EEC" w:rsidRDefault="00C4222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9C07BA47ACBE45E98132A23A9D2162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F395D92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16C777D1" w14:textId="77777777" w:rsidR="007C3EEC" w:rsidRDefault="007C3EEC">
          <w:pPr>
            <w:rPr>
              <w:b/>
            </w:rPr>
          </w:pPr>
        </w:p>
      </w:tc>
    </w:tr>
  </w:tbl>
  <w:p w14:paraId="746E9D22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80373943">
    <w:abstractNumId w:val="1"/>
  </w:num>
  <w:num w:numId="2" w16cid:durableId="1067800141">
    <w:abstractNumId w:val="2"/>
  </w:num>
  <w:num w:numId="3" w16cid:durableId="615717079">
    <w:abstractNumId w:val="2"/>
  </w:num>
  <w:num w:numId="4" w16cid:durableId="1811048215">
    <w:abstractNumId w:val="2"/>
  </w:num>
  <w:num w:numId="5" w16cid:durableId="1863978316">
    <w:abstractNumId w:val="2"/>
  </w:num>
  <w:num w:numId="6" w16cid:durableId="171333723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17E"/>
    <w:rsid w:val="000B5FBB"/>
    <w:rsid w:val="00113B18"/>
    <w:rsid w:val="001D44F3"/>
    <w:rsid w:val="002446C3"/>
    <w:rsid w:val="002C6C73"/>
    <w:rsid w:val="003E4EDE"/>
    <w:rsid w:val="004843B1"/>
    <w:rsid w:val="00587F90"/>
    <w:rsid w:val="005A6D65"/>
    <w:rsid w:val="0071217E"/>
    <w:rsid w:val="007657AC"/>
    <w:rsid w:val="007C3EEC"/>
    <w:rsid w:val="00834762"/>
    <w:rsid w:val="00843847"/>
    <w:rsid w:val="00903341"/>
    <w:rsid w:val="00C331C2"/>
    <w:rsid w:val="00C4222D"/>
    <w:rsid w:val="00CC26FB"/>
    <w:rsid w:val="00FB7D17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632034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loss&#225;ri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89D8915FA64B91B28FF893224365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91F62-5099-4E91-A8F1-F2178C61414F}"/>
      </w:docPartPr>
      <w:docPartBody>
        <w:p w:rsidR="003B768A" w:rsidRDefault="003B768A">
          <w:pPr>
            <w:pStyle w:val="C889D8915FA64B91B28FF893224365C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07BA47ACBE45E98132A23A9D216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258B20-C39F-4F5C-9543-E958C9954B50}"/>
      </w:docPartPr>
      <w:docPartBody>
        <w:p w:rsidR="003B768A" w:rsidRDefault="003B768A">
          <w:pPr>
            <w:pStyle w:val="9C07BA47ACBE45E98132A23A9D2162D3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4D565CC0FC7D4E98A5D2DC7D79D73D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18630-2C3C-41F7-8FDF-B024AAEBF838}"/>
      </w:docPartPr>
      <w:docPartBody>
        <w:p w:rsidR="003B768A" w:rsidRDefault="003B768A">
          <w:pPr>
            <w:pStyle w:val="4D565CC0FC7D4E98A5D2DC7D79D73D5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0D739915073D4ECEA19A19885B9B5D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002B45-6242-4BD4-8818-9C51E63188C5}"/>
      </w:docPartPr>
      <w:docPartBody>
        <w:p w:rsidR="003B768A" w:rsidRDefault="003B768A">
          <w:pPr>
            <w:pStyle w:val="0D739915073D4ECEA19A19885B9B5D65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A"/>
    <w:rsid w:val="002C6C73"/>
    <w:rsid w:val="003B768A"/>
    <w:rsid w:val="00843847"/>
    <w:rsid w:val="00D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889D8915FA64B91B28FF893224365C6">
    <w:name w:val="C889D8915FA64B91B28FF893224365C6"/>
  </w:style>
  <w:style w:type="paragraph" w:customStyle="1" w:styleId="9C07BA47ACBE45E98132A23A9D2162D3">
    <w:name w:val="9C07BA47ACBE45E98132A23A9D2162D3"/>
  </w:style>
  <w:style w:type="paragraph" w:customStyle="1" w:styleId="4D565CC0FC7D4E98A5D2DC7D79D73D52">
    <w:name w:val="4D565CC0FC7D4E98A5D2DC7D79D73D52"/>
  </w:style>
  <w:style w:type="paragraph" w:customStyle="1" w:styleId="0D739915073D4ECEA19A19885B9B5D65">
    <w:name w:val="0D739915073D4ECEA19A19885B9B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 (1).dotx</Template>
  <TotalTime>7</TotalTime>
  <Pages>4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&lt;AGP&gt; - &lt;Agenda Escolar Pessoal&gt;</Manager>
  <Company/>
  <LinksUpToDate>false</LinksUpToDate>
  <CharactersWithSpaces>1034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&lt;1.0&gt;</dc:subject>
  <dc:creator>Pedro Lemos Flores do Prado</dc:creator>
  <cp:lastModifiedBy>Pedro Lemos Flores do Prado</cp:lastModifiedBy>
  <cp:revision>2</cp:revision>
  <cp:lastPrinted>2005-05-05T14:34:00Z</cp:lastPrinted>
  <dcterms:created xsi:type="dcterms:W3CDTF">2024-09-23T17:20:00Z</dcterms:created>
  <dcterms:modified xsi:type="dcterms:W3CDTF">2024-10-19T12:43:00Z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