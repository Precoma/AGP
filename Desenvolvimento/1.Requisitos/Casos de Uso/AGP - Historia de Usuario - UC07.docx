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16EC99" w14:textId="77777777" w:rsidR="004B1997" w:rsidRPr="00422BCD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</w:p>
    <w:p w14:paraId="11FFAD42" w14:textId="468DA8C9" w:rsidR="005649C4" w:rsidRPr="005649C4" w:rsidRDefault="005649C4" w:rsidP="005649C4">
      <w:pPr>
        <w:pStyle w:val="EPP-Seonivel1"/>
        <w:numPr>
          <w:ilvl w:val="0"/>
          <w:numId w:val="0"/>
        </w:numPr>
      </w:pPr>
      <w:r w:rsidRPr="005649C4">
        <w:rPr>
          <w:b w:val="0"/>
          <w:caps w:val="0"/>
          <w:color w:val="000000"/>
          <w:szCs w:val="24"/>
          <w:lang w:eastAsia="pt-BR"/>
        </w:rPr>
        <w:t xml:space="preserve">UC07 - Visualizar </w:t>
      </w:r>
      <w:r w:rsidRPr="005649C4">
        <w:rPr>
          <w:b w:val="0"/>
          <w:caps w:val="0"/>
          <w:color w:val="000000"/>
          <w:szCs w:val="24"/>
          <w:lang w:eastAsia="pt-BR"/>
        </w:rPr>
        <w:t>Concluídas</w:t>
      </w:r>
    </w:p>
    <w:p w14:paraId="467F934E" w14:textId="532A1F4D" w:rsidR="004B1997" w:rsidRDefault="004B1997" w:rsidP="005649C4">
      <w:pPr>
        <w:pStyle w:val="EPP-Seonivel1"/>
      </w:pPr>
      <w:r>
        <w:t xml:space="preserve">número da </w:t>
      </w:r>
      <w:r w:rsidR="00422BCD">
        <w:t>HISTÓRIA</w:t>
      </w:r>
      <w:r>
        <w:t xml:space="preserve">: </w:t>
      </w:r>
    </w:p>
    <w:p w14:paraId="61F20CFC" w14:textId="02D57FB2" w:rsidR="00422BCD" w:rsidRPr="005222FC" w:rsidRDefault="00422BCD" w:rsidP="005A60FA">
      <w:r w:rsidRPr="005222FC">
        <w:t xml:space="preserve">História número </w:t>
      </w:r>
      <w:r w:rsidR="005649C4">
        <w:t>7</w:t>
      </w:r>
      <w:r w:rsidRPr="005222FC">
        <w:t>.</w:t>
      </w:r>
    </w:p>
    <w:p w14:paraId="2742FC91" w14:textId="2E26521B" w:rsidR="00AF2C6E" w:rsidRDefault="00AF2C6E" w:rsidP="00AF2C6E">
      <w:pPr>
        <w:pStyle w:val="EPP-Seonivel1"/>
      </w:pPr>
      <w:r>
        <w:t xml:space="preserve">estimativa: </w:t>
      </w:r>
    </w:p>
    <w:p w14:paraId="3BCBEAFF" w14:textId="3A399842" w:rsidR="00422BCD" w:rsidRPr="00BA2E6E" w:rsidRDefault="007E393A" w:rsidP="005A60FA">
      <w:r w:rsidRPr="00BA2E6E">
        <w:t>9</w:t>
      </w:r>
      <w:r w:rsidR="00422BCD" w:rsidRPr="00BA2E6E">
        <w:t xml:space="preserve"> Horas para desenvolvimento e </w:t>
      </w:r>
      <w:r w:rsidR="003210D2" w:rsidRPr="00BA2E6E">
        <w:t xml:space="preserve">realização de </w:t>
      </w:r>
      <w:r w:rsidR="00422BCD" w:rsidRPr="00BA2E6E">
        <w:t>testes do caso de uso</w:t>
      </w:r>
      <w:r w:rsidR="003210D2" w:rsidRPr="00BA2E6E">
        <w:t>.</w:t>
      </w:r>
    </w:p>
    <w:p w14:paraId="4FE0095C" w14:textId="16F2470C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r w:rsidR="003210D2">
        <w:t>HISTÓRIA</w:t>
      </w:r>
    </w:p>
    <w:p w14:paraId="0FF3EC65" w14:textId="63CCA03C" w:rsidR="007E393A" w:rsidRDefault="007E393A" w:rsidP="007E393A">
      <w:pPr>
        <w:pStyle w:val="Ttulo1"/>
        <w:numPr>
          <w:ilvl w:val="0"/>
          <w:numId w:val="0"/>
        </w:numPr>
        <w:rPr>
          <w:b w:val="0"/>
          <w:bCs/>
          <w:caps w:val="0"/>
          <w:sz w:val="20"/>
          <w:szCs w:val="16"/>
        </w:rPr>
      </w:pPr>
      <w:bookmarkStart w:id="1" w:name="_Toc464633895"/>
      <w:r w:rsidRPr="0036497E">
        <w:rPr>
          <w:b w:val="0"/>
          <w:bCs/>
          <w:caps w:val="0"/>
          <w:sz w:val="20"/>
          <w:szCs w:val="16"/>
        </w:rPr>
        <w:t>Como aluno, quero ver as atividades que</w:t>
      </w:r>
      <w:r>
        <w:rPr>
          <w:b w:val="0"/>
          <w:bCs/>
          <w:caps w:val="0"/>
          <w:sz w:val="20"/>
          <w:szCs w:val="16"/>
        </w:rPr>
        <w:t xml:space="preserve"> estão </w:t>
      </w:r>
      <w:r w:rsidR="005649C4">
        <w:rPr>
          <w:b w:val="0"/>
          <w:bCs/>
          <w:caps w:val="0"/>
          <w:sz w:val="20"/>
          <w:szCs w:val="16"/>
        </w:rPr>
        <w:t>concluídas.</w:t>
      </w:r>
    </w:p>
    <w:p w14:paraId="0CB6A815" w14:textId="002AB9C3" w:rsidR="00016CF6" w:rsidRDefault="004B1997" w:rsidP="007E393A">
      <w:pPr>
        <w:pStyle w:val="Ttulo1"/>
      </w:pPr>
      <w:r>
        <w:t>TESTES DE ACEITAÇÃO</w:t>
      </w:r>
      <w:bookmarkEnd w:id="1"/>
    </w:p>
    <w:p w14:paraId="77BF9760" w14:textId="2E9AD931" w:rsidR="00016CF6" w:rsidRDefault="00016CF6" w:rsidP="007E393A">
      <w:r w:rsidRPr="00016CF6">
        <w:rPr>
          <w:b/>
        </w:rPr>
        <w:t>Pré-condição</w:t>
      </w:r>
      <w:r>
        <w:t xml:space="preserve">: </w:t>
      </w:r>
      <w:r w:rsidR="007E393A" w:rsidRPr="007E393A">
        <w:t>O usuário deve estar logado no Sistema e possuir perfil de acesso à funcionalidade (Aluno).</w:t>
      </w:r>
    </w:p>
    <w:p w14:paraId="0C1F2774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7"/>
        <w:gridCol w:w="3767"/>
        <w:gridCol w:w="2390"/>
        <w:gridCol w:w="2394"/>
      </w:tblGrid>
      <w:tr w:rsidR="00016CF6" w:rsidRPr="00016CF6" w14:paraId="6B750724" w14:textId="77777777" w:rsidTr="005A60FA">
        <w:tc>
          <w:tcPr>
            <w:tcW w:w="1077" w:type="dxa"/>
          </w:tcPr>
          <w:p w14:paraId="22393E12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67" w:type="dxa"/>
          </w:tcPr>
          <w:p w14:paraId="090F0379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390" w:type="dxa"/>
          </w:tcPr>
          <w:p w14:paraId="2004DEA6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394" w:type="dxa"/>
          </w:tcPr>
          <w:p w14:paraId="75DE47CA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7E393A" w14:paraId="1476B13C" w14:textId="77777777" w:rsidTr="005A60FA">
        <w:tc>
          <w:tcPr>
            <w:tcW w:w="1077" w:type="dxa"/>
          </w:tcPr>
          <w:p w14:paraId="039FEC8A" w14:textId="175EBE71" w:rsidR="007E393A" w:rsidRPr="003210D2" w:rsidRDefault="007E393A" w:rsidP="007E393A">
            <w:r w:rsidRPr="003210D2">
              <w:t>01</w:t>
            </w:r>
          </w:p>
        </w:tc>
        <w:tc>
          <w:tcPr>
            <w:tcW w:w="3767" w:type="dxa"/>
            <w:vAlign w:val="bottom"/>
          </w:tcPr>
          <w:p w14:paraId="2942125F" w14:textId="1AEBDDD0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Visualizar as atividades</w:t>
            </w:r>
          </w:p>
        </w:tc>
        <w:tc>
          <w:tcPr>
            <w:tcW w:w="2390" w:type="dxa"/>
            <w:vAlign w:val="bottom"/>
          </w:tcPr>
          <w:p w14:paraId="66C78EBE" w14:textId="2480642C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Nenhum</w:t>
            </w:r>
          </w:p>
        </w:tc>
        <w:tc>
          <w:tcPr>
            <w:tcW w:w="2394" w:type="dxa"/>
            <w:vAlign w:val="bottom"/>
          </w:tcPr>
          <w:p w14:paraId="10BBECC3" w14:textId="14F7AE0F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Aluno consegue visualizar todas as atividades </w:t>
            </w:r>
            <w:r w:rsidR="00E629D0">
              <w:rPr>
                <w:sz w:val="22"/>
                <w:szCs w:val="22"/>
              </w:rPr>
              <w:t>concluídas</w:t>
            </w:r>
            <w:r>
              <w:rPr>
                <w:sz w:val="22"/>
                <w:szCs w:val="22"/>
              </w:rPr>
              <w:t xml:space="preserve"> que possui</w:t>
            </w:r>
          </w:p>
        </w:tc>
      </w:tr>
      <w:tr w:rsidR="007E393A" w14:paraId="126B3DCF" w14:textId="77777777" w:rsidTr="005A60FA">
        <w:tc>
          <w:tcPr>
            <w:tcW w:w="1077" w:type="dxa"/>
          </w:tcPr>
          <w:p w14:paraId="287A0DB6" w14:textId="77777777" w:rsidR="007E393A" w:rsidRPr="003210D2" w:rsidRDefault="007E393A" w:rsidP="007E393A">
            <w:r w:rsidRPr="003210D2">
              <w:t>02</w:t>
            </w:r>
          </w:p>
        </w:tc>
        <w:tc>
          <w:tcPr>
            <w:tcW w:w="3767" w:type="dxa"/>
            <w:vAlign w:val="bottom"/>
          </w:tcPr>
          <w:p w14:paraId="6D6CBA75" w14:textId="62377355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Marcar como </w:t>
            </w:r>
            <w:r w:rsidR="005649C4">
              <w:rPr>
                <w:sz w:val="22"/>
                <w:szCs w:val="22"/>
              </w:rPr>
              <w:t>pendente</w:t>
            </w:r>
          </w:p>
        </w:tc>
        <w:tc>
          <w:tcPr>
            <w:tcW w:w="2390" w:type="dxa"/>
            <w:vAlign w:val="bottom"/>
          </w:tcPr>
          <w:p w14:paraId="7F3A154F" w14:textId="2CE8A963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Checkbox </w:t>
            </w:r>
            <w:r w:rsidR="00E629D0">
              <w:rPr>
                <w:sz w:val="22"/>
                <w:szCs w:val="22"/>
              </w:rPr>
              <w:t>de concluída</w:t>
            </w:r>
          </w:p>
        </w:tc>
        <w:tc>
          <w:tcPr>
            <w:tcW w:w="2394" w:type="dxa"/>
            <w:vAlign w:val="bottom"/>
          </w:tcPr>
          <w:p w14:paraId="72506CCF" w14:textId="2C950C4E" w:rsidR="007E393A" w:rsidRPr="001F72FF" w:rsidRDefault="007E393A" w:rsidP="007E393A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A atividade é marcada como </w:t>
            </w:r>
            <w:r w:rsidR="005649C4">
              <w:rPr>
                <w:sz w:val="22"/>
                <w:szCs w:val="22"/>
              </w:rPr>
              <w:t>pendente</w:t>
            </w:r>
            <w:r>
              <w:rPr>
                <w:sz w:val="22"/>
                <w:szCs w:val="22"/>
              </w:rPr>
              <w:t xml:space="preserve"> e desaparece da aba </w:t>
            </w:r>
            <w:r w:rsidR="00E629D0">
              <w:rPr>
                <w:sz w:val="22"/>
                <w:szCs w:val="22"/>
              </w:rPr>
              <w:t>concluídas</w:t>
            </w:r>
          </w:p>
        </w:tc>
      </w:tr>
      <w:tr w:rsidR="005A60FA" w14:paraId="3D257138" w14:textId="77777777" w:rsidTr="005A60FA">
        <w:tc>
          <w:tcPr>
            <w:tcW w:w="1077" w:type="dxa"/>
          </w:tcPr>
          <w:p w14:paraId="372EE460" w14:textId="7828A52C" w:rsidR="005A60FA" w:rsidRPr="003210D2" w:rsidRDefault="005A60FA" w:rsidP="005A60FA"/>
        </w:tc>
        <w:tc>
          <w:tcPr>
            <w:tcW w:w="3767" w:type="dxa"/>
            <w:vAlign w:val="bottom"/>
          </w:tcPr>
          <w:p w14:paraId="1CFBF6DE" w14:textId="550D3485" w:rsidR="005A60FA" w:rsidRPr="005A60FA" w:rsidRDefault="005A60FA" w:rsidP="005A60FA"/>
        </w:tc>
        <w:tc>
          <w:tcPr>
            <w:tcW w:w="2390" w:type="dxa"/>
            <w:vAlign w:val="bottom"/>
          </w:tcPr>
          <w:p w14:paraId="093A5AC6" w14:textId="75804613" w:rsidR="005A60FA" w:rsidRPr="005A60FA" w:rsidRDefault="005A60FA" w:rsidP="005A60FA"/>
        </w:tc>
        <w:tc>
          <w:tcPr>
            <w:tcW w:w="2394" w:type="dxa"/>
            <w:vAlign w:val="bottom"/>
          </w:tcPr>
          <w:p w14:paraId="1EB91348" w14:textId="05BE6DA0" w:rsidR="005A60FA" w:rsidRPr="005A60FA" w:rsidRDefault="005A60FA" w:rsidP="005A60FA"/>
        </w:tc>
      </w:tr>
      <w:tr w:rsidR="005A60FA" w14:paraId="3895C5C1" w14:textId="77777777" w:rsidTr="005A60FA">
        <w:tc>
          <w:tcPr>
            <w:tcW w:w="1077" w:type="dxa"/>
          </w:tcPr>
          <w:p w14:paraId="7D54FE57" w14:textId="4A557781" w:rsidR="005A60FA" w:rsidRPr="003210D2" w:rsidRDefault="005A60FA" w:rsidP="005A60FA"/>
        </w:tc>
        <w:tc>
          <w:tcPr>
            <w:tcW w:w="3767" w:type="dxa"/>
            <w:vAlign w:val="bottom"/>
          </w:tcPr>
          <w:p w14:paraId="40AE416C" w14:textId="7A966EE1" w:rsidR="005A60FA" w:rsidRPr="005A60FA" w:rsidRDefault="005A60FA" w:rsidP="005A60FA"/>
        </w:tc>
        <w:tc>
          <w:tcPr>
            <w:tcW w:w="2390" w:type="dxa"/>
            <w:vAlign w:val="bottom"/>
          </w:tcPr>
          <w:p w14:paraId="7810A2C6" w14:textId="2AB19B10" w:rsidR="005A60FA" w:rsidRPr="005A60FA" w:rsidRDefault="005A60FA" w:rsidP="005A60FA"/>
        </w:tc>
        <w:tc>
          <w:tcPr>
            <w:tcW w:w="2394" w:type="dxa"/>
            <w:vAlign w:val="bottom"/>
          </w:tcPr>
          <w:p w14:paraId="31417E44" w14:textId="76A4C8A0" w:rsidR="005A60FA" w:rsidRPr="005A60FA" w:rsidRDefault="005A60FA" w:rsidP="005A60FA"/>
        </w:tc>
      </w:tr>
    </w:tbl>
    <w:p w14:paraId="607556CC" w14:textId="77777777" w:rsidR="00016CF6" w:rsidRDefault="00016CF6" w:rsidP="007E6CB5">
      <w:pPr>
        <w:pStyle w:val="EPP-Comentario"/>
      </w:pPr>
    </w:p>
    <w:p w14:paraId="108FA7B4" w14:textId="77777777" w:rsidR="0033170C" w:rsidRDefault="0033170C" w:rsidP="0033170C">
      <w:pPr>
        <w:pStyle w:val="EPP-Seonivel1"/>
      </w:pPr>
      <w:r>
        <w:t>tEM PROTÓTIPO?</w:t>
      </w:r>
    </w:p>
    <w:p w14:paraId="79C3E008" w14:textId="4D13C105" w:rsidR="003210D2" w:rsidRPr="00186641" w:rsidRDefault="003210D2" w:rsidP="003210D2">
      <w:pPr>
        <w:pStyle w:val="EPP-Comentario"/>
        <w:ind w:left="432"/>
        <w:rPr>
          <w:i w:val="0"/>
          <w:iCs/>
          <w:color w:val="auto"/>
        </w:rPr>
      </w:pPr>
      <w:r>
        <w:rPr>
          <w:i w:val="0"/>
          <w:iCs/>
          <w:color w:val="auto"/>
          <w:lang w:val="pt-BR"/>
        </w:rPr>
        <w:t xml:space="preserve">O </w:t>
      </w:r>
      <w:r>
        <w:rPr>
          <w:i w:val="0"/>
          <w:iCs/>
          <w:color w:val="auto"/>
        </w:rPr>
        <w:t xml:space="preserve">projeto não possui </w:t>
      </w:r>
      <w:r w:rsidRPr="007F2F98">
        <w:rPr>
          <w:i w:val="0"/>
          <w:iCs/>
          <w:color w:val="auto"/>
        </w:rPr>
        <w:t>um</w:t>
      </w:r>
      <w:r>
        <w:rPr>
          <w:i w:val="0"/>
          <w:iCs/>
          <w:color w:val="auto"/>
        </w:rPr>
        <w:t xml:space="preserve"> protótipo, mas seu desenvolvimento pode ser visualizado em </w:t>
      </w:r>
      <w:r w:rsidRPr="007F2F98">
        <w:rPr>
          <w:i w:val="0"/>
          <w:iCs/>
          <w:color w:val="auto"/>
        </w:rPr>
        <w:t>AGP\Desenvolvimento\</w:t>
      </w:r>
      <w:r>
        <w:rPr>
          <w:i w:val="0"/>
          <w:iCs/>
          <w:color w:val="auto"/>
        </w:rPr>
        <w:t>3</w:t>
      </w:r>
      <w:r w:rsidRPr="007F2F98">
        <w:rPr>
          <w:i w:val="0"/>
          <w:iCs/>
          <w:color w:val="auto"/>
        </w:rPr>
        <w:t>.Impl</w:t>
      </w:r>
      <w:r>
        <w:rPr>
          <w:i w:val="0"/>
          <w:iCs/>
          <w:color w:val="auto"/>
        </w:rPr>
        <w:t>eme</w:t>
      </w:r>
      <w:r w:rsidRPr="007F2F98">
        <w:rPr>
          <w:i w:val="0"/>
          <w:iCs/>
          <w:color w:val="auto"/>
        </w:rPr>
        <w:t>ntacao</w:t>
      </w:r>
      <w:r>
        <w:rPr>
          <w:i w:val="0"/>
          <w:iCs/>
          <w:color w:val="auto"/>
        </w:rPr>
        <w:t>.</w:t>
      </w:r>
    </w:p>
    <w:p w14:paraId="722164D4" w14:textId="739A1927" w:rsidR="0033170C" w:rsidRDefault="0033170C" w:rsidP="003210D2">
      <w:pPr>
        <w:pStyle w:val="EPP-Comentario"/>
      </w:pPr>
    </w:p>
    <w:sectPr w:rsidR="0033170C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FB257" w14:textId="77777777" w:rsidR="00866977" w:rsidRDefault="00866977">
      <w:r>
        <w:separator/>
      </w:r>
    </w:p>
  </w:endnote>
  <w:endnote w:type="continuationSeparator" w:id="0">
    <w:p w14:paraId="13327B31" w14:textId="77777777" w:rsidR="00866977" w:rsidRDefault="0086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E93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59A0D294" w14:textId="77777777">
      <w:trPr>
        <w:cantSplit/>
      </w:trPr>
      <w:tc>
        <w:tcPr>
          <w:tcW w:w="6300" w:type="dxa"/>
        </w:tcPr>
        <w:p w14:paraId="1280FA7D" w14:textId="2FF51374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51298A">
                <w:t>AGP</w:t>
              </w:r>
              <w:r w:rsidR="0069452F">
                <w:t>&gt; - &lt;</w:t>
              </w:r>
              <w:r w:rsidR="0051298A">
                <w:t>Agenda Escolar Pessoal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51298A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79164B8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75C43C5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09BB54D5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422BCD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1F773" w14:textId="77777777" w:rsidR="00866977" w:rsidRDefault="00866977">
      <w:r>
        <w:separator/>
      </w:r>
    </w:p>
  </w:footnote>
  <w:footnote w:type="continuationSeparator" w:id="0">
    <w:p w14:paraId="715996D4" w14:textId="77777777" w:rsidR="00866977" w:rsidRDefault="00866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00ADD6E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667AA5" w14:textId="3D4CD6D5" w:rsidR="00FB4266" w:rsidRDefault="00375F64" w:rsidP="007E6CB5">
          <w:pPr>
            <w:pStyle w:val="EPP-Cabealho"/>
            <w:rPr>
              <w:b/>
              <w:bCs/>
            </w:rPr>
          </w:pPr>
          <w:r>
            <w:t>&lt;</w:t>
          </w:r>
          <w:r w:rsidR="00422BCD">
            <w:t>AGP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787BF0DE" w14:textId="04078C9A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</w:t>
              </w:r>
              <w:r w:rsidR="00422BCD">
                <w:rPr>
                  <w:bCs/>
                </w:rPr>
                <w:t>0</w:t>
              </w:r>
              <w:r w:rsidR="005649C4">
                <w:rPr>
                  <w:bCs/>
                </w:rPr>
                <w:t>7</w:t>
              </w:r>
              <w:r>
                <w:rPr>
                  <w:bCs/>
                </w:rPr>
                <w:t>&gt;-&lt;Historia de Usuario</w:t>
              </w:r>
              <w:r w:rsidR="00422BCD">
                <w:rPr>
                  <w:bCs/>
                </w:rPr>
                <w:t xml:space="preserve"> UC0</w:t>
              </w:r>
              <w:r w:rsidR="005649C4">
                <w:rPr>
                  <w:bCs/>
                </w:rPr>
                <w:t>7</w:t>
              </w:r>
              <w:r>
                <w:rPr>
                  <w:bCs/>
                </w:rPr>
                <w:t>&gt;</w:t>
              </w:r>
            </w:p>
          </w:tc>
        </w:sdtContent>
      </w:sdt>
      <w:tc>
        <w:tcPr>
          <w:tcW w:w="1440" w:type="dxa"/>
          <w:vAlign w:val="center"/>
        </w:tcPr>
        <w:p w14:paraId="45D4683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8191642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469277597">
    <w:abstractNumId w:val="4"/>
  </w:num>
  <w:num w:numId="2" w16cid:durableId="418216786">
    <w:abstractNumId w:val="5"/>
  </w:num>
  <w:num w:numId="3" w16cid:durableId="102964995">
    <w:abstractNumId w:val="5"/>
  </w:num>
  <w:num w:numId="4" w16cid:durableId="1909799417">
    <w:abstractNumId w:val="5"/>
  </w:num>
  <w:num w:numId="5" w16cid:durableId="187916864">
    <w:abstractNumId w:val="5"/>
  </w:num>
  <w:num w:numId="6" w16cid:durableId="1804272462">
    <w:abstractNumId w:val="2"/>
  </w:num>
  <w:num w:numId="7" w16cid:durableId="1112481492">
    <w:abstractNumId w:val="5"/>
  </w:num>
  <w:num w:numId="8" w16cid:durableId="1094086918">
    <w:abstractNumId w:val="5"/>
  </w:num>
  <w:num w:numId="9" w16cid:durableId="899292943">
    <w:abstractNumId w:val="0"/>
  </w:num>
  <w:num w:numId="10" w16cid:durableId="2036223736">
    <w:abstractNumId w:val="1"/>
  </w:num>
  <w:num w:numId="11" w16cid:durableId="549656796">
    <w:abstractNumId w:val="3"/>
  </w:num>
  <w:num w:numId="12" w16cid:durableId="1256595419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CD"/>
    <w:rsid w:val="0000781E"/>
    <w:rsid w:val="00016CF6"/>
    <w:rsid w:val="00096D0C"/>
    <w:rsid w:val="000C77A8"/>
    <w:rsid w:val="00141BB7"/>
    <w:rsid w:val="00153EE8"/>
    <w:rsid w:val="001636B5"/>
    <w:rsid w:val="00185D0C"/>
    <w:rsid w:val="001E0869"/>
    <w:rsid w:val="001F72FF"/>
    <w:rsid w:val="00254122"/>
    <w:rsid w:val="003210D2"/>
    <w:rsid w:val="0033170C"/>
    <w:rsid w:val="00366AC2"/>
    <w:rsid w:val="00375F64"/>
    <w:rsid w:val="00422BCD"/>
    <w:rsid w:val="00442A5D"/>
    <w:rsid w:val="00453FD0"/>
    <w:rsid w:val="0049456B"/>
    <w:rsid w:val="004B1997"/>
    <w:rsid w:val="0051298A"/>
    <w:rsid w:val="005222FC"/>
    <w:rsid w:val="005649C4"/>
    <w:rsid w:val="00580EC3"/>
    <w:rsid w:val="005A60FA"/>
    <w:rsid w:val="005C2EBC"/>
    <w:rsid w:val="00636D67"/>
    <w:rsid w:val="00651E57"/>
    <w:rsid w:val="0069452F"/>
    <w:rsid w:val="006A0A78"/>
    <w:rsid w:val="007839CF"/>
    <w:rsid w:val="007C4737"/>
    <w:rsid w:val="007E1532"/>
    <w:rsid w:val="007E393A"/>
    <w:rsid w:val="007E6CB5"/>
    <w:rsid w:val="007F694D"/>
    <w:rsid w:val="008202EF"/>
    <w:rsid w:val="0082433C"/>
    <w:rsid w:val="00824D94"/>
    <w:rsid w:val="00841EC0"/>
    <w:rsid w:val="00864E3C"/>
    <w:rsid w:val="00866977"/>
    <w:rsid w:val="009A6367"/>
    <w:rsid w:val="009B0E25"/>
    <w:rsid w:val="00A57161"/>
    <w:rsid w:val="00AA73B9"/>
    <w:rsid w:val="00AC5BC3"/>
    <w:rsid w:val="00AF2C6E"/>
    <w:rsid w:val="00B210BA"/>
    <w:rsid w:val="00B5102A"/>
    <w:rsid w:val="00BA0484"/>
    <w:rsid w:val="00BA2E6E"/>
    <w:rsid w:val="00BB664B"/>
    <w:rsid w:val="00C16EDA"/>
    <w:rsid w:val="00C36863"/>
    <w:rsid w:val="00C57F6A"/>
    <w:rsid w:val="00CB5A46"/>
    <w:rsid w:val="00D31631"/>
    <w:rsid w:val="00D3374F"/>
    <w:rsid w:val="00D60B3D"/>
    <w:rsid w:val="00DE2774"/>
    <w:rsid w:val="00E629D0"/>
    <w:rsid w:val="00E700C7"/>
    <w:rsid w:val="00E74320"/>
    <w:rsid w:val="00E85C1E"/>
    <w:rsid w:val="00EA5759"/>
    <w:rsid w:val="00F1779C"/>
    <w:rsid w:val="00F63EC5"/>
    <w:rsid w:val="00F83468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3B92A0"/>
  <w15:docId w15:val="{4C3CC717-FF16-49E3-B557-10526CC1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Historia%20de%20Usuari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(1).dotx</Template>
  <TotalTime>2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&lt;Nr&gt;-&lt;Historia de Usuario&gt;</vt:lpstr>
    </vt:vector>
  </TitlesOfParts>
  <Manager>&lt;AGP&gt; - &lt;Agenda Escolar Pessoal&gt;</Manager>
  <Company/>
  <LinksUpToDate>false</LinksUpToDate>
  <CharactersWithSpaces>812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&lt;07&gt;-&lt;Historia de Usuario UC07&gt;</dc:title>
  <dc:subject>Versão &lt;1.0&gt;</dc:subject>
  <dc:creator>Pedro Lemos Flores do Prado</dc:creator>
  <cp:lastModifiedBy>Pedro Lemos Flores do Prado</cp:lastModifiedBy>
  <cp:revision>3</cp:revision>
  <cp:lastPrinted>2005-05-05T18:34:00Z</cp:lastPrinted>
  <dcterms:created xsi:type="dcterms:W3CDTF">2024-11-25T14:21:00Z</dcterms:created>
  <dcterms:modified xsi:type="dcterms:W3CDTF">2024-11-25T14:21:00Z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