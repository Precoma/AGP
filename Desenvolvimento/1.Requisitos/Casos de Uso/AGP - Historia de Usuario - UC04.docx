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29D8329B" w14:textId="77777777" w:rsidR="007F694D" w:rsidRDefault="007F694D" w:rsidP="007F694D">
      <w:pPr>
        <w:pStyle w:val="EPP-Seonivel1"/>
        <w:numPr>
          <w:ilvl w:val="0"/>
          <w:numId w:val="0"/>
        </w:numPr>
      </w:pPr>
      <w:r w:rsidRPr="007F694D">
        <w:t>UC04 - Visualizar Atividade</w:t>
      </w:r>
    </w:p>
    <w:p w14:paraId="467F934E" w14:textId="48EF929B" w:rsidR="004B1997" w:rsidRDefault="004B1997" w:rsidP="007F694D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143732DD" w:rsidR="00422BCD" w:rsidRPr="00422BCD" w:rsidRDefault="00422BCD" w:rsidP="005A60FA">
      <w:r w:rsidRPr="00422BCD">
        <w:t xml:space="preserve">História número </w:t>
      </w:r>
      <w:r w:rsidR="007F694D">
        <w:t>4</w:t>
      </w:r>
      <w:r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0E941DA9" w:rsidR="00422BCD" w:rsidRPr="00422BCD" w:rsidRDefault="005A60FA" w:rsidP="005A60FA">
      <w:r>
        <w:t>9</w:t>
      </w:r>
      <w:r w:rsidR="00422BCD">
        <w:t xml:space="preserve"> Horas para desenvolvimento e </w:t>
      </w:r>
      <w:r w:rsidR="003210D2">
        <w:t xml:space="preserve">realização de </w:t>
      </w:r>
      <w:r w:rsidR="00422BCD">
        <w:t>testes do caso de uso</w:t>
      </w:r>
      <w:r w:rsidR="003210D2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2702BB5B" w14:textId="45F8F281" w:rsidR="007F694D" w:rsidRDefault="007F694D" w:rsidP="007F694D">
      <w:pPr>
        <w:pStyle w:val="EPP-Seonivel1"/>
        <w:numPr>
          <w:ilvl w:val="0"/>
          <w:numId w:val="0"/>
        </w:numPr>
        <w:rPr>
          <w:rStyle w:val="EPP-TextoNormalCarcter"/>
          <w:b w:val="0"/>
          <w:bCs/>
          <w:caps w:val="0"/>
          <w:sz w:val="20"/>
          <w:szCs w:val="16"/>
        </w:rPr>
      </w:pPr>
      <w:bookmarkStart w:id="1" w:name="_Toc464633895"/>
      <w:r w:rsidRPr="0036497E">
        <w:rPr>
          <w:rStyle w:val="EPP-TextoNormalCarcter"/>
          <w:b w:val="0"/>
          <w:bCs/>
          <w:caps w:val="0"/>
          <w:sz w:val="20"/>
          <w:szCs w:val="16"/>
        </w:rPr>
        <w:t xml:space="preserve">Como </w:t>
      </w:r>
      <w:r w:rsidRPr="0036497E">
        <w:rPr>
          <w:b w:val="0"/>
          <w:bCs/>
          <w:caps w:val="0"/>
          <w:sz w:val="20"/>
          <w:szCs w:val="16"/>
        </w:rPr>
        <w:t>aluno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>, quero visualizar todas as atividades criadas, das respectivas matérias existentes;</w:t>
      </w:r>
    </w:p>
    <w:p w14:paraId="0CB6A815" w14:textId="40F4630C" w:rsidR="00016CF6" w:rsidRDefault="004B1997" w:rsidP="007F694D">
      <w:pPr>
        <w:pStyle w:val="Ttulo1"/>
      </w:pPr>
      <w:r>
        <w:t>TESTES DE ACEITAÇÃO</w:t>
      </w:r>
      <w:bookmarkEnd w:id="1"/>
    </w:p>
    <w:p w14:paraId="565AE2E7" w14:textId="33B06724"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>O usuário deve estar logado no Sistema e possuir perfil de acesso à funcionalidade (</w:t>
      </w:r>
      <w:r w:rsidR="00F83468">
        <w:t>Aluno</w:t>
      </w:r>
      <w:r w:rsidR="003210D2" w:rsidRPr="003210D2">
        <w:t>).</w:t>
      </w:r>
    </w:p>
    <w:p w14:paraId="77BF9760" w14:textId="77777777" w:rsidR="00016CF6" w:rsidRDefault="00016CF6" w:rsidP="00016CF6">
      <w:pPr>
        <w:pStyle w:val="EPP-Cabealho"/>
        <w:jc w:val="left"/>
      </w:pP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5A60FA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7F694D" w14:paraId="1476B13C" w14:textId="77777777" w:rsidTr="005A60FA">
        <w:tc>
          <w:tcPr>
            <w:tcW w:w="1077" w:type="dxa"/>
          </w:tcPr>
          <w:p w14:paraId="039FEC8A" w14:textId="175EBE71" w:rsidR="007F694D" w:rsidRPr="003210D2" w:rsidRDefault="007F694D" w:rsidP="007F694D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121F8A2B" w:rsidR="007F694D" w:rsidRPr="007F694D" w:rsidRDefault="007F694D" w:rsidP="007F694D">
            <w:r w:rsidRPr="007F694D">
              <w:t>Visualizar as atividades</w:t>
            </w:r>
          </w:p>
        </w:tc>
        <w:tc>
          <w:tcPr>
            <w:tcW w:w="2390" w:type="dxa"/>
            <w:vAlign w:val="bottom"/>
          </w:tcPr>
          <w:p w14:paraId="66C78EBE" w14:textId="43870BFA" w:rsidR="007F694D" w:rsidRPr="007F694D" w:rsidRDefault="007F694D" w:rsidP="007F694D">
            <w:r w:rsidRPr="007F694D">
              <w:t>Nenhum</w:t>
            </w:r>
          </w:p>
        </w:tc>
        <w:tc>
          <w:tcPr>
            <w:tcW w:w="2394" w:type="dxa"/>
            <w:vAlign w:val="bottom"/>
          </w:tcPr>
          <w:p w14:paraId="10BBECC3" w14:textId="60C75FD3" w:rsidR="007F694D" w:rsidRPr="007F694D" w:rsidRDefault="007F694D" w:rsidP="007F694D">
            <w:r w:rsidRPr="007F694D">
              <w:t>Aluno consegue visualizar todas as atividades que possui</w:t>
            </w:r>
          </w:p>
        </w:tc>
      </w:tr>
      <w:tr w:rsidR="007F694D" w14:paraId="126B3DCF" w14:textId="77777777" w:rsidTr="005A60FA">
        <w:tc>
          <w:tcPr>
            <w:tcW w:w="1077" w:type="dxa"/>
          </w:tcPr>
          <w:p w14:paraId="287A0DB6" w14:textId="77777777" w:rsidR="007F694D" w:rsidRPr="003210D2" w:rsidRDefault="007F694D" w:rsidP="007F694D">
            <w:r w:rsidRPr="003210D2">
              <w:t>02</w:t>
            </w:r>
          </w:p>
        </w:tc>
        <w:tc>
          <w:tcPr>
            <w:tcW w:w="3767" w:type="dxa"/>
            <w:vAlign w:val="bottom"/>
          </w:tcPr>
          <w:p w14:paraId="6D6CBA75" w14:textId="331FF648" w:rsidR="007F694D" w:rsidRPr="007F694D" w:rsidRDefault="007F694D" w:rsidP="007F694D">
            <w:r w:rsidRPr="007F694D">
              <w:t>Marcar como concluída</w:t>
            </w:r>
          </w:p>
        </w:tc>
        <w:tc>
          <w:tcPr>
            <w:tcW w:w="2390" w:type="dxa"/>
            <w:vAlign w:val="bottom"/>
          </w:tcPr>
          <w:p w14:paraId="7F3A154F" w14:textId="7B2EF53B" w:rsidR="007F694D" w:rsidRPr="007F694D" w:rsidRDefault="007F694D" w:rsidP="007F694D">
            <w:r w:rsidRPr="007F694D">
              <w:t>Checkbox de concluída</w:t>
            </w:r>
          </w:p>
        </w:tc>
        <w:tc>
          <w:tcPr>
            <w:tcW w:w="2394" w:type="dxa"/>
            <w:vAlign w:val="bottom"/>
          </w:tcPr>
          <w:p w14:paraId="72506CCF" w14:textId="0E8979B3" w:rsidR="007F694D" w:rsidRPr="007F694D" w:rsidRDefault="007F694D" w:rsidP="007F694D">
            <w:r w:rsidRPr="007F694D">
              <w:t xml:space="preserve">A atividade é marcada como concluída </w:t>
            </w:r>
          </w:p>
        </w:tc>
      </w:tr>
      <w:tr w:rsidR="005A60FA" w14:paraId="3D257138" w14:textId="77777777" w:rsidTr="005A60FA">
        <w:tc>
          <w:tcPr>
            <w:tcW w:w="1077" w:type="dxa"/>
          </w:tcPr>
          <w:p w14:paraId="372EE460" w14:textId="7828A52C" w:rsidR="005A60FA" w:rsidRPr="003210D2" w:rsidRDefault="005A60FA" w:rsidP="005A60FA"/>
        </w:tc>
        <w:tc>
          <w:tcPr>
            <w:tcW w:w="3767" w:type="dxa"/>
            <w:vAlign w:val="bottom"/>
          </w:tcPr>
          <w:p w14:paraId="1CFBF6DE" w14:textId="550D3485" w:rsidR="005A60FA" w:rsidRPr="005A60FA" w:rsidRDefault="005A60FA" w:rsidP="005A60FA"/>
        </w:tc>
        <w:tc>
          <w:tcPr>
            <w:tcW w:w="2390" w:type="dxa"/>
            <w:vAlign w:val="bottom"/>
          </w:tcPr>
          <w:p w14:paraId="093A5AC6" w14:textId="75804613" w:rsidR="005A60FA" w:rsidRPr="005A60FA" w:rsidRDefault="005A60FA" w:rsidP="005A60FA"/>
        </w:tc>
        <w:tc>
          <w:tcPr>
            <w:tcW w:w="2394" w:type="dxa"/>
            <w:vAlign w:val="bottom"/>
          </w:tcPr>
          <w:p w14:paraId="1EB91348" w14:textId="05BE6DA0" w:rsidR="005A60FA" w:rsidRPr="005A60FA" w:rsidRDefault="005A60FA" w:rsidP="005A60FA"/>
        </w:tc>
      </w:tr>
      <w:tr w:rsidR="005A60FA" w14:paraId="3895C5C1" w14:textId="77777777" w:rsidTr="005A60FA">
        <w:tc>
          <w:tcPr>
            <w:tcW w:w="1077" w:type="dxa"/>
          </w:tcPr>
          <w:p w14:paraId="7D54FE57" w14:textId="4A557781" w:rsidR="005A60FA" w:rsidRPr="003210D2" w:rsidRDefault="005A60FA" w:rsidP="005A60FA"/>
        </w:tc>
        <w:tc>
          <w:tcPr>
            <w:tcW w:w="3767" w:type="dxa"/>
            <w:vAlign w:val="bottom"/>
          </w:tcPr>
          <w:p w14:paraId="40AE416C" w14:textId="7A966EE1" w:rsidR="005A60FA" w:rsidRPr="005A60FA" w:rsidRDefault="005A60FA" w:rsidP="005A60FA"/>
        </w:tc>
        <w:tc>
          <w:tcPr>
            <w:tcW w:w="2390" w:type="dxa"/>
            <w:vAlign w:val="bottom"/>
          </w:tcPr>
          <w:p w14:paraId="7810A2C6" w14:textId="2AB19B10" w:rsidR="005A60FA" w:rsidRPr="005A60FA" w:rsidRDefault="005A60FA" w:rsidP="005A60FA"/>
        </w:tc>
        <w:tc>
          <w:tcPr>
            <w:tcW w:w="2394" w:type="dxa"/>
            <w:vAlign w:val="bottom"/>
          </w:tcPr>
          <w:p w14:paraId="31417E44" w14:textId="76A4C8A0" w:rsidR="005A60FA" w:rsidRPr="005A60FA" w:rsidRDefault="005A60FA" w:rsidP="005A60FA"/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9C3E008" w14:textId="4D13C105"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Pr="007F2F98">
        <w:rPr>
          <w:i w:val="0"/>
          <w:iCs/>
          <w:color w:val="auto"/>
        </w:rPr>
        <w:t>AGP\Desenvolvimento\</w:t>
      </w:r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>
        <w:rPr>
          <w:i w:val="0"/>
          <w:iCs/>
          <w:color w:val="auto"/>
        </w:rPr>
        <w:t>.</w:t>
      </w:r>
    </w:p>
    <w:p w14:paraId="722164D4" w14:textId="739A1927" w:rsidR="0033170C" w:rsidRDefault="0033170C" w:rsidP="003210D2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3E0B" w14:textId="77777777" w:rsidR="00C15A61" w:rsidRDefault="00C15A61">
      <w:r>
        <w:separator/>
      </w:r>
    </w:p>
  </w:endnote>
  <w:endnote w:type="continuationSeparator" w:id="0">
    <w:p w14:paraId="38663415" w14:textId="77777777" w:rsidR="00C15A61" w:rsidRDefault="00C1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2FF51374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AGP</w:t>
              </w:r>
              <w:r w:rsidR="0069452F">
                <w:t>&gt; - &lt;</w:t>
              </w:r>
              <w:r w:rsidR="0051298A">
                <w:t>Agenda Escolar Pessoal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1C6C5" w14:textId="77777777" w:rsidR="00C15A61" w:rsidRDefault="00C15A61">
      <w:r>
        <w:separator/>
      </w:r>
    </w:p>
  </w:footnote>
  <w:footnote w:type="continuationSeparator" w:id="0">
    <w:p w14:paraId="366601F8" w14:textId="77777777" w:rsidR="00C15A61" w:rsidRDefault="00C1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3D4CD6D5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422BCD">
            <w:t>AGP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54A29E76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UC01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210D2"/>
    <w:rsid w:val="0033170C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A60FA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7F694D"/>
    <w:rsid w:val="008202EF"/>
    <w:rsid w:val="0082433C"/>
    <w:rsid w:val="00824D94"/>
    <w:rsid w:val="00841EC0"/>
    <w:rsid w:val="00864E3C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5A61"/>
    <w:rsid w:val="00C16EDA"/>
    <w:rsid w:val="00C36863"/>
    <w:rsid w:val="00C57F6A"/>
    <w:rsid w:val="00D31631"/>
    <w:rsid w:val="00D3374F"/>
    <w:rsid w:val="00D60B3D"/>
    <w:rsid w:val="00DE2774"/>
    <w:rsid w:val="00E700C7"/>
    <w:rsid w:val="00E74320"/>
    <w:rsid w:val="00E85C1E"/>
    <w:rsid w:val="00EA5759"/>
    <w:rsid w:val="00F1779C"/>
    <w:rsid w:val="00F83468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(1).dotx</Template>
  <TotalTime>2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&lt;AGP&gt; - &lt;Agenda Escolar Pessoal&gt;</Manager>
  <Company/>
  <LinksUpToDate>false</LinksUpToDate>
  <CharactersWithSpaces>810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UC01&gt;</dc:title>
  <dc:subject>Versão &lt;1.0&gt;</dc:subject>
  <dc:creator>Pedro Lemos Flores do Prado</dc:creator>
  <cp:lastModifiedBy>Pedro Lemos Flores do Prado</cp:lastModifiedBy>
  <cp:revision>3</cp:revision>
  <cp:lastPrinted>2005-05-05T18:34:00Z</cp:lastPrinted>
  <dcterms:created xsi:type="dcterms:W3CDTF">2024-11-25T13:34:00Z</dcterms:created>
  <dcterms:modified xsi:type="dcterms:W3CDTF">2024-11-25T13:36:00Z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