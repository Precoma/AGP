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9368E02" w14:textId="77777777" w:rsidR="007E393A" w:rsidRPr="007E393A" w:rsidRDefault="007E393A" w:rsidP="007E393A">
      <w:pPr>
        <w:pStyle w:val="EPP-Seonivel1"/>
        <w:numPr>
          <w:ilvl w:val="0"/>
          <w:numId w:val="0"/>
        </w:numPr>
      </w:pPr>
      <w:r w:rsidRPr="007E393A">
        <w:rPr>
          <w:b w:val="0"/>
          <w:caps w:val="0"/>
          <w:color w:val="000000"/>
          <w:szCs w:val="24"/>
          <w:lang w:eastAsia="pt-BR"/>
        </w:rPr>
        <w:t>UC06 - Visualizar Pendências</w:t>
      </w:r>
    </w:p>
    <w:p w14:paraId="467F934E" w14:textId="56864CA1" w:rsidR="004B1997" w:rsidRDefault="004B1997" w:rsidP="007E393A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76072EF1" w:rsidR="00422BCD" w:rsidRPr="005222FC" w:rsidRDefault="00422BCD" w:rsidP="005A60FA">
      <w:r w:rsidRPr="005222FC">
        <w:t xml:space="preserve">História número </w:t>
      </w:r>
      <w:r w:rsidR="007E393A" w:rsidRPr="005222FC">
        <w:t>6</w:t>
      </w:r>
      <w:r w:rsidRPr="005222FC"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3A399842" w:rsidR="00422BCD" w:rsidRPr="00BA2E6E" w:rsidRDefault="007E393A" w:rsidP="005A60FA">
      <w:r w:rsidRPr="00BA2E6E">
        <w:t>9</w:t>
      </w:r>
      <w:r w:rsidR="00422BCD" w:rsidRPr="00BA2E6E">
        <w:t xml:space="preserve"> Horas para desenvolvimento e </w:t>
      </w:r>
      <w:r w:rsidR="003210D2" w:rsidRPr="00BA2E6E">
        <w:t xml:space="preserve">realização de </w:t>
      </w:r>
      <w:r w:rsidR="00422BCD" w:rsidRPr="00BA2E6E">
        <w:t>testes do caso de uso</w:t>
      </w:r>
      <w:r w:rsidR="003210D2" w:rsidRPr="00BA2E6E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0FF3EC65" w14:textId="7B4E84DD" w:rsidR="007E393A" w:rsidRDefault="007E393A" w:rsidP="007E393A">
      <w:pPr>
        <w:pStyle w:val="Ttulo1"/>
        <w:numPr>
          <w:ilvl w:val="0"/>
          <w:numId w:val="0"/>
        </w:numPr>
        <w:rPr>
          <w:b w:val="0"/>
          <w:bCs/>
          <w:caps w:val="0"/>
          <w:sz w:val="20"/>
          <w:szCs w:val="16"/>
        </w:rPr>
      </w:pPr>
      <w:bookmarkStart w:id="1" w:name="_Toc464633895"/>
      <w:r w:rsidRPr="0036497E">
        <w:rPr>
          <w:b w:val="0"/>
          <w:bCs/>
          <w:caps w:val="0"/>
          <w:sz w:val="20"/>
          <w:szCs w:val="16"/>
        </w:rPr>
        <w:t>Como aluno, quero ver as atividades que</w:t>
      </w:r>
      <w:r>
        <w:rPr>
          <w:b w:val="0"/>
          <w:bCs/>
          <w:caps w:val="0"/>
          <w:sz w:val="20"/>
          <w:szCs w:val="16"/>
        </w:rPr>
        <w:t xml:space="preserve"> estão pendentes e marcá-las como concluídas</w:t>
      </w:r>
      <w:r w:rsidRPr="0036497E">
        <w:rPr>
          <w:b w:val="0"/>
          <w:bCs/>
          <w:caps w:val="0"/>
          <w:sz w:val="20"/>
          <w:szCs w:val="16"/>
        </w:rPr>
        <w:t>;</w:t>
      </w:r>
    </w:p>
    <w:p w14:paraId="0CB6A815" w14:textId="002AB9C3" w:rsidR="00016CF6" w:rsidRDefault="004B1997" w:rsidP="007E393A">
      <w:pPr>
        <w:pStyle w:val="Ttulo1"/>
      </w:pPr>
      <w:r>
        <w:t>TESTES DE ACEITAÇÃO</w:t>
      </w:r>
      <w:bookmarkEnd w:id="1"/>
    </w:p>
    <w:p w14:paraId="77BF9760" w14:textId="2E9AD931" w:rsidR="00016CF6" w:rsidRDefault="00016CF6" w:rsidP="007E393A">
      <w:r w:rsidRPr="00016CF6">
        <w:rPr>
          <w:b/>
        </w:rPr>
        <w:t>Pré-condição</w:t>
      </w:r>
      <w:r>
        <w:t xml:space="preserve">: </w:t>
      </w:r>
      <w:r w:rsidR="007E393A" w:rsidRPr="007E393A">
        <w:t>O usuário deve estar logado no Sistema e possuir perfil de acesso à funcionalidade (Aluno).</w:t>
      </w: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E393A" w14:paraId="1476B13C" w14:textId="77777777" w:rsidTr="005A60FA">
        <w:tc>
          <w:tcPr>
            <w:tcW w:w="1077" w:type="dxa"/>
          </w:tcPr>
          <w:p w14:paraId="039FEC8A" w14:textId="175EBE71" w:rsidR="007E393A" w:rsidRPr="003210D2" w:rsidRDefault="007E393A" w:rsidP="007E393A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AEBDDD0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Visualizar as atividades</w:t>
            </w:r>
          </w:p>
        </w:tc>
        <w:tc>
          <w:tcPr>
            <w:tcW w:w="2390" w:type="dxa"/>
            <w:vAlign w:val="bottom"/>
          </w:tcPr>
          <w:p w14:paraId="66C78EBE" w14:textId="2480642C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Nenhum</w:t>
            </w:r>
          </w:p>
        </w:tc>
        <w:tc>
          <w:tcPr>
            <w:tcW w:w="2394" w:type="dxa"/>
            <w:vAlign w:val="bottom"/>
          </w:tcPr>
          <w:p w14:paraId="10BBECC3" w14:textId="5CF682C3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Aluno consegue visualizar todas as atividades pendentes que possui</w:t>
            </w:r>
          </w:p>
        </w:tc>
      </w:tr>
      <w:tr w:rsidR="007E393A" w14:paraId="126B3DCF" w14:textId="77777777" w:rsidTr="005A60FA">
        <w:tc>
          <w:tcPr>
            <w:tcW w:w="1077" w:type="dxa"/>
          </w:tcPr>
          <w:p w14:paraId="287A0DB6" w14:textId="77777777" w:rsidR="007E393A" w:rsidRPr="003210D2" w:rsidRDefault="007E393A" w:rsidP="007E393A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339B6A1F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Marcar </w:t>
            </w:r>
            <w:proofErr w:type="gramStart"/>
            <w:r>
              <w:rPr>
                <w:sz w:val="22"/>
                <w:szCs w:val="22"/>
              </w:rPr>
              <w:t>como Concluída</w:t>
            </w:r>
            <w:proofErr w:type="gramEnd"/>
          </w:p>
        </w:tc>
        <w:tc>
          <w:tcPr>
            <w:tcW w:w="2390" w:type="dxa"/>
            <w:vAlign w:val="bottom"/>
          </w:tcPr>
          <w:p w14:paraId="7F3A154F" w14:textId="620C8E6D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Checkbox </w:t>
            </w:r>
            <w:proofErr w:type="gramStart"/>
            <w:r>
              <w:rPr>
                <w:sz w:val="22"/>
                <w:szCs w:val="22"/>
              </w:rPr>
              <w:t>de Concluída</w:t>
            </w:r>
            <w:proofErr w:type="gramEnd"/>
          </w:p>
        </w:tc>
        <w:tc>
          <w:tcPr>
            <w:tcW w:w="2394" w:type="dxa"/>
            <w:vAlign w:val="bottom"/>
          </w:tcPr>
          <w:p w14:paraId="72506CCF" w14:textId="7DEA19C4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A atividade é marcada como </w:t>
            </w:r>
            <w:proofErr w:type="spellStart"/>
            <w:r>
              <w:rPr>
                <w:sz w:val="22"/>
                <w:szCs w:val="22"/>
              </w:rPr>
              <w:t>Concluida</w:t>
            </w:r>
            <w:proofErr w:type="spellEnd"/>
            <w:r>
              <w:rPr>
                <w:sz w:val="22"/>
                <w:szCs w:val="22"/>
              </w:rPr>
              <w:t xml:space="preserve"> e desaparece da aba pendentes</w:t>
            </w:r>
          </w:p>
        </w:tc>
      </w:tr>
      <w:tr w:rsidR="005A60FA" w14:paraId="3D257138" w14:textId="77777777" w:rsidTr="005A60FA">
        <w:tc>
          <w:tcPr>
            <w:tcW w:w="1077" w:type="dxa"/>
          </w:tcPr>
          <w:p w14:paraId="372EE460" w14:textId="7828A52C" w:rsidR="005A60FA" w:rsidRPr="003210D2" w:rsidRDefault="005A60FA" w:rsidP="005A60FA"/>
        </w:tc>
        <w:tc>
          <w:tcPr>
            <w:tcW w:w="3767" w:type="dxa"/>
            <w:vAlign w:val="bottom"/>
          </w:tcPr>
          <w:p w14:paraId="1CFBF6DE" w14:textId="550D3485" w:rsidR="005A60FA" w:rsidRPr="005A60FA" w:rsidRDefault="005A60FA" w:rsidP="005A60FA"/>
        </w:tc>
        <w:tc>
          <w:tcPr>
            <w:tcW w:w="2390" w:type="dxa"/>
            <w:vAlign w:val="bottom"/>
          </w:tcPr>
          <w:p w14:paraId="093A5AC6" w14:textId="75804613" w:rsidR="005A60FA" w:rsidRPr="005A60FA" w:rsidRDefault="005A60FA" w:rsidP="005A60FA"/>
        </w:tc>
        <w:tc>
          <w:tcPr>
            <w:tcW w:w="2394" w:type="dxa"/>
            <w:vAlign w:val="bottom"/>
          </w:tcPr>
          <w:p w14:paraId="1EB91348" w14:textId="05BE6DA0" w:rsidR="005A60FA" w:rsidRPr="005A60FA" w:rsidRDefault="005A60FA" w:rsidP="005A60FA"/>
        </w:tc>
      </w:tr>
      <w:tr w:rsidR="005A60FA" w14:paraId="3895C5C1" w14:textId="77777777" w:rsidTr="005A60FA">
        <w:tc>
          <w:tcPr>
            <w:tcW w:w="1077" w:type="dxa"/>
          </w:tcPr>
          <w:p w14:paraId="7D54FE57" w14:textId="4A557781" w:rsidR="005A60FA" w:rsidRPr="003210D2" w:rsidRDefault="005A60FA" w:rsidP="005A60FA"/>
        </w:tc>
        <w:tc>
          <w:tcPr>
            <w:tcW w:w="3767" w:type="dxa"/>
            <w:vAlign w:val="bottom"/>
          </w:tcPr>
          <w:p w14:paraId="40AE416C" w14:textId="7A966EE1" w:rsidR="005A60FA" w:rsidRPr="005A60FA" w:rsidRDefault="005A60FA" w:rsidP="005A60FA"/>
        </w:tc>
        <w:tc>
          <w:tcPr>
            <w:tcW w:w="2390" w:type="dxa"/>
            <w:vAlign w:val="bottom"/>
          </w:tcPr>
          <w:p w14:paraId="7810A2C6" w14:textId="2AB19B10" w:rsidR="005A60FA" w:rsidRPr="005A60FA" w:rsidRDefault="005A60FA" w:rsidP="005A60FA"/>
        </w:tc>
        <w:tc>
          <w:tcPr>
            <w:tcW w:w="2394" w:type="dxa"/>
            <w:vAlign w:val="bottom"/>
          </w:tcPr>
          <w:p w14:paraId="31417E44" w14:textId="76A4C8A0" w:rsidR="005A60FA" w:rsidRPr="005A60FA" w:rsidRDefault="005A60FA" w:rsidP="005A60FA"/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F5928" w14:textId="77777777" w:rsidR="00916CF9" w:rsidRDefault="00916CF9">
      <w:r>
        <w:separator/>
      </w:r>
    </w:p>
  </w:endnote>
  <w:endnote w:type="continuationSeparator" w:id="0">
    <w:p w14:paraId="795DDD7B" w14:textId="77777777" w:rsidR="00916CF9" w:rsidRDefault="0091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E26DB" w14:textId="77777777" w:rsidR="00916CF9" w:rsidRDefault="00916CF9">
      <w:r>
        <w:separator/>
      </w:r>
    </w:p>
  </w:footnote>
  <w:footnote w:type="continuationSeparator" w:id="0">
    <w:p w14:paraId="3DE7DAD9" w14:textId="77777777" w:rsidR="00916CF9" w:rsidRDefault="0091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6DC9CD11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</w:t>
              </w:r>
              <w:r w:rsidR="00CB5A46">
                <w:rPr>
                  <w:bCs/>
                </w:rPr>
                <w:t>6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CB5A46">
                <w:rPr>
                  <w:bCs/>
                </w:rPr>
                <w:t>6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1F72FF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222FC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393A"/>
    <w:rsid w:val="007E6CB5"/>
    <w:rsid w:val="007F694D"/>
    <w:rsid w:val="008202EF"/>
    <w:rsid w:val="0082433C"/>
    <w:rsid w:val="00824D94"/>
    <w:rsid w:val="00841EC0"/>
    <w:rsid w:val="00864E3C"/>
    <w:rsid w:val="00916CF9"/>
    <w:rsid w:val="009A6367"/>
    <w:rsid w:val="009B0E25"/>
    <w:rsid w:val="00A57161"/>
    <w:rsid w:val="00AA73B9"/>
    <w:rsid w:val="00AC5BC3"/>
    <w:rsid w:val="00AF2C6E"/>
    <w:rsid w:val="00B210BA"/>
    <w:rsid w:val="00B5102A"/>
    <w:rsid w:val="00BA0484"/>
    <w:rsid w:val="00BA2E6E"/>
    <w:rsid w:val="00BB664B"/>
    <w:rsid w:val="00C16EDA"/>
    <w:rsid w:val="00C36863"/>
    <w:rsid w:val="00C57F6A"/>
    <w:rsid w:val="00CB5A46"/>
    <w:rsid w:val="00D31631"/>
    <w:rsid w:val="00D3374F"/>
    <w:rsid w:val="00D60B3D"/>
    <w:rsid w:val="00DE2774"/>
    <w:rsid w:val="00E700C7"/>
    <w:rsid w:val="00E74320"/>
    <w:rsid w:val="00E85C1E"/>
    <w:rsid w:val="00EA5759"/>
    <w:rsid w:val="00F1779C"/>
    <w:rsid w:val="00F63EC5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4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839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&lt;06&gt;-&lt;Historia de Usuario UC06&gt;</dc:title>
  <dc:subject>Versão &lt;1.0&gt;</dc:subject>
  <dc:creator>Pedro Lemos Flores do Prado</dc:creator>
  <cp:lastModifiedBy>Pedro Lemos Flores do Prado</cp:lastModifiedBy>
  <cp:revision>5</cp:revision>
  <cp:lastPrinted>2005-05-05T18:34:00Z</cp:lastPrinted>
  <dcterms:created xsi:type="dcterms:W3CDTF">2024-11-25T14:18:00Z</dcterms:created>
  <dcterms:modified xsi:type="dcterms:W3CDTF">2024-11-25T14:19:00Z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