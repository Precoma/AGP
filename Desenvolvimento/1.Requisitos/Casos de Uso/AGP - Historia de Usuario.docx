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B86EB8A" w14:textId="77777777" w:rsidR="00A91748" w:rsidRPr="00A91748" w:rsidRDefault="004B1997" w:rsidP="0036497E">
      <w:pPr>
        <w:pStyle w:val="EPP-Seonivel1"/>
        <w:jc w:val="left"/>
        <w:rPr>
          <w:lang w:val="pt-PT"/>
        </w:rPr>
      </w:pPr>
      <w:bookmarkStart w:id="0" w:name="_Toc464633893"/>
      <w:r>
        <w:t xml:space="preserve">caso de uso: </w:t>
      </w:r>
    </w:p>
    <w:p w14:paraId="769A5916" w14:textId="325CD008" w:rsidR="0036497E" w:rsidRPr="0036497E" w:rsidRDefault="00186641" w:rsidP="00A91748">
      <w:pPr>
        <w:pStyle w:val="EPP-Seonivel1"/>
        <w:numPr>
          <w:ilvl w:val="0"/>
          <w:numId w:val="0"/>
        </w:numPr>
        <w:ind w:left="432"/>
        <w:jc w:val="left"/>
        <w:rPr>
          <w:lang w:val="pt-PT"/>
        </w:rPr>
      </w:pPr>
      <w:r>
        <w:br/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1- Manter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2-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ualizar Matéria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3- Manter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>4- Visualizar Atividade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 xml:space="preserve">5- </w:t>
      </w:r>
      <w:r w:rsidR="005E0ABA" w:rsidRPr="0036497E">
        <w:rPr>
          <w:rStyle w:val="EPP-TextoNormalCarcter"/>
          <w:b w:val="0"/>
          <w:bCs/>
          <w:caps w:val="0"/>
          <w:sz w:val="20"/>
          <w:szCs w:val="16"/>
        </w:rPr>
        <w:t xml:space="preserve">Login Professor </w:t>
      </w:r>
      <w:r w:rsidR="005E0ABA" w:rsidRPr="000575C3">
        <w:rPr>
          <w:rStyle w:val="EPP-TextoNormalCarcter"/>
          <w:b w:val="0"/>
          <w:bCs/>
          <w:caps w:val="0"/>
          <w:sz w:val="20"/>
          <w:szCs w:val="16"/>
          <w:lang w:val="pt-BR"/>
        </w:rPr>
        <w:t>/</w:t>
      </w:r>
      <w:r w:rsidR="005E0ABA">
        <w:rPr>
          <w:rStyle w:val="EPP-TextoNormalCarcter"/>
          <w:b w:val="0"/>
          <w:bCs/>
          <w:caps w:val="0"/>
          <w:sz w:val="20"/>
          <w:szCs w:val="16"/>
          <w:lang w:val="pt-BR"/>
        </w:rPr>
        <w:t xml:space="preserve"> Aluno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  <w:t xml:space="preserve">6- 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Vi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s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ualizar Pendências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br/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7</w:t>
      </w:r>
      <w:r w:rsidR="0036497E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- 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Vi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s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>ualizar Concluídas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  <w:t xml:space="preserve">8 - 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Manter</w:t>
      </w:r>
      <w:r w:rsidR="005E0ABA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</w:t>
      </w:r>
      <w:r w:rsidR="005E0ABA">
        <w:rPr>
          <w:rStyle w:val="EPP-TextoNormalCarcter"/>
          <w:b w:val="0"/>
          <w:bCs/>
          <w:caps w:val="0"/>
          <w:sz w:val="20"/>
          <w:szCs w:val="16"/>
        </w:rPr>
        <w:t>Avisos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br/>
      </w:r>
    </w:p>
    <w:p w14:paraId="451E55A8" w14:textId="3C0F09B4" w:rsidR="004B1997" w:rsidRDefault="004B1997" w:rsidP="004B1997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14:paraId="37C8F116" w14:textId="77777777" w:rsidR="00AF2C6E" w:rsidRDefault="00AF2C6E" w:rsidP="00AF2C6E">
      <w:pPr>
        <w:pStyle w:val="EPP-Seonivel1"/>
      </w:pPr>
      <w:r>
        <w:t xml:space="preserve">estimativa: </w:t>
      </w:r>
    </w:p>
    <w:p w14:paraId="42341248" w14:textId="77777777" w:rsidR="0036497E" w:rsidRDefault="00375F64" w:rsidP="0036497E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id="1" w:name="_Toc464633894"/>
    </w:p>
    <w:p w14:paraId="7D168DC7" w14:textId="6549FD8F" w:rsidR="0036497E" w:rsidRDefault="00186641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br/>
      </w:r>
      <w:r w:rsidR="00F36EBE" w:rsidRPr="00186641">
        <w:rPr>
          <w:rStyle w:val="EPP-TextoNormalCarcter"/>
          <w:b w:val="0"/>
          <w:bCs/>
          <w:sz w:val="20"/>
          <w:szCs w:val="16"/>
        </w:rPr>
        <w:t>1-</w:t>
      </w:r>
      <w:r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 matérias da minha agenda, de acordo com o que estou tendo no meu curso;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2-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Como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 e aluno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ualizar todas as matérias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criadas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3-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</w:t>
      </w:r>
      <w:r w:rsidR="0036497E">
        <w:rPr>
          <w:rStyle w:val="EPP-TextoNormalCarcter"/>
          <w:b w:val="0"/>
          <w:bCs/>
          <w:caps w:val="0"/>
          <w:sz w:val="20"/>
          <w:szCs w:val="16"/>
        </w:rPr>
        <w:t>professor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, quero criar, editar e excluir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Pr="00186641">
        <w:rPr>
          <w:rStyle w:val="EPP-TextoNormalCarcter"/>
          <w:b w:val="0"/>
          <w:bCs/>
          <w:caps w:val="0"/>
          <w:sz w:val="20"/>
          <w:szCs w:val="16"/>
        </w:rPr>
        <w:t>atividades das matérias cadastradas da minha agenda, de acordo com o que devo realizar no curso;</w:t>
      </w:r>
      <w:r w:rsidR="00F36EBE" w:rsidRPr="0036497E">
        <w:rPr>
          <w:rStyle w:val="EPP-TextoNormalCarcter"/>
          <w:b w:val="0"/>
          <w:bCs/>
          <w:sz w:val="20"/>
          <w:szCs w:val="16"/>
        </w:rPr>
        <w:br/>
        <w:t>4-</w:t>
      </w:r>
      <w:r w:rsidR="00EF58E4" w:rsidRPr="0036497E">
        <w:rPr>
          <w:rStyle w:val="EPP-TextoNormalCarcter"/>
          <w:b w:val="0"/>
          <w:bCs/>
          <w:sz w:val="20"/>
          <w:szCs w:val="16"/>
        </w:rPr>
        <w:t xml:space="preserve"> 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 e aluno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quero vi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ualizar todas as atividades cri</w:t>
      </w:r>
      <w:r w:rsidR="0036497E" w:rsidRPr="0036497E">
        <w:rPr>
          <w:rStyle w:val="EPP-TextoNormalCarcter"/>
          <w:b w:val="0"/>
          <w:bCs/>
          <w:caps w:val="0"/>
          <w:sz w:val="20"/>
          <w:szCs w:val="16"/>
        </w:rPr>
        <w:t>adas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t>, das respectivas matérias existentes;</w:t>
      </w:r>
      <w:r w:rsidRPr="0036497E">
        <w:rPr>
          <w:rStyle w:val="EPP-TextoNormalCarcter"/>
          <w:b w:val="0"/>
          <w:bCs/>
          <w:caps w:val="0"/>
          <w:sz w:val="20"/>
          <w:szCs w:val="16"/>
        </w:rPr>
        <w:br/>
      </w:r>
      <w:r w:rsidR="00F36EBE" w:rsidRPr="0036497E">
        <w:rPr>
          <w:b w:val="0"/>
          <w:bCs/>
          <w:sz w:val="20"/>
          <w:szCs w:val="16"/>
        </w:rPr>
        <w:t>5-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todas as minhas atividades criadas que ainda não realizei;</w:t>
      </w:r>
      <w:r w:rsidR="00F36EBE" w:rsidRPr="0036497E">
        <w:rPr>
          <w:b w:val="0"/>
          <w:bCs/>
          <w:sz w:val="20"/>
          <w:szCs w:val="16"/>
        </w:rPr>
        <w:br/>
        <w:t>6-</w:t>
      </w:r>
      <w:r w:rsidRPr="0036497E">
        <w:rPr>
          <w:b w:val="0"/>
          <w:bCs/>
          <w:caps w:val="0"/>
          <w:sz w:val="20"/>
          <w:szCs w:val="16"/>
        </w:rPr>
        <w:t xml:space="preserve"> Como </w:t>
      </w:r>
      <w:r w:rsidR="0036497E" w:rsidRPr="0036497E">
        <w:rPr>
          <w:b w:val="0"/>
          <w:bCs/>
          <w:caps w:val="0"/>
          <w:sz w:val="20"/>
          <w:szCs w:val="16"/>
        </w:rPr>
        <w:t>aluno</w:t>
      </w:r>
      <w:r w:rsidRPr="0036497E">
        <w:rPr>
          <w:b w:val="0"/>
          <w:bCs/>
          <w:caps w:val="0"/>
          <w:sz w:val="20"/>
          <w:szCs w:val="16"/>
        </w:rPr>
        <w:t>, quero ver as atividades que já marquei como concluída;</w:t>
      </w:r>
      <w:r w:rsidR="00F36EBE" w:rsidRPr="0036497E">
        <w:rPr>
          <w:b w:val="0"/>
          <w:bCs/>
          <w:sz w:val="20"/>
          <w:szCs w:val="16"/>
        </w:rPr>
        <w:br/>
        <w:t>7-</w:t>
      </w:r>
      <w:r w:rsidRPr="0036497E">
        <w:rPr>
          <w:b w:val="0"/>
          <w:bCs/>
          <w:sz w:val="20"/>
          <w:szCs w:val="16"/>
        </w:rPr>
        <w:t xml:space="preserve"> </w:t>
      </w:r>
      <w:r w:rsidRPr="0036497E">
        <w:rPr>
          <w:b w:val="0"/>
          <w:bCs/>
          <w:caps w:val="0"/>
          <w:sz w:val="20"/>
          <w:szCs w:val="16"/>
        </w:rPr>
        <w:t xml:space="preserve">Como </w:t>
      </w:r>
      <w:r w:rsidR="0036497E" w:rsidRPr="0036497E">
        <w:rPr>
          <w:b w:val="0"/>
          <w:bCs/>
          <w:caps w:val="0"/>
          <w:sz w:val="20"/>
          <w:szCs w:val="16"/>
        </w:rPr>
        <w:t>professor</w:t>
      </w:r>
      <w:r w:rsidRPr="0036497E">
        <w:rPr>
          <w:b w:val="0"/>
          <w:bCs/>
          <w:caps w:val="0"/>
          <w:sz w:val="20"/>
          <w:szCs w:val="16"/>
        </w:rPr>
        <w:t>, quero poder adicionar, editar e excluir professores, para posteriormente conseguir vinculá-los às matérias;</w:t>
      </w:r>
      <w:r w:rsidR="0036497E" w:rsidRPr="0036497E">
        <w:rPr>
          <w:b w:val="0"/>
          <w:bCs/>
          <w:caps w:val="0"/>
          <w:sz w:val="20"/>
          <w:szCs w:val="16"/>
        </w:rPr>
        <w:t xml:space="preserve"> </w:t>
      </w:r>
    </w:p>
    <w:p w14:paraId="2970BDF6" w14:textId="60D93942" w:rsid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>
        <w:rPr>
          <w:b w:val="0"/>
          <w:bCs/>
          <w:caps w:val="0"/>
          <w:sz w:val="20"/>
          <w:szCs w:val="16"/>
        </w:rPr>
        <w:t xml:space="preserve">8 - </w:t>
      </w:r>
      <w:r w:rsidRPr="0036497E">
        <w:rPr>
          <w:b w:val="0"/>
          <w:bCs/>
          <w:caps w:val="0"/>
          <w:sz w:val="20"/>
          <w:szCs w:val="16"/>
        </w:rPr>
        <w:t>Como professor, quero poder cadastrar em minha conta e logar nela para poder executar minhas outras ações.</w:t>
      </w:r>
    </w:p>
    <w:p w14:paraId="45AEF01C" w14:textId="7319F274" w:rsidR="0036497E" w:rsidRPr="0036497E" w:rsidRDefault="0036497E" w:rsidP="0036497E">
      <w:pPr>
        <w:pStyle w:val="EPP-Seonivel1"/>
        <w:numPr>
          <w:ilvl w:val="0"/>
          <w:numId w:val="0"/>
        </w:numPr>
        <w:spacing w:before="0" w:after="0"/>
        <w:ind w:left="431"/>
        <w:jc w:val="left"/>
        <w:rPr>
          <w:b w:val="0"/>
          <w:bCs/>
          <w:caps w:val="0"/>
          <w:sz w:val="20"/>
          <w:szCs w:val="16"/>
        </w:rPr>
      </w:pPr>
      <w:r w:rsidRPr="0036497E">
        <w:rPr>
          <w:b w:val="0"/>
          <w:bCs/>
          <w:caps w:val="0"/>
          <w:sz w:val="20"/>
          <w:szCs w:val="16"/>
        </w:rPr>
        <w:t>9 - Como aluno, quero poder cadastrar em minha conta e logar nela para poder executar minhas outras ações.</w:t>
      </w:r>
    </w:p>
    <w:p w14:paraId="708BAFA1" w14:textId="77777777" w:rsidR="0036497E" w:rsidRPr="00B45F0B" w:rsidRDefault="0036497E" w:rsidP="0036497E">
      <w:pPr>
        <w:pStyle w:val="EPP-Seonivel1"/>
        <w:numPr>
          <w:ilvl w:val="0"/>
          <w:numId w:val="0"/>
        </w:numPr>
        <w:ind w:left="432"/>
        <w:jc w:val="left"/>
      </w:pPr>
    </w:p>
    <w:p w14:paraId="5351DE5A" w14:textId="0DDED7A3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6CC0933" w14:textId="490A2DA1" w:rsidR="00016CF6" w:rsidRPr="009901CF" w:rsidRDefault="00016CF6" w:rsidP="00016CF6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</w:t>
      </w:r>
      <w:r w:rsidR="00945B82">
        <w:rPr>
          <w:iCs/>
          <w:color w:val="auto"/>
        </w:rPr>
        <w:t xml:space="preserve"> (aluno ou professor, especificado na primeira entrada)</w:t>
      </w:r>
      <w:r w:rsidR="009901CF">
        <w:rPr>
          <w:iCs/>
          <w:color w:val="auto"/>
        </w:rPr>
        <w:t xml:space="preserve"> estar logado</w:t>
      </w:r>
    </w:p>
    <w:p w14:paraId="5C89AF95" w14:textId="77777777" w:rsidR="00016CF6" w:rsidRDefault="00016CF6" w:rsidP="00016CF6">
      <w:pPr>
        <w:pStyle w:val="EPP-Cabealho"/>
        <w:jc w:val="left"/>
      </w:pPr>
    </w:p>
    <w:p w14:paraId="2921E0F7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="00016CF6" w:rsidRPr="00016CF6" w14:paraId="1E7353A7" w14:textId="77777777" w:rsidTr="00337A43">
        <w:tc>
          <w:tcPr>
            <w:tcW w:w="1073" w:type="dxa"/>
          </w:tcPr>
          <w:p w14:paraId="13C0248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4" w:type="dxa"/>
          </w:tcPr>
          <w:p w14:paraId="4D46C6E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00" w:type="dxa"/>
          </w:tcPr>
          <w:p w14:paraId="2F4987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1" w:type="dxa"/>
          </w:tcPr>
          <w:p w14:paraId="32CDDBB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38C4E2F" w14:textId="77777777" w:rsidTr="00337A43">
        <w:tc>
          <w:tcPr>
            <w:tcW w:w="1073" w:type="dxa"/>
          </w:tcPr>
          <w:p w14:paraId="495CE26B" w14:textId="6816B359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64" w:type="dxa"/>
          </w:tcPr>
          <w:p w14:paraId="0B66F7EB" w14:textId="4C19D53C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Editar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Excluir uma matéria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00" w:type="dxa"/>
          </w:tcPr>
          <w:p w14:paraId="0841AC12" w14:textId="2BD88FE1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Clicar </w:t>
            </w:r>
            <w:r w:rsidR="0012121C">
              <w:rPr>
                <w:i w:val="0"/>
                <w:iCs/>
                <w:color w:val="auto"/>
              </w:rPr>
              <w:t>no</w:t>
            </w:r>
            <w:r>
              <w:rPr>
                <w:i w:val="0"/>
                <w:iCs/>
                <w:color w:val="auto"/>
              </w:rPr>
              <w:t xml:space="preserve"> botão</w:t>
            </w:r>
            <w:r w:rsidR="0012121C">
              <w:rPr>
                <w:i w:val="0"/>
                <w:iCs/>
                <w:color w:val="auto"/>
              </w:rPr>
              <w:t xml:space="preserve">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horário, sala, código;</w:t>
            </w:r>
            <w:r>
              <w:rPr>
                <w:i w:val="0"/>
                <w:iCs/>
                <w:color w:val="auto"/>
              </w:rPr>
              <w:br/>
            </w:r>
            <w:r>
              <w:rPr>
                <w:i w:val="0"/>
                <w:iCs/>
                <w:color w:val="auto"/>
              </w:rPr>
              <w:lastRenderedPageBreak/>
              <w:t xml:space="preserve">- </w:t>
            </w:r>
            <w:r w:rsidR="00325178">
              <w:rPr>
                <w:i w:val="0"/>
                <w:iCs/>
                <w:color w:val="auto"/>
              </w:rPr>
              <w:t>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 w:rsidR="0012121C">
              <w:rPr>
                <w:i w:val="0"/>
                <w:iCs/>
                <w:color w:val="auto"/>
              </w:rPr>
              <w:br/>
              <w:t>- Clicar na matéria,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5A72DCC5" w14:textId="4B24E647" w:rsidR="00016CF6" w:rsidRPr="009901CF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lastRenderedPageBreak/>
              <w:t>Mensagem</w:t>
            </w:r>
            <w:r w:rsidR="0012121C">
              <w:rPr>
                <w:i w:val="0"/>
                <w:iCs/>
                <w:color w:val="auto"/>
              </w:rPr>
              <w:t>: “Matéria adicionada/ alterada/ excluída com sucesso”</w:t>
            </w:r>
          </w:p>
        </w:tc>
      </w:tr>
      <w:tr w:rsidR="0012121C" w14:paraId="4D18AFB2" w14:textId="77777777" w:rsidTr="00337A43">
        <w:tc>
          <w:tcPr>
            <w:tcW w:w="1073" w:type="dxa"/>
          </w:tcPr>
          <w:p w14:paraId="38A001AB" w14:textId="626DC51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64" w:type="dxa"/>
          </w:tcPr>
          <w:p w14:paraId="6D6CD77B" w14:textId="186945A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Matérias</w:t>
            </w:r>
          </w:p>
        </w:tc>
        <w:tc>
          <w:tcPr>
            <w:tcW w:w="2400" w:type="dxa"/>
          </w:tcPr>
          <w:p w14:paraId="03938C23" w14:textId="41F4CBA1" w:rsidR="0012121C" w:rsidRPr="009901CF" w:rsidRDefault="00945B82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-Como aluno logado, </w:t>
            </w:r>
            <w:r w:rsidR="0012121C">
              <w:rPr>
                <w:i w:val="0"/>
                <w:iCs/>
                <w:color w:val="auto"/>
              </w:rPr>
              <w:t>Clicar na aba “Matérias”</w:t>
            </w:r>
          </w:p>
        </w:tc>
        <w:tc>
          <w:tcPr>
            <w:tcW w:w="2391" w:type="dxa"/>
          </w:tcPr>
          <w:p w14:paraId="4E73D755" w14:textId="0E12697D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matérias existentes</w:t>
            </w:r>
          </w:p>
        </w:tc>
      </w:tr>
      <w:tr w:rsidR="00325178" w14:paraId="3F9AE063" w14:textId="77777777" w:rsidTr="00337A43">
        <w:tc>
          <w:tcPr>
            <w:tcW w:w="1073" w:type="dxa"/>
          </w:tcPr>
          <w:p w14:paraId="0A42513C" w14:textId="77777777" w:rsidR="00325178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14:paraId="5EC919D2" w14:textId="36021DE9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63F0706B" w14:textId="358E61C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atividade</w:t>
            </w:r>
            <w:r>
              <w:rPr>
                <w:i w:val="0"/>
                <w:iCs/>
                <w:color w:val="auto"/>
              </w:rPr>
              <w:br/>
              <w:t>- Editar uma atividade</w:t>
            </w:r>
            <w:r>
              <w:rPr>
                <w:i w:val="0"/>
                <w:iCs/>
                <w:color w:val="auto"/>
              </w:rPr>
              <w:br/>
              <w:t>- Excluir uma atividade</w:t>
            </w:r>
          </w:p>
        </w:tc>
        <w:tc>
          <w:tcPr>
            <w:tcW w:w="2400" w:type="dxa"/>
          </w:tcPr>
          <w:p w14:paraId="1A159EA0" w14:textId="6C038858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no botão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data entrega, descrição, feita;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Clicar na atividade,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4A732D3A" w14:textId="66DE714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“Atividade adicionada/ alterada/ excluída com sucesso”</w:t>
            </w:r>
          </w:p>
        </w:tc>
      </w:tr>
      <w:tr w:rsidR="0012121C" w14:paraId="01E0AE03" w14:textId="77777777" w:rsidTr="00337A43">
        <w:tc>
          <w:tcPr>
            <w:tcW w:w="1073" w:type="dxa"/>
          </w:tcPr>
          <w:p w14:paraId="281D492A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4</w:t>
            </w:r>
          </w:p>
          <w:p w14:paraId="45BAA6FB" w14:textId="1C5C9DC5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24A4BCA2" w14:textId="1F75261C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</w:t>
            </w:r>
          </w:p>
        </w:tc>
        <w:tc>
          <w:tcPr>
            <w:tcW w:w="2400" w:type="dxa"/>
          </w:tcPr>
          <w:p w14:paraId="5EE55756" w14:textId="7900969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em uma matéria</w:t>
            </w:r>
          </w:p>
        </w:tc>
        <w:tc>
          <w:tcPr>
            <w:tcW w:w="2391" w:type="dxa"/>
          </w:tcPr>
          <w:p w14:paraId="1F5458D5" w14:textId="495C9EF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Aparecer a tela de atividades existentes da matéria selecionada </w:t>
            </w:r>
          </w:p>
        </w:tc>
      </w:tr>
      <w:tr w:rsidR="0012121C" w14:paraId="172F367A" w14:textId="77777777" w:rsidTr="00337A43">
        <w:tc>
          <w:tcPr>
            <w:tcW w:w="1073" w:type="dxa"/>
          </w:tcPr>
          <w:p w14:paraId="26BAE114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</w:t>
            </w:r>
          </w:p>
          <w:p w14:paraId="3680FB65" w14:textId="57E5D21F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0D392BFC" w14:textId="30CF0AE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00" w:type="dxa"/>
          </w:tcPr>
          <w:p w14:paraId="6559114D" w14:textId="45B19D6B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</w:t>
            </w:r>
          </w:p>
        </w:tc>
        <w:tc>
          <w:tcPr>
            <w:tcW w:w="2391" w:type="dxa"/>
          </w:tcPr>
          <w:p w14:paraId="24F99E00" w14:textId="1B1E8031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não marcadas como “feita”</w:t>
            </w:r>
          </w:p>
        </w:tc>
      </w:tr>
      <w:tr w:rsidR="0012121C" w14:paraId="3DD41B4D" w14:textId="77777777" w:rsidTr="00337A43">
        <w:tc>
          <w:tcPr>
            <w:tcW w:w="1073" w:type="dxa"/>
          </w:tcPr>
          <w:p w14:paraId="1CC1B9FF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</w:t>
            </w:r>
          </w:p>
          <w:p w14:paraId="4ECA3059" w14:textId="095F014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3DADB17B" w14:textId="55C71AD8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00" w:type="dxa"/>
          </w:tcPr>
          <w:p w14:paraId="4B7E8BC8" w14:textId="3312941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“Pendentes”, clicar no botão “concluídas”</w:t>
            </w:r>
          </w:p>
        </w:tc>
        <w:tc>
          <w:tcPr>
            <w:tcW w:w="2391" w:type="dxa"/>
          </w:tcPr>
          <w:p w14:paraId="50C5582A" w14:textId="5D91794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marcadas como “feita”</w:t>
            </w:r>
          </w:p>
        </w:tc>
      </w:tr>
      <w:tr w:rsidR="00325178" w14:paraId="40028DE0" w14:textId="77777777" w:rsidTr="00337A43">
        <w:tc>
          <w:tcPr>
            <w:tcW w:w="1073" w:type="dxa"/>
          </w:tcPr>
          <w:p w14:paraId="3437EA02" w14:textId="2D76DC23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</w:t>
            </w:r>
          </w:p>
          <w:p w14:paraId="47191502" w14:textId="4F05FFE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64" w:type="dxa"/>
          </w:tcPr>
          <w:p w14:paraId="2847C34C" w14:textId="12BD8B76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Adicionar um </w:t>
            </w:r>
            <w:r w:rsidR="0036497E">
              <w:rPr>
                <w:i w:val="0"/>
                <w:iCs/>
                <w:color w:val="auto"/>
              </w:rPr>
              <w:t>a</w:t>
            </w:r>
            <w:r w:rsidR="0036497E">
              <w:rPr>
                <w:iCs/>
                <w:color w:val="auto"/>
              </w:rPr>
              <w:t>viso</w:t>
            </w:r>
            <w:r>
              <w:rPr>
                <w:i w:val="0"/>
                <w:iCs/>
                <w:color w:val="auto"/>
              </w:rPr>
              <w:br/>
              <w:t xml:space="preserve">- Editar um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br/>
              <w:t xml:space="preserve">- Excluir um </w:t>
            </w:r>
            <w:r w:rsidR="0036497E">
              <w:rPr>
                <w:i w:val="0"/>
                <w:iCs/>
                <w:color w:val="auto"/>
              </w:rPr>
              <w:t>aviso</w:t>
            </w:r>
          </w:p>
        </w:tc>
        <w:tc>
          <w:tcPr>
            <w:tcW w:w="2400" w:type="dxa"/>
          </w:tcPr>
          <w:p w14:paraId="641BFEB8" w14:textId="66B57564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</w:t>
            </w:r>
            <w:r w:rsidR="0036497E">
              <w:rPr>
                <w:i w:val="0"/>
                <w:iCs/>
                <w:color w:val="auto"/>
              </w:rPr>
              <w:t>Avisos</w:t>
            </w:r>
            <w:r>
              <w:rPr>
                <w:i w:val="0"/>
                <w:iCs/>
                <w:color w:val="auto"/>
              </w:rPr>
              <w:t>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email;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 xml:space="preserve">- Clicar na aba “Professores”, clicar no botão “excluir 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>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391" w:type="dxa"/>
          </w:tcPr>
          <w:p w14:paraId="2107B6F5" w14:textId="4147E11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</w:t>
            </w:r>
            <w:r w:rsidR="0036497E">
              <w:rPr>
                <w:i w:val="0"/>
                <w:iCs/>
                <w:color w:val="auto"/>
              </w:rPr>
              <w:t>Aviso</w:t>
            </w:r>
            <w:r>
              <w:rPr>
                <w:i w:val="0"/>
                <w:iCs/>
                <w:color w:val="auto"/>
              </w:rPr>
              <w:t xml:space="preserve"> adicionado/ alterado/ excluído com sucesso”</w:t>
            </w:r>
          </w:p>
        </w:tc>
      </w:tr>
      <w:tr w:rsidR="0036497E" w14:paraId="04E00921" w14:textId="77777777" w:rsidTr="00337A43">
        <w:tc>
          <w:tcPr>
            <w:tcW w:w="1073" w:type="dxa"/>
          </w:tcPr>
          <w:p w14:paraId="2BB274BF" w14:textId="21CADB55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3764" w:type="dxa"/>
          </w:tcPr>
          <w:p w14:paraId="0404782D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Criação de conta para professor</w:t>
            </w:r>
          </w:p>
          <w:p w14:paraId="56330CBF" w14:textId="77777777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Entrar no sistema como professor</w:t>
            </w:r>
          </w:p>
          <w:p w14:paraId="7F7CDE70" w14:textId="77777777" w:rsidR="000575C3" w:rsidRDefault="000575C3" w:rsidP="000575C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Criação de conta para aluno</w:t>
            </w:r>
          </w:p>
          <w:p w14:paraId="78357E0D" w14:textId="746E73D5" w:rsidR="000575C3" w:rsidRDefault="000575C3" w:rsidP="000575C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Entrar no sistema como aluno</w:t>
            </w:r>
          </w:p>
        </w:tc>
        <w:tc>
          <w:tcPr>
            <w:tcW w:w="2400" w:type="dxa"/>
          </w:tcPr>
          <w:p w14:paraId="2053F4B1" w14:textId="2FADC65C" w:rsidR="0036497E" w:rsidRDefault="0036497E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“Registrar”</w:t>
            </w:r>
            <w:r w:rsidR="006E0B10">
              <w:rPr>
                <w:i w:val="0"/>
                <w:iCs/>
                <w:color w:val="auto"/>
              </w:rPr>
              <w:t xml:space="preserve"> e criar a conta</w:t>
            </w:r>
          </w:p>
          <w:p w14:paraId="3731C18B" w14:textId="01B87793" w:rsidR="006E0B10" w:rsidRDefault="006E0B10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na aba “Login” e realizar o login com a conta registrada</w:t>
            </w:r>
          </w:p>
        </w:tc>
        <w:tc>
          <w:tcPr>
            <w:tcW w:w="2391" w:type="dxa"/>
          </w:tcPr>
          <w:p w14:paraId="0ADABF0D" w14:textId="146EB49C" w:rsidR="0036497E" w:rsidRPr="006E0B10" w:rsidRDefault="006E0B10" w:rsidP="00325178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>
              <w:rPr>
                <w:i w:val="0"/>
                <w:iCs/>
                <w:color w:val="auto"/>
              </w:rPr>
              <w:t>Mensagem: “Professor</w:t>
            </w:r>
            <w:r w:rsidR="00337A43">
              <w:rPr>
                <w:i w:val="0"/>
                <w:iCs/>
                <w:color w:val="auto"/>
              </w:rPr>
              <w:t xml:space="preserve"> / Aluno</w:t>
            </w:r>
            <w:r>
              <w:rPr>
                <w:i w:val="0"/>
                <w:iCs/>
                <w:color w:val="auto"/>
              </w:rPr>
              <w:t xml:space="preserve"> Registrado com </w:t>
            </w:r>
            <w:r>
              <w:rPr>
                <w:i w:val="0"/>
                <w:iCs/>
                <w:color w:val="auto"/>
                <w:lang w:val="pt-BR"/>
              </w:rPr>
              <w:t>ê</w:t>
            </w:r>
            <w:r>
              <w:rPr>
                <w:i w:val="0"/>
                <w:iCs/>
                <w:color w:val="auto"/>
              </w:rPr>
              <w:t>xito</w:t>
            </w:r>
            <w:r w:rsidR="00337A43">
              <w:rPr>
                <w:i w:val="0"/>
                <w:iCs/>
                <w:color w:val="auto"/>
              </w:rPr>
              <w:t xml:space="preserve"> e</w:t>
            </w:r>
            <w:r w:rsidRPr="006E0B10">
              <w:rPr>
                <w:i w:val="0"/>
                <w:iCs/>
                <w:color w:val="auto"/>
                <w:lang w:val="pt-BR"/>
              </w:rPr>
              <w:t xml:space="preserve"> </w:t>
            </w:r>
            <w:r>
              <w:rPr>
                <w:i w:val="0"/>
                <w:iCs/>
                <w:color w:val="auto"/>
                <w:lang w:val="pt-BR"/>
              </w:rPr>
              <w:t>Login realizado com êxito”</w:t>
            </w:r>
          </w:p>
        </w:tc>
      </w:tr>
    </w:tbl>
    <w:p w14:paraId="3D099F0B" w14:textId="77777777" w:rsidR="00016CF6" w:rsidRDefault="00016CF6" w:rsidP="007E6CB5">
      <w:pPr>
        <w:pStyle w:val="EPP-Comentario"/>
      </w:pPr>
    </w:p>
    <w:p w14:paraId="35274C94" w14:textId="77777777" w:rsidR="0033170C" w:rsidRDefault="0033170C" w:rsidP="0033170C">
      <w:pPr>
        <w:pStyle w:val="EPP-Seonivel1"/>
      </w:pPr>
      <w:r>
        <w:t>tEM PROTÓTIPO?</w:t>
      </w:r>
    </w:p>
    <w:p w14:paraId="3FB18C9A" w14:textId="534869D0" w:rsidR="0033170C" w:rsidRPr="00186641" w:rsidRDefault="00186641" w:rsidP="00186641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Por enquanto, o projeto ainda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</w:t>
      </w:r>
      <w:r w:rsidR="007F2F98">
        <w:rPr>
          <w:i w:val="0"/>
          <w:iCs/>
          <w:color w:val="auto"/>
        </w:rPr>
        <w:t xml:space="preserve">, mas seu desenvolvimento pode ser visualizado em </w:t>
      </w:r>
      <w:r w:rsidR="007F2F98" w:rsidRPr="007F2F98">
        <w:rPr>
          <w:i w:val="0"/>
          <w:iCs/>
          <w:color w:val="auto"/>
        </w:rPr>
        <w:t>AGP\Desenvolvimento\</w:t>
      </w:r>
      <w:r w:rsidR="00AD4A47">
        <w:rPr>
          <w:i w:val="0"/>
          <w:iCs/>
          <w:color w:val="auto"/>
        </w:rPr>
        <w:t>3</w:t>
      </w:r>
      <w:r w:rsidR="007F2F98" w:rsidRPr="007F2F98">
        <w:rPr>
          <w:i w:val="0"/>
          <w:iCs/>
          <w:color w:val="auto"/>
        </w:rPr>
        <w:t>.Impl</w:t>
      </w:r>
      <w:r w:rsidR="00AD4A47">
        <w:rPr>
          <w:i w:val="0"/>
          <w:iCs/>
          <w:color w:val="auto"/>
        </w:rPr>
        <w:t>eme</w:t>
      </w:r>
      <w:r w:rsidR="007F2F98"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sectPr w:rsidR="0033170C" w:rsidRPr="0018664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89727" w14:textId="77777777" w:rsidR="002D49B6" w:rsidRDefault="002D49B6">
      <w:r>
        <w:separator/>
      </w:r>
    </w:p>
  </w:endnote>
  <w:endnote w:type="continuationSeparator" w:id="0">
    <w:p w14:paraId="62095F8F" w14:textId="77777777" w:rsidR="002D49B6" w:rsidRDefault="002D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357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BAF7D75" w14:textId="77777777">
      <w:trPr>
        <w:cantSplit/>
      </w:trPr>
      <w:tc>
        <w:tcPr>
          <w:tcW w:w="6300" w:type="dxa"/>
        </w:tcPr>
        <w:p w14:paraId="7B0F1BDF" w14:textId="6028E75D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45F0B">
                <w:t>Grupo 3</w:t>
              </w:r>
              <w:r w:rsidR="0069452F">
                <w:t xml:space="preserve"> - </w:t>
              </w:r>
              <w:r w:rsidR="00B45F0B">
                <w:t>Agenda Escolar Pessoal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 xml:space="preserve">Versão </w:t>
              </w:r>
              <w:r w:rsidR="00B45F0B">
                <w:t>1</w:t>
              </w:r>
              <w:r w:rsidR="00603E1F">
                <w:t>.</w:t>
              </w:r>
              <w:r w:rsidR="00AD4A47">
                <w:t>2</w:t>
              </w:r>
            </w:sdtContent>
          </w:sdt>
        </w:p>
      </w:tc>
      <w:tc>
        <w:tcPr>
          <w:tcW w:w="1705" w:type="dxa"/>
          <w:vAlign w:val="center"/>
        </w:tcPr>
        <w:p w14:paraId="0DAD227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60FEACC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66CDA2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B45F0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A78F" w14:textId="77777777" w:rsidR="002D49B6" w:rsidRDefault="002D49B6">
      <w:r>
        <w:separator/>
      </w:r>
    </w:p>
  </w:footnote>
  <w:footnote w:type="continuationSeparator" w:id="0">
    <w:p w14:paraId="14609E6E" w14:textId="77777777" w:rsidR="002D49B6" w:rsidRDefault="002D4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7C6B6B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FE0B7E7" w14:textId="678A5AC3" w:rsidR="00FB4266" w:rsidRDefault="00FB4266" w:rsidP="00B45F0B">
          <w:pPr>
            <w:pStyle w:val="EPP-Cabealho"/>
            <w:jc w:val="both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AFBC08F" w14:textId="40382AE2" w:rsidR="00FB4266" w:rsidRDefault="00B45F0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6716FBCC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D5D9DF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575C3"/>
    <w:rsid w:val="00096D0C"/>
    <w:rsid w:val="000C77A8"/>
    <w:rsid w:val="0012121C"/>
    <w:rsid w:val="00141BB7"/>
    <w:rsid w:val="00153EE8"/>
    <w:rsid w:val="001636B5"/>
    <w:rsid w:val="00185D0C"/>
    <w:rsid w:val="001862D8"/>
    <w:rsid w:val="00186641"/>
    <w:rsid w:val="001C0877"/>
    <w:rsid w:val="001E0869"/>
    <w:rsid w:val="001E3A4B"/>
    <w:rsid w:val="00254122"/>
    <w:rsid w:val="002C6C73"/>
    <w:rsid w:val="002D49B6"/>
    <w:rsid w:val="00325178"/>
    <w:rsid w:val="0033170C"/>
    <w:rsid w:val="00337A43"/>
    <w:rsid w:val="00343EBF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5E0ABA"/>
    <w:rsid w:val="00603E1F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7F2F98"/>
    <w:rsid w:val="008202EF"/>
    <w:rsid w:val="0082433C"/>
    <w:rsid w:val="00824D94"/>
    <w:rsid w:val="00841EC0"/>
    <w:rsid w:val="00945B82"/>
    <w:rsid w:val="00975144"/>
    <w:rsid w:val="009901CF"/>
    <w:rsid w:val="009A6367"/>
    <w:rsid w:val="009B0E25"/>
    <w:rsid w:val="00A6271E"/>
    <w:rsid w:val="00A91748"/>
    <w:rsid w:val="00AA73B9"/>
    <w:rsid w:val="00AC5BC3"/>
    <w:rsid w:val="00AD4A47"/>
    <w:rsid w:val="00AF2C6E"/>
    <w:rsid w:val="00B210BA"/>
    <w:rsid w:val="00B45F0B"/>
    <w:rsid w:val="00B5102A"/>
    <w:rsid w:val="00B6685B"/>
    <w:rsid w:val="00BA0484"/>
    <w:rsid w:val="00BB664B"/>
    <w:rsid w:val="00C16EDA"/>
    <w:rsid w:val="00C36863"/>
    <w:rsid w:val="00C57F6A"/>
    <w:rsid w:val="00D3374F"/>
    <w:rsid w:val="00D416B6"/>
    <w:rsid w:val="00D60B3D"/>
    <w:rsid w:val="00E67F1C"/>
    <w:rsid w:val="00E700C7"/>
    <w:rsid w:val="00E717F8"/>
    <w:rsid w:val="00E74320"/>
    <w:rsid w:val="00E85C1E"/>
    <w:rsid w:val="00EA5759"/>
    <w:rsid w:val="00EF58E4"/>
    <w:rsid w:val="00F36EBE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120</TotalTime>
  <Pages>2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Grupo 3 - Agenda Escolar Pessoal</Manager>
  <Company/>
  <LinksUpToDate>false</LinksUpToDate>
  <CharactersWithSpaces>3284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1.2</dc:subject>
  <dc:creator>30899</dc:creator>
  <cp:lastModifiedBy>Pedro Lemos Flores do Prado</cp:lastModifiedBy>
  <cp:revision>13</cp:revision>
  <cp:lastPrinted>2005-05-05T18:34:00Z</cp:lastPrinted>
  <dcterms:created xsi:type="dcterms:W3CDTF">2024-05-27T21:58:00Z</dcterms:created>
  <dcterms:modified xsi:type="dcterms:W3CDTF">2024-11-13T10:13:00Z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