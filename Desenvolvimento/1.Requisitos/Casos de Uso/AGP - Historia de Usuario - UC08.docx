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379A2715" w14:textId="4658BDC9" w:rsidR="00E80C39" w:rsidRPr="00E80C39" w:rsidRDefault="00E80C39" w:rsidP="00E80C39">
      <w:pPr>
        <w:pStyle w:val="EPP-Seonivel1"/>
        <w:numPr>
          <w:ilvl w:val="0"/>
          <w:numId w:val="0"/>
        </w:numPr>
      </w:pPr>
      <w:r w:rsidRPr="00E80C39">
        <w:rPr>
          <w:b w:val="0"/>
          <w:caps w:val="0"/>
          <w:color w:val="000000"/>
          <w:szCs w:val="24"/>
          <w:lang w:eastAsia="pt-BR"/>
        </w:rPr>
        <w:t>UC08 - Manter Avisos</w:t>
      </w:r>
    </w:p>
    <w:p w14:paraId="467F934E" w14:textId="4B24302B" w:rsidR="004B1997" w:rsidRDefault="004B1997" w:rsidP="00E80C39">
      <w:pPr>
        <w:pStyle w:val="Ttulo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2726AD2A" w:rsidR="00422BCD" w:rsidRPr="005222FC" w:rsidRDefault="00422BCD" w:rsidP="005A60FA">
      <w:r w:rsidRPr="005222FC">
        <w:t xml:space="preserve">História número </w:t>
      </w:r>
      <w:r w:rsidR="00E80C39">
        <w:t>8</w:t>
      </w:r>
      <w:r w:rsidRPr="005222FC"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252CC72E" w:rsidR="00422BCD" w:rsidRPr="00BA2E6E" w:rsidRDefault="00E80C39" w:rsidP="005A60FA">
      <w:r>
        <w:t>6</w:t>
      </w:r>
      <w:r w:rsidR="00422BCD" w:rsidRPr="00BA2E6E">
        <w:t xml:space="preserve"> Horas para desenvolvimento e </w:t>
      </w:r>
      <w:r w:rsidR="003210D2" w:rsidRPr="00BA2E6E">
        <w:t xml:space="preserve">realização de </w:t>
      </w:r>
      <w:r w:rsidR="00422BCD" w:rsidRPr="00BA2E6E">
        <w:t>testes do caso de uso</w:t>
      </w:r>
      <w:r w:rsidR="003210D2" w:rsidRPr="00BA2E6E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0FF3EC65" w14:textId="4C0A8249" w:rsidR="007E393A" w:rsidRDefault="00E80C39" w:rsidP="007E393A">
      <w:pPr>
        <w:pStyle w:val="Ttulo1"/>
        <w:numPr>
          <w:ilvl w:val="0"/>
          <w:numId w:val="0"/>
        </w:numPr>
        <w:rPr>
          <w:b w:val="0"/>
          <w:bCs/>
          <w:caps w:val="0"/>
          <w:sz w:val="20"/>
          <w:szCs w:val="16"/>
        </w:rPr>
      </w:pPr>
      <w:bookmarkStart w:id="1" w:name="_Toc464633895"/>
      <w:r>
        <w:rPr>
          <w:b w:val="0"/>
          <w:bCs/>
          <w:caps w:val="0"/>
          <w:sz w:val="20"/>
          <w:szCs w:val="16"/>
        </w:rPr>
        <w:t>Como professor, desejo realizar a criação de avisos para meus alunos que pertencem a uma matéria</w:t>
      </w:r>
    </w:p>
    <w:p w14:paraId="0CB6A815" w14:textId="002AB9C3" w:rsidR="00016CF6" w:rsidRDefault="004B1997" w:rsidP="007E393A">
      <w:pPr>
        <w:pStyle w:val="Ttulo1"/>
      </w:pPr>
      <w:r>
        <w:t>TESTES DE ACEITAÇÃO</w:t>
      </w:r>
      <w:bookmarkEnd w:id="1"/>
    </w:p>
    <w:p w14:paraId="77BF9760" w14:textId="2E9AD931" w:rsidR="00016CF6" w:rsidRDefault="00016CF6" w:rsidP="007E393A">
      <w:r w:rsidRPr="00016CF6">
        <w:rPr>
          <w:b/>
        </w:rPr>
        <w:t>Pré-condição</w:t>
      </w:r>
      <w:r>
        <w:t xml:space="preserve">: </w:t>
      </w:r>
      <w:r w:rsidR="007E393A" w:rsidRPr="007E393A">
        <w:t>O usuário deve estar logado no Sistema e possuir perfil de acesso à funcionalidade (Aluno).</w:t>
      </w: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E80C39" w14:paraId="1476B13C" w14:textId="77777777" w:rsidTr="005A60FA">
        <w:tc>
          <w:tcPr>
            <w:tcW w:w="1077" w:type="dxa"/>
          </w:tcPr>
          <w:p w14:paraId="039FEC8A" w14:textId="175EBE71" w:rsidR="00E80C39" w:rsidRPr="003210D2" w:rsidRDefault="00E80C39" w:rsidP="00E80C39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19AE6474" w:rsidR="00E80C39" w:rsidRPr="001F72FF" w:rsidRDefault="00E80C39" w:rsidP="00E80C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Criação de Aviso</w:t>
            </w:r>
          </w:p>
        </w:tc>
        <w:tc>
          <w:tcPr>
            <w:tcW w:w="2390" w:type="dxa"/>
            <w:vAlign w:val="bottom"/>
          </w:tcPr>
          <w:p w14:paraId="66C78EBE" w14:textId="74ED41AB" w:rsidR="00E80C39" w:rsidRPr="001F72FF" w:rsidRDefault="00E80C39" w:rsidP="00E80C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Dados de entrada (Nome, Sala, Horário)</w:t>
            </w:r>
          </w:p>
        </w:tc>
        <w:tc>
          <w:tcPr>
            <w:tcW w:w="2394" w:type="dxa"/>
            <w:vAlign w:val="bottom"/>
          </w:tcPr>
          <w:p w14:paraId="10BBECC3" w14:textId="26C811B3" w:rsidR="00E80C39" w:rsidRPr="001F72FF" w:rsidRDefault="00E80C39" w:rsidP="00E80C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Criação de um novo aviso com sucesso</w:t>
            </w:r>
          </w:p>
        </w:tc>
      </w:tr>
      <w:tr w:rsidR="00E80C39" w14:paraId="126B3DCF" w14:textId="77777777" w:rsidTr="005A60FA">
        <w:tc>
          <w:tcPr>
            <w:tcW w:w="1077" w:type="dxa"/>
          </w:tcPr>
          <w:p w14:paraId="287A0DB6" w14:textId="77777777" w:rsidR="00E80C39" w:rsidRPr="003210D2" w:rsidRDefault="00E80C39" w:rsidP="00E80C39">
            <w:r w:rsidRPr="003210D2">
              <w:t>02</w:t>
            </w:r>
          </w:p>
        </w:tc>
        <w:tc>
          <w:tcPr>
            <w:tcW w:w="3767" w:type="dxa"/>
            <w:vAlign w:val="bottom"/>
          </w:tcPr>
          <w:p w14:paraId="6D6CBA75" w14:textId="2F49B349" w:rsidR="00E80C39" w:rsidRPr="001F72FF" w:rsidRDefault="00E80C39" w:rsidP="00E80C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Edição de  Aviso</w:t>
            </w:r>
          </w:p>
        </w:tc>
        <w:tc>
          <w:tcPr>
            <w:tcW w:w="2390" w:type="dxa"/>
            <w:vAlign w:val="bottom"/>
          </w:tcPr>
          <w:p w14:paraId="7F3A154F" w14:textId="0D0B1E49" w:rsidR="00E80C39" w:rsidRPr="001F72FF" w:rsidRDefault="00E80C39" w:rsidP="00E80C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Novos dados de entrada (Nome, Sala, Horário)</w:t>
            </w:r>
          </w:p>
        </w:tc>
        <w:tc>
          <w:tcPr>
            <w:tcW w:w="2394" w:type="dxa"/>
            <w:vAlign w:val="bottom"/>
          </w:tcPr>
          <w:p w14:paraId="72506CCF" w14:textId="49D8ED70" w:rsidR="00E80C39" w:rsidRPr="001F72FF" w:rsidRDefault="00E80C39" w:rsidP="00E80C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Edição de um aviso com sucesso</w:t>
            </w:r>
          </w:p>
        </w:tc>
      </w:tr>
      <w:tr w:rsidR="00E80C39" w14:paraId="3D257138" w14:textId="77777777" w:rsidTr="005A60FA">
        <w:tc>
          <w:tcPr>
            <w:tcW w:w="1077" w:type="dxa"/>
          </w:tcPr>
          <w:p w14:paraId="372EE460" w14:textId="6007BD1B" w:rsidR="00E80C39" w:rsidRPr="003210D2" w:rsidRDefault="00E80C39" w:rsidP="00E80C39">
            <w:r>
              <w:t>03</w:t>
            </w:r>
          </w:p>
        </w:tc>
        <w:tc>
          <w:tcPr>
            <w:tcW w:w="3767" w:type="dxa"/>
            <w:vAlign w:val="bottom"/>
          </w:tcPr>
          <w:p w14:paraId="1CFBF6DE" w14:textId="2219BF46" w:rsidR="00E80C39" w:rsidRPr="005A60FA" w:rsidRDefault="00E80C39" w:rsidP="00E80C39">
            <w:r>
              <w:rPr>
                <w:sz w:val="22"/>
                <w:szCs w:val="22"/>
              </w:rPr>
              <w:t>Remoção de  Aviso</w:t>
            </w:r>
          </w:p>
        </w:tc>
        <w:tc>
          <w:tcPr>
            <w:tcW w:w="2390" w:type="dxa"/>
            <w:vAlign w:val="bottom"/>
          </w:tcPr>
          <w:p w14:paraId="093A5AC6" w14:textId="50CBB53F" w:rsidR="00E80C39" w:rsidRPr="005A60FA" w:rsidRDefault="00E80C39" w:rsidP="00E80C39">
            <w:r>
              <w:rPr>
                <w:sz w:val="22"/>
                <w:szCs w:val="22"/>
              </w:rPr>
              <w:t>Nenhuma</w:t>
            </w:r>
          </w:p>
        </w:tc>
        <w:tc>
          <w:tcPr>
            <w:tcW w:w="2394" w:type="dxa"/>
            <w:vAlign w:val="bottom"/>
          </w:tcPr>
          <w:p w14:paraId="1EB91348" w14:textId="31F52367" w:rsidR="00E80C39" w:rsidRPr="005A60FA" w:rsidRDefault="00E80C39" w:rsidP="00E80C39">
            <w:r>
              <w:rPr>
                <w:sz w:val="22"/>
                <w:szCs w:val="22"/>
              </w:rPr>
              <w:t>Exclusão de um aviso com sucesso</w:t>
            </w:r>
          </w:p>
        </w:tc>
      </w:tr>
      <w:tr w:rsidR="00E80C39" w14:paraId="3895C5C1" w14:textId="77777777" w:rsidTr="005A60FA">
        <w:tc>
          <w:tcPr>
            <w:tcW w:w="1077" w:type="dxa"/>
          </w:tcPr>
          <w:p w14:paraId="7D54FE57" w14:textId="12228522" w:rsidR="00E80C39" w:rsidRPr="003210D2" w:rsidRDefault="00E80C39" w:rsidP="00E80C39">
            <w:r>
              <w:t>04</w:t>
            </w:r>
          </w:p>
        </w:tc>
        <w:tc>
          <w:tcPr>
            <w:tcW w:w="3767" w:type="dxa"/>
            <w:vAlign w:val="bottom"/>
          </w:tcPr>
          <w:p w14:paraId="40AE416C" w14:textId="245C0761" w:rsidR="00E80C39" w:rsidRPr="005A60FA" w:rsidRDefault="00E80C39" w:rsidP="00E80C39">
            <w:r>
              <w:rPr>
                <w:sz w:val="22"/>
                <w:szCs w:val="22"/>
              </w:rPr>
              <w:t>Leitura de  Aviso</w:t>
            </w:r>
          </w:p>
        </w:tc>
        <w:tc>
          <w:tcPr>
            <w:tcW w:w="2390" w:type="dxa"/>
            <w:vAlign w:val="bottom"/>
          </w:tcPr>
          <w:p w14:paraId="7810A2C6" w14:textId="7993C95C" w:rsidR="00E80C39" w:rsidRPr="005A60FA" w:rsidRDefault="00E80C39" w:rsidP="00E80C39">
            <w:r>
              <w:rPr>
                <w:sz w:val="22"/>
                <w:szCs w:val="22"/>
              </w:rPr>
              <w:t>Nenhuma</w:t>
            </w:r>
          </w:p>
        </w:tc>
        <w:tc>
          <w:tcPr>
            <w:tcW w:w="2394" w:type="dxa"/>
            <w:vAlign w:val="bottom"/>
          </w:tcPr>
          <w:p w14:paraId="31417E44" w14:textId="35A0C64F" w:rsidR="00E80C39" w:rsidRPr="005A60FA" w:rsidRDefault="00E80C39" w:rsidP="00E80C39">
            <w:r>
              <w:rPr>
                <w:sz w:val="22"/>
                <w:szCs w:val="22"/>
              </w:rPr>
              <w:t xml:space="preserve"> Avisos aparecem na interface de sistema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D7438" w14:textId="77777777" w:rsidR="00C91CC5" w:rsidRDefault="00C91CC5">
      <w:r>
        <w:separator/>
      </w:r>
    </w:p>
  </w:endnote>
  <w:endnote w:type="continuationSeparator" w:id="0">
    <w:p w14:paraId="13BF7D03" w14:textId="77777777" w:rsidR="00C91CC5" w:rsidRDefault="00C9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0C059" w14:textId="77777777" w:rsidR="00C91CC5" w:rsidRDefault="00C91CC5">
      <w:r>
        <w:separator/>
      </w:r>
    </w:p>
  </w:footnote>
  <w:footnote w:type="continuationSeparator" w:id="0">
    <w:p w14:paraId="6D141617" w14:textId="77777777" w:rsidR="00C91CC5" w:rsidRDefault="00C91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5A68150F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</w:t>
              </w:r>
              <w:r w:rsidR="00E526B5">
                <w:rPr>
                  <w:bCs/>
                </w:rPr>
                <w:t>8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E526B5">
                <w:rPr>
                  <w:bCs/>
                </w:rPr>
                <w:t>8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1F72FF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4D68D4"/>
    <w:rsid w:val="0051298A"/>
    <w:rsid w:val="005222FC"/>
    <w:rsid w:val="005649C4"/>
    <w:rsid w:val="0056604D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393A"/>
    <w:rsid w:val="007E6CB5"/>
    <w:rsid w:val="007F694D"/>
    <w:rsid w:val="008202EF"/>
    <w:rsid w:val="0082433C"/>
    <w:rsid w:val="00824D94"/>
    <w:rsid w:val="00841EC0"/>
    <w:rsid w:val="00864E3C"/>
    <w:rsid w:val="009A6367"/>
    <w:rsid w:val="009B0E25"/>
    <w:rsid w:val="00A57161"/>
    <w:rsid w:val="00AA73B9"/>
    <w:rsid w:val="00AC5BC3"/>
    <w:rsid w:val="00AF2C6E"/>
    <w:rsid w:val="00B210BA"/>
    <w:rsid w:val="00B5102A"/>
    <w:rsid w:val="00BA0484"/>
    <w:rsid w:val="00BA2E6E"/>
    <w:rsid w:val="00BB664B"/>
    <w:rsid w:val="00C16EDA"/>
    <w:rsid w:val="00C36863"/>
    <w:rsid w:val="00C57F6A"/>
    <w:rsid w:val="00C91CC5"/>
    <w:rsid w:val="00CB5A46"/>
    <w:rsid w:val="00D31631"/>
    <w:rsid w:val="00D3374F"/>
    <w:rsid w:val="00D60B3D"/>
    <w:rsid w:val="00DE2774"/>
    <w:rsid w:val="00E526B5"/>
    <w:rsid w:val="00E61802"/>
    <w:rsid w:val="00E629D0"/>
    <w:rsid w:val="00E700C7"/>
    <w:rsid w:val="00E74320"/>
    <w:rsid w:val="00E80C39"/>
    <w:rsid w:val="00E85C1E"/>
    <w:rsid w:val="00EA5759"/>
    <w:rsid w:val="00F1779C"/>
    <w:rsid w:val="00F63EC5"/>
    <w:rsid w:val="00F83468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943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&lt;08&gt;-&lt;Historia de Usuario UC08&gt;</dc:title>
  <dc:subject>Versão &lt;1.0&gt;</dc:subject>
  <dc:creator>Pedro Lemos Flores do Prado</dc:creator>
  <cp:lastModifiedBy>Pedro Lemos Flores do Prado</cp:lastModifiedBy>
  <cp:revision>2</cp:revision>
  <cp:lastPrinted>2005-05-05T18:34:00Z</cp:lastPrinted>
  <dcterms:created xsi:type="dcterms:W3CDTF">2024-11-25T14:38:00Z</dcterms:created>
  <dcterms:modified xsi:type="dcterms:W3CDTF">2024-11-25T14:38:00Z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