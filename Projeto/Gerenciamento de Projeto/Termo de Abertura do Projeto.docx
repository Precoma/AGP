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CC1D1" w14:textId="77777777" w:rsidR="00925A18" w:rsidRPr="00A20D4F" w:rsidRDefault="000474B5" w:rsidP="000474B5">
      <w:pPr>
        <w:jc w:val="center"/>
      </w:pPr>
      <w:bookmarkStart w:id="0" w:name="_Toc74456896"/>
      <w:r>
        <w:rPr>
          <w:noProof/>
          <w:lang w:val="pt-PT" w:eastAsia="pt-PT"/>
        </w:rPr>
        <w:drawing>
          <wp:inline distT="0" distB="0" distL="0" distR="0" wp14:anchorId="2C66C103" wp14:editId="7D076B93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35E2" w14:textId="77777777" w:rsidR="00925A18" w:rsidRPr="00A20D4F" w:rsidRDefault="00925A18" w:rsidP="00925A18"/>
    <w:p w14:paraId="3C63F977" w14:textId="77777777" w:rsidR="00925A18" w:rsidRPr="00A20D4F" w:rsidRDefault="00925A18" w:rsidP="00925A18"/>
    <w:p w14:paraId="62662651" w14:textId="77777777" w:rsidR="00925A18" w:rsidRPr="00A20D4F" w:rsidRDefault="00925A18" w:rsidP="00925A18"/>
    <w:p w14:paraId="03D8D456" w14:textId="77777777" w:rsidR="00925A18" w:rsidRPr="00A20D4F" w:rsidRDefault="00925A18" w:rsidP="00925A18"/>
    <w:p w14:paraId="305691BA" w14:textId="77777777" w:rsidR="00925A18" w:rsidRPr="00A20D4F" w:rsidRDefault="00925A18" w:rsidP="00925A18"/>
    <w:p w14:paraId="0421660A" w14:textId="77777777" w:rsidR="00925A18" w:rsidRPr="00A20D4F" w:rsidRDefault="00925A18" w:rsidP="00925A18"/>
    <w:p w14:paraId="10543C77" w14:textId="77777777" w:rsidR="00925A18" w:rsidRPr="00A20D4F" w:rsidRDefault="00925A18" w:rsidP="00925A18"/>
    <w:p w14:paraId="0AA068DE" w14:textId="77777777" w:rsidR="00925A18" w:rsidRPr="00A20D4F" w:rsidRDefault="00925A18" w:rsidP="00925A18"/>
    <w:p w14:paraId="46E3B2A3" w14:textId="77777777" w:rsidR="00925A18" w:rsidRPr="00A20D4F" w:rsidRDefault="00925A18" w:rsidP="00925A18"/>
    <w:p w14:paraId="2848F494" w14:textId="77777777" w:rsidR="00925A18" w:rsidRPr="00A20D4F" w:rsidRDefault="00925A18" w:rsidP="00925A18"/>
    <w:p w14:paraId="11DB91AF" w14:textId="77777777" w:rsidR="00925A18" w:rsidRPr="00A20D4F" w:rsidRDefault="00925A18" w:rsidP="00925A18"/>
    <w:p w14:paraId="2F7097BB" w14:textId="77777777" w:rsidR="00925A18" w:rsidRPr="00A20D4F" w:rsidRDefault="00925A18" w:rsidP="00925A18"/>
    <w:p w14:paraId="0D799A68" w14:textId="77777777" w:rsidR="00925A18" w:rsidRPr="00A20D4F" w:rsidRDefault="00925A18" w:rsidP="00925A18"/>
    <w:p w14:paraId="0D254779" w14:textId="77777777" w:rsidR="00925A18" w:rsidRDefault="00925A18" w:rsidP="00925A18"/>
    <w:p w14:paraId="6A33AF91" w14:textId="77777777" w:rsidR="00925A18" w:rsidRDefault="00925A18" w:rsidP="00925A18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14:paraId="5BE339DF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6DE4A" wp14:editId="227A885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6B79062A5CC4DD599A1F27B40F57C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A79322" w14:textId="77777777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TAP - Termo de Abertura de Projeto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6DE4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6B79062A5CC4DD599A1F27B40F57C6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AA79322" w14:textId="77777777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TAP - Termo de Abertura de Projeto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73004F1" w14:textId="77777777" w:rsidR="00925A18" w:rsidRPr="00264EFB" w:rsidRDefault="00925A18" w:rsidP="00925A18"/>
    <w:p w14:paraId="483A5EBA" w14:textId="77777777" w:rsidR="00925A18" w:rsidRPr="00264EFB" w:rsidRDefault="00925A18" w:rsidP="00925A18"/>
    <w:p w14:paraId="0250E2DC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21B5" wp14:editId="45930E1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95DEDD" w14:textId="5239EA4B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9F2064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6C9383AC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22F50F2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D21B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C95DEDD" w14:textId="5239EA4B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9F2064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6C9383AC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22F50F2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1BCADD" w14:textId="77777777" w:rsidR="00925A18" w:rsidRPr="00264EFB" w:rsidRDefault="00925A18" w:rsidP="00925A18"/>
    <w:p w14:paraId="69428249" w14:textId="77777777" w:rsidR="00925A18" w:rsidRPr="00264EFB" w:rsidRDefault="00925A18" w:rsidP="00925A18"/>
    <w:p w14:paraId="378D20FB" w14:textId="77777777" w:rsidR="00925A18" w:rsidRPr="00264EFB" w:rsidRDefault="00925A18" w:rsidP="00925A18"/>
    <w:p w14:paraId="3C371DB1" w14:textId="77777777" w:rsidR="00925A18" w:rsidRPr="00264EFB" w:rsidRDefault="00925A18" w:rsidP="00925A18"/>
    <w:p w14:paraId="297AE758" w14:textId="77777777" w:rsidR="00925A18" w:rsidRPr="00264EFB" w:rsidRDefault="00925A18" w:rsidP="00925A18"/>
    <w:p w14:paraId="6B09DEDA" w14:textId="77777777" w:rsidR="00925A18" w:rsidRPr="00264EFB" w:rsidRDefault="00925A18" w:rsidP="00925A18"/>
    <w:p w14:paraId="74B740C3" w14:textId="77777777" w:rsidR="00925A18" w:rsidRPr="00264EFB" w:rsidRDefault="00925A18" w:rsidP="00925A18"/>
    <w:p w14:paraId="353C6483" w14:textId="77777777" w:rsidR="00925A18" w:rsidRPr="00264EFB" w:rsidRDefault="00925A18" w:rsidP="00925A18"/>
    <w:p w14:paraId="68E8D02D" w14:textId="77777777" w:rsidR="00925A18" w:rsidRPr="00264EFB" w:rsidRDefault="00925A18" w:rsidP="00925A18"/>
    <w:p w14:paraId="46873F57" w14:textId="77777777" w:rsidR="00925A18" w:rsidRPr="00264EFB" w:rsidRDefault="00925A18" w:rsidP="00925A18"/>
    <w:p w14:paraId="4D95C326" w14:textId="77777777" w:rsidR="00925A18" w:rsidRPr="00264EFB" w:rsidRDefault="00925A18" w:rsidP="00925A18"/>
    <w:p w14:paraId="056C5AC8" w14:textId="77777777" w:rsidR="00925A18" w:rsidRPr="00264EFB" w:rsidRDefault="00925A18" w:rsidP="00925A18"/>
    <w:p w14:paraId="28E35332" w14:textId="77777777" w:rsidR="00925A18" w:rsidRPr="00264EFB" w:rsidRDefault="00925A18" w:rsidP="00925A18"/>
    <w:p w14:paraId="33FB62E8" w14:textId="77777777" w:rsidR="00925A18" w:rsidRPr="00264EFB" w:rsidRDefault="00925A18" w:rsidP="00925A18"/>
    <w:p w14:paraId="4E0E2B88" w14:textId="77777777" w:rsidR="00925A18" w:rsidRPr="00264EFB" w:rsidRDefault="00925A18" w:rsidP="00925A18"/>
    <w:p w14:paraId="10A8E4AA" w14:textId="77777777" w:rsidR="00925A18" w:rsidRPr="00264EFB" w:rsidRDefault="00925A18" w:rsidP="00925A18"/>
    <w:p w14:paraId="3A590295" w14:textId="77777777" w:rsidR="00925A18" w:rsidRPr="00264EFB" w:rsidRDefault="00925A18" w:rsidP="00925A18"/>
    <w:p w14:paraId="03C4EA25" w14:textId="77777777" w:rsidR="00925A18" w:rsidRDefault="00925A18" w:rsidP="00925A18">
      <w:pPr>
        <w:tabs>
          <w:tab w:val="left" w:pos="3700"/>
        </w:tabs>
      </w:pPr>
    </w:p>
    <w:p w14:paraId="34574304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18E49" wp14:editId="2C0C43E3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10C09A99" w14:textId="701E983C" w:rsidR="00925A18" w:rsidRPr="00264EFB" w:rsidRDefault="009F2064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 w:rsidRPr="009F206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&lt;AGP&gt; - &lt;Agenda Escolar Pessoal&gt;</w:t>
                                </w:r>
                              </w:p>
                            </w:sdtContent>
                          </w:sdt>
                          <w:p w14:paraId="47F79754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8E49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10C09A99" w14:textId="701E983C" w:rsidR="00925A18" w:rsidRPr="00264EFB" w:rsidRDefault="009F2064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 w:rsidRPr="009F206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&lt;AGP&gt; - &lt;Agenda Escolar Pessoal&gt;</w:t>
                          </w:r>
                        </w:p>
                      </w:sdtContent>
                    </w:sdt>
                    <w:p w14:paraId="47F79754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12B2C56D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21735386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6F4C995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68A2DDDE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B2669E3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BB8F3F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41950B91" w14:textId="77777777" w:rsidTr="00926A44">
        <w:trPr>
          <w:trHeight w:val="284"/>
        </w:trPr>
        <w:tc>
          <w:tcPr>
            <w:tcW w:w="1550" w:type="dxa"/>
          </w:tcPr>
          <w:p w14:paraId="6057EF87" w14:textId="5E978C29" w:rsidR="00925A18" w:rsidRPr="00241BC8" w:rsidRDefault="009F2064" w:rsidP="00241BC8">
            <w:r w:rsidRPr="00241BC8">
              <w:t>1</w:t>
            </w:r>
            <w:r w:rsidR="003B186A">
              <w:t>7</w:t>
            </w:r>
            <w:r w:rsidRPr="00241BC8">
              <w:t>/09/2024</w:t>
            </w:r>
          </w:p>
          <w:p w14:paraId="288D028F" w14:textId="77777777" w:rsidR="00925A18" w:rsidRPr="00241BC8" w:rsidRDefault="00925A18" w:rsidP="00241BC8"/>
        </w:tc>
        <w:tc>
          <w:tcPr>
            <w:tcW w:w="1080" w:type="dxa"/>
          </w:tcPr>
          <w:p w14:paraId="44A7ECBC" w14:textId="1AD048FF" w:rsidR="00925A18" w:rsidRPr="00241BC8" w:rsidRDefault="009F2064" w:rsidP="00241BC8">
            <w:r w:rsidRPr="00241BC8">
              <w:t>1.0</w:t>
            </w:r>
          </w:p>
        </w:tc>
        <w:tc>
          <w:tcPr>
            <w:tcW w:w="4680" w:type="dxa"/>
          </w:tcPr>
          <w:p w14:paraId="7931B864" w14:textId="5443F0DE" w:rsidR="00925A18" w:rsidRPr="00241BC8" w:rsidRDefault="009F2064" w:rsidP="00241BC8">
            <w:r w:rsidRPr="00241BC8">
              <w:t>Criação inicial do documento</w:t>
            </w:r>
          </w:p>
        </w:tc>
        <w:tc>
          <w:tcPr>
            <w:tcW w:w="2410" w:type="dxa"/>
          </w:tcPr>
          <w:p w14:paraId="037BDB34" w14:textId="7B597F03" w:rsidR="00925A18" w:rsidRPr="00241BC8" w:rsidRDefault="009F2064" w:rsidP="00241BC8">
            <w:r w:rsidRPr="00241BC8">
              <w:t>Pedro Lemos Flores do Prado</w:t>
            </w:r>
          </w:p>
        </w:tc>
      </w:tr>
      <w:tr w:rsidR="00925A18" w14:paraId="34781746" w14:textId="77777777" w:rsidTr="00926A44">
        <w:trPr>
          <w:trHeight w:val="284"/>
        </w:trPr>
        <w:tc>
          <w:tcPr>
            <w:tcW w:w="1550" w:type="dxa"/>
          </w:tcPr>
          <w:p w14:paraId="0DE9A3ED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5742844D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2DDA6992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2F10D996" w14:textId="77777777" w:rsidR="00925A18" w:rsidRDefault="00925A18" w:rsidP="00926A44">
            <w:pPr>
              <w:jc w:val="left"/>
            </w:pPr>
          </w:p>
        </w:tc>
      </w:tr>
      <w:tr w:rsidR="00925A18" w14:paraId="3378881E" w14:textId="77777777" w:rsidTr="00926A44">
        <w:trPr>
          <w:trHeight w:val="284"/>
        </w:trPr>
        <w:tc>
          <w:tcPr>
            <w:tcW w:w="1550" w:type="dxa"/>
          </w:tcPr>
          <w:p w14:paraId="7E21B2B7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6DD211F6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2F07F165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5EC4803D" w14:textId="77777777" w:rsidR="00925A18" w:rsidRDefault="00925A18" w:rsidP="00926A44">
            <w:pPr>
              <w:jc w:val="left"/>
            </w:pPr>
          </w:p>
        </w:tc>
      </w:tr>
    </w:tbl>
    <w:p w14:paraId="320AA637" w14:textId="77777777" w:rsidR="00A94162" w:rsidRDefault="00A94162"/>
    <w:p w14:paraId="5D97521D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1135FCFA" w14:textId="77777777" w:rsidR="00AE237E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5810484" w:history="1">
        <w:r w:rsidR="00AE237E" w:rsidRPr="00EE3D13">
          <w:rPr>
            <w:rStyle w:val="Hyperlink"/>
          </w:rPr>
          <w:t>1. Introdução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F36BF83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85" w:history="1">
        <w:r w:rsidR="00AE237E" w:rsidRPr="00EE3D13">
          <w:rPr>
            <w:rStyle w:val="Hyperlink"/>
          </w:rPr>
          <w:t>1.1. Referências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25DE360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6" w:history="1">
        <w:r w:rsidR="00AE237E" w:rsidRPr="00EE3D13">
          <w:rPr>
            <w:rStyle w:val="Hyperlink"/>
          </w:rPr>
          <w:t>2. Objetivos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76E8AB18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7" w:history="1">
        <w:r w:rsidR="00AE237E" w:rsidRPr="00EE3D13">
          <w:rPr>
            <w:rStyle w:val="Hyperlink"/>
          </w:rPr>
          <w:t>3. SOLICITANTE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6F8B406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8" w:history="1">
        <w:r w:rsidR="00AE237E" w:rsidRPr="00EE3D13">
          <w:rPr>
            <w:rStyle w:val="Hyperlink"/>
          </w:rPr>
          <w:t>4. Premissas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1E1F3135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9" w:history="1">
        <w:r w:rsidR="00AE237E" w:rsidRPr="00EE3D13">
          <w:rPr>
            <w:rStyle w:val="Hyperlink"/>
          </w:rPr>
          <w:t>5. Restrições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2DAF8EBA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0" w:history="1">
        <w:r w:rsidR="00AE237E" w:rsidRPr="00EE3D13">
          <w:rPr>
            <w:rStyle w:val="Hyperlink"/>
          </w:rPr>
          <w:t>5.1. Requisitos Regulamentares e Estatutários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4303528E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1" w:history="1">
        <w:r w:rsidR="00AE237E" w:rsidRPr="00EE3D13">
          <w:rPr>
            <w:rStyle w:val="Hyperlink"/>
          </w:rPr>
          <w:t>6. Escopo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_Toc485810491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7182FB62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2" w:history="1">
        <w:r w:rsidR="00AE237E" w:rsidRPr="00EE3D13">
          <w:rPr>
            <w:rStyle w:val="Hyperlink"/>
          </w:rPr>
          <w:t>6.1. Exclusões do escopo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_Toc485810492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48F2CAB9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3" w:history="1">
        <w:r w:rsidR="00AE237E" w:rsidRPr="00EE3D13">
          <w:rPr>
            <w:rStyle w:val="Hyperlink"/>
          </w:rPr>
          <w:t>7. Envolvidos no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_Toc485810493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2557F93E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4" w:history="1">
        <w:r w:rsidR="00AE237E" w:rsidRPr="00EE3D13">
          <w:rPr>
            <w:rStyle w:val="Hyperlink"/>
          </w:rPr>
          <w:t>7.1. Equipe Técnica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3B0197CA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5" w:history="1">
        <w:r w:rsidR="00AE237E" w:rsidRPr="00EE3D13">
          <w:rPr>
            <w:rStyle w:val="Hyperlink"/>
          </w:rPr>
          <w:t>7.2. Equipe do Cliente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4728F92C" w14:textId="77777777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6" w:history="1">
        <w:r w:rsidR="00AE237E" w:rsidRPr="00EE3D13">
          <w:rPr>
            <w:rStyle w:val="Hyperlink"/>
          </w:rPr>
          <w:t>7.3. Infra-Estrutura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09EBF031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7" w:history="1">
        <w:r w:rsidR="00AE237E" w:rsidRPr="00EE3D13">
          <w:rPr>
            <w:rStyle w:val="Hyperlink"/>
          </w:rPr>
          <w:t>8. Riscos iniciais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3B6A4E29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8" w:history="1">
        <w:r w:rsidR="00AE237E" w:rsidRPr="00EE3D13">
          <w:rPr>
            <w:rStyle w:val="Hyperlink"/>
          </w:rPr>
          <w:t>9. EXPECTATIVA DE INÍCIO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784543DF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9" w:history="1">
        <w:r w:rsidR="00AE237E" w:rsidRPr="00EE3D13">
          <w:rPr>
            <w:rStyle w:val="Hyperlink"/>
          </w:rPr>
          <w:t>10.</w:t>
        </w:r>
        <w:r w:rsidR="00AE237E" w:rsidRPr="00EE3D13">
          <w:rPr>
            <w:rStyle w:val="Hyperlink"/>
            <w:lang w:val="pt-PT"/>
          </w:rPr>
          <w:t xml:space="preserve"> custos iniciais estimados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1449BF12" w14:textId="7777777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500" w:history="1">
        <w:r w:rsidR="00AE237E" w:rsidRPr="00EE3D13">
          <w:rPr>
            <w:rStyle w:val="Hyperlink"/>
          </w:rPr>
          <w:t>11. observações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_Toc485810500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6C33CF28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A9F2586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581048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666F400C" w14:textId="2654B72A" w:rsidR="00A94162" w:rsidRDefault="00A94162">
      <w:r>
        <w:rPr>
          <w:color w:val="auto"/>
        </w:rPr>
        <w:t xml:space="preserve">Este documento tem por objetivo </w:t>
      </w:r>
      <w:r w:rsidR="00D0354A">
        <w:rPr>
          <w:color w:val="auto"/>
        </w:rPr>
        <w:t xml:space="preserve">de oficializar </w:t>
      </w:r>
      <w:r w:rsidR="0060692B">
        <w:rPr>
          <w:szCs w:val="18"/>
          <w:lang w:eastAsia="en-US"/>
        </w:rPr>
        <w:t>a abertura d</w:t>
      </w:r>
      <w:r w:rsidR="00550BD5">
        <w:rPr>
          <w:szCs w:val="18"/>
          <w:lang w:eastAsia="en-US"/>
        </w:rPr>
        <w:t>o projeto AGP, Agenda Es</w:t>
      </w:r>
      <w:r w:rsidR="00F0097D">
        <w:rPr>
          <w:szCs w:val="18"/>
          <w:lang w:eastAsia="en-US"/>
        </w:rPr>
        <w:t>colar Pessoal</w:t>
      </w:r>
      <w:r w:rsidR="0060692B">
        <w:rPr>
          <w:szCs w:val="18"/>
          <w:lang w:eastAsia="en-US"/>
        </w:rPr>
        <w:t>.</w:t>
      </w:r>
    </w:p>
    <w:p w14:paraId="54F8F94E" w14:textId="77777777" w:rsidR="00A94162" w:rsidRDefault="00A94162">
      <w:pPr>
        <w:pStyle w:val="Ttulo2"/>
      </w:pPr>
      <w:bookmarkStart w:id="34" w:name="_Toc485810485"/>
      <w:r>
        <w:t>Referências</w:t>
      </w:r>
      <w:bookmarkEnd w:id="34"/>
    </w:p>
    <w:p w14:paraId="71FA7943" w14:textId="77777777" w:rsidR="000120F6" w:rsidRDefault="000120F6" w:rsidP="000120F6"/>
    <w:p w14:paraId="0D36D20A" w14:textId="2464C2E4" w:rsidR="000120F6" w:rsidRDefault="000120F6" w:rsidP="000120F6">
      <w:pPr>
        <w:pStyle w:val="PargrafodaLista"/>
        <w:numPr>
          <w:ilvl w:val="0"/>
          <w:numId w:val="20"/>
        </w:numPr>
      </w:pPr>
      <w:r>
        <w:t>Visão do Projeto – v1</w:t>
      </w:r>
    </w:p>
    <w:p w14:paraId="26356551" w14:textId="57D55FD0" w:rsidR="000120F6" w:rsidRDefault="006B380B" w:rsidP="000120F6">
      <w:pPr>
        <w:pStyle w:val="PargrafodaLista"/>
        <w:numPr>
          <w:ilvl w:val="0"/>
          <w:numId w:val="20"/>
        </w:numPr>
      </w:pPr>
      <w:r>
        <w:t>Modelo de Caso de Uso – v1</w:t>
      </w:r>
    </w:p>
    <w:p w14:paraId="50110ED5" w14:textId="001419E5" w:rsidR="006B380B" w:rsidRDefault="006B380B" w:rsidP="000120F6">
      <w:pPr>
        <w:pStyle w:val="PargrafodaLista"/>
        <w:numPr>
          <w:ilvl w:val="0"/>
          <w:numId w:val="20"/>
        </w:numPr>
      </w:pPr>
      <w:r>
        <w:t>Especificações de Requisitos – v1</w:t>
      </w:r>
    </w:p>
    <w:p w14:paraId="02ADCB32" w14:textId="2BE5F9C6" w:rsidR="006B380B" w:rsidRDefault="00E878DB" w:rsidP="000120F6">
      <w:pPr>
        <w:pStyle w:val="PargrafodaLista"/>
        <w:numPr>
          <w:ilvl w:val="0"/>
          <w:numId w:val="20"/>
        </w:numPr>
      </w:pPr>
      <w:r>
        <w:t>Glossário – v1</w:t>
      </w:r>
    </w:p>
    <w:p w14:paraId="4FF1328D" w14:textId="12FCFEEF" w:rsidR="00E878DB" w:rsidRDefault="00E878DB" w:rsidP="000120F6">
      <w:pPr>
        <w:pStyle w:val="PargrafodaLista"/>
        <w:numPr>
          <w:ilvl w:val="0"/>
          <w:numId w:val="20"/>
        </w:numPr>
      </w:pPr>
      <w:r>
        <w:t xml:space="preserve">Ata da reunião do dia </w:t>
      </w:r>
      <w:r w:rsidRPr="008F06D1">
        <w:t>1</w:t>
      </w:r>
      <w:r>
        <w:t>7</w:t>
      </w:r>
      <w:r w:rsidRPr="008F06D1">
        <w:t>/09/2024</w:t>
      </w:r>
    </w:p>
    <w:p w14:paraId="5FDE2FBF" w14:textId="77777777" w:rsidR="00E878DB" w:rsidRPr="000120F6" w:rsidRDefault="00E878DB" w:rsidP="00E878DB">
      <w:pPr>
        <w:pStyle w:val="PargrafodaLista"/>
      </w:pPr>
    </w:p>
    <w:p w14:paraId="5A1278F2" w14:textId="77777777" w:rsidR="00A94162" w:rsidRDefault="00A94162">
      <w:pPr>
        <w:pStyle w:val="Ttulo1"/>
      </w:pPr>
      <w:bookmarkStart w:id="35" w:name="_Toc89249097"/>
      <w:bookmarkStart w:id="36" w:name="_Toc89249315"/>
      <w:bookmarkStart w:id="37" w:name="_Toc89249438"/>
      <w:bookmarkStart w:id="38" w:name="_Toc89249479"/>
      <w:bookmarkStart w:id="39" w:name="_Toc89249771"/>
      <w:bookmarkStart w:id="40" w:name="_Toc89249853"/>
      <w:bookmarkStart w:id="41" w:name="_Toc89249933"/>
      <w:bookmarkStart w:id="42" w:name="_Toc89249975"/>
      <w:bookmarkStart w:id="43" w:name="_Toc89656340"/>
      <w:bookmarkStart w:id="44" w:name="_Toc90873297"/>
      <w:bookmarkStart w:id="45" w:name="_Toc101597545"/>
      <w:bookmarkStart w:id="46" w:name="_Toc101597746"/>
      <w:bookmarkStart w:id="47" w:name="_Toc101599608"/>
      <w:bookmarkStart w:id="48" w:name="_Toc101599683"/>
      <w:bookmarkStart w:id="49" w:name="_Toc101599758"/>
      <w:bookmarkStart w:id="50" w:name="_Toc101599832"/>
      <w:bookmarkStart w:id="51" w:name="_Toc101599907"/>
      <w:bookmarkStart w:id="52" w:name="_Toc101599982"/>
      <w:bookmarkStart w:id="53" w:name="_Toc101600057"/>
      <w:bookmarkStart w:id="54" w:name="_Toc101608275"/>
      <w:bookmarkStart w:id="55" w:name="_Toc104609656"/>
      <w:bookmarkStart w:id="56" w:name="_Toc104609850"/>
      <w:bookmarkStart w:id="57" w:name="_Toc104610044"/>
      <w:bookmarkStart w:id="58" w:name="_Toc108240845"/>
      <w:bookmarkStart w:id="59" w:name="_Toc108241663"/>
      <w:bookmarkStart w:id="60" w:name="_Toc108943310"/>
      <w:bookmarkStart w:id="61" w:name="_Toc108943504"/>
      <w:bookmarkStart w:id="62" w:name="_Toc89249772"/>
      <w:bookmarkStart w:id="63" w:name="_Toc89249854"/>
      <w:bookmarkStart w:id="64" w:name="_Toc89249934"/>
      <w:bookmarkStart w:id="65" w:name="_Toc89249976"/>
      <w:bookmarkStart w:id="66" w:name="_Toc89656341"/>
      <w:bookmarkStart w:id="67" w:name="_Toc90873298"/>
      <w:bookmarkStart w:id="68" w:name="_Toc101597546"/>
      <w:bookmarkStart w:id="69" w:name="_Toc101597747"/>
      <w:bookmarkStart w:id="70" w:name="_Toc101599609"/>
      <w:bookmarkStart w:id="71" w:name="_Toc101599684"/>
      <w:bookmarkStart w:id="72" w:name="_Toc101599759"/>
      <w:bookmarkStart w:id="73" w:name="_Toc101599833"/>
      <w:bookmarkStart w:id="74" w:name="_Toc101599908"/>
      <w:bookmarkStart w:id="75" w:name="_Toc101599983"/>
      <w:bookmarkStart w:id="76" w:name="_Toc101600058"/>
      <w:bookmarkStart w:id="77" w:name="_Toc101608276"/>
      <w:bookmarkStart w:id="78" w:name="_Toc104609657"/>
      <w:bookmarkStart w:id="79" w:name="_Toc104609851"/>
      <w:bookmarkStart w:id="80" w:name="_Toc104610045"/>
      <w:bookmarkStart w:id="81" w:name="_Toc108240846"/>
      <w:bookmarkStart w:id="82" w:name="_Toc108241664"/>
      <w:bookmarkStart w:id="83" w:name="_Toc108943311"/>
      <w:bookmarkStart w:id="84" w:name="_Toc108943505"/>
      <w:bookmarkStart w:id="85" w:name="_Toc89249855"/>
      <w:bookmarkStart w:id="86" w:name="_Toc89249935"/>
      <w:bookmarkStart w:id="87" w:name="_Toc89249977"/>
      <w:bookmarkStart w:id="88" w:name="_Toc89656342"/>
      <w:bookmarkStart w:id="89" w:name="_Toc90873299"/>
      <w:bookmarkStart w:id="90" w:name="_Toc101597547"/>
      <w:bookmarkStart w:id="91" w:name="_Toc101597748"/>
      <w:bookmarkStart w:id="92" w:name="_Toc101599610"/>
      <w:bookmarkStart w:id="93" w:name="_Toc101599685"/>
      <w:bookmarkStart w:id="94" w:name="_Toc101599760"/>
      <w:bookmarkStart w:id="95" w:name="_Toc101599834"/>
      <w:bookmarkStart w:id="96" w:name="_Toc101599909"/>
      <w:bookmarkStart w:id="97" w:name="_Toc101599984"/>
      <w:bookmarkStart w:id="98" w:name="_Toc101600059"/>
      <w:bookmarkStart w:id="99" w:name="_Toc101608277"/>
      <w:bookmarkStart w:id="100" w:name="_Toc104609658"/>
      <w:bookmarkStart w:id="101" w:name="_Toc104609852"/>
      <w:bookmarkStart w:id="102" w:name="_Toc104610046"/>
      <w:bookmarkStart w:id="103" w:name="_Toc108240847"/>
      <w:bookmarkStart w:id="104" w:name="_Toc108241665"/>
      <w:bookmarkStart w:id="105" w:name="_Toc108943312"/>
      <w:bookmarkStart w:id="106" w:name="_Toc108943506"/>
      <w:bookmarkStart w:id="107" w:name="_Toc485810486"/>
      <w:bookmarkEnd w:id="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t>Objetivos do Projeto</w:t>
      </w:r>
      <w:bookmarkEnd w:id="107"/>
    </w:p>
    <w:p w14:paraId="11B6B0D0" w14:textId="06BAEA00" w:rsidR="00A94162" w:rsidRPr="00463C9E" w:rsidRDefault="00463C9E" w:rsidP="00463C9E">
      <w:r w:rsidRPr="00463C9E">
        <w:t xml:space="preserve">A AGP é uma solução completa para gerenciar a vida acadêmica. Com ela, alunos </w:t>
      </w:r>
      <w:r w:rsidR="00AC3299">
        <w:t>p</w:t>
      </w:r>
      <w:r w:rsidR="00D81EC1">
        <w:t>odem visualizar matérias e atividades enviadas por professores</w:t>
      </w:r>
      <w:r w:rsidRPr="00463C9E">
        <w:t>, onde podem acompanhar prazos e marcar as tarefas como concluídas. Essa ferramenta</w:t>
      </w:r>
      <w:r w:rsidR="00AC3299">
        <w:t xml:space="preserve"> tem como objetivo</w:t>
      </w:r>
      <w:r w:rsidRPr="00463C9E">
        <w:t xml:space="preserve"> otimiza</w:t>
      </w:r>
      <w:r w:rsidR="00AC3299">
        <w:t>r</w:t>
      </w:r>
      <w:r w:rsidRPr="00463C9E">
        <w:t xml:space="preserve"> o tempo</w:t>
      </w:r>
      <w:r w:rsidR="00AC3299">
        <w:t xml:space="preserve"> dos alunos</w:t>
      </w:r>
      <w:r w:rsidRPr="00463C9E">
        <w:t>, reduz</w:t>
      </w:r>
      <w:r w:rsidR="00AC3299">
        <w:t>ir</w:t>
      </w:r>
      <w:r w:rsidRPr="00463C9E">
        <w:t xml:space="preserve"> o risco de esquecimentos e promove</w:t>
      </w:r>
      <w:r w:rsidR="00AC3299">
        <w:t>r</w:t>
      </w:r>
      <w:r w:rsidRPr="00463C9E">
        <w:t xml:space="preserve"> uma organização mais eficiente dos estudos.</w:t>
      </w:r>
    </w:p>
    <w:p w14:paraId="28A9C753" w14:textId="77777777" w:rsidR="0042093D" w:rsidRDefault="0042093D" w:rsidP="0042093D">
      <w:pPr>
        <w:pStyle w:val="Ttulo1"/>
      </w:pPr>
      <w:bookmarkStart w:id="108" w:name="_Toc485810487"/>
      <w:r>
        <w:t>SOLICITANTE</w:t>
      </w:r>
      <w:bookmarkEnd w:id="108"/>
    </w:p>
    <w:p w14:paraId="145071A1" w14:textId="4B013709" w:rsidR="0042093D" w:rsidRPr="00865C0D" w:rsidRDefault="00FE6619" w:rsidP="00865C0D">
      <w:r w:rsidRPr="00865C0D">
        <w:t>O seguinte projeto foi solicitado por alunos</w:t>
      </w:r>
      <w:r w:rsidR="00865C0D">
        <w:t xml:space="preserve"> do Instituto Federal de São Paulo</w:t>
      </w:r>
      <w:r w:rsidRPr="00865C0D">
        <w:t xml:space="preserve"> que estavam tendo muito trabalho ao gerenciar suas vidas acadêmicas e necessitavam de uma solução que os auxiliasse nessa</w:t>
      </w:r>
      <w:r w:rsidR="00865C0D" w:rsidRPr="00865C0D">
        <w:t xml:space="preserve"> questão</w:t>
      </w:r>
      <w:r w:rsidR="00865C0D">
        <w:t>.</w:t>
      </w:r>
    </w:p>
    <w:p w14:paraId="5128F885" w14:textId="58DF45D7" w:rsidR="00DC69F1" w:rsidRDefault="00A94162" w:rsidP="00DC69F1">
      <w:pPr>
        <w:pStyle w:val="Ttulo1"/>
      </w:pPr>
      <w:bookmarkStart w:id="109" w:name="_Toc485810488"/>
      <w:r>
        <w:t>Premissas</w:t>
      </w:r>
      <w:bookmarkEnd w:id="109"/>
    </w:p>
    <w:p w14:paraId="6CD6BC61" w14:textId="6D3E8158" w:rsidR="00DC69F1" w:rsidRDefault="00DC69F1" w:rsidP="00DC69F1">
      <w:pPr>
        <w:pStyle w:val="PargrafodaLista"/>
        <w:numPr>
          <w:ilvl w:val="0"/>
          <w:numId w:val="18"/>
        </w:numPr>
      </w:pPr>
      <w:r>
        <w:t xml:space="preserve">Alunos e professores poderão realizar </w:t>
      </w:r>
      <w:r w:rsidR="0013085D">
        <w:t>cadastro e login na plataforma</w:t>
      </w:r>
    </w:p>
    <w:p w14:paraId="5D26CA06" w14:textId="19F2C342" w:rsidR="00040CFD" w:rsidRDefault="00040CFD" w:rsidP="00DC69F1">
      <w:pPr>
        <w:pStyle w:val="PargrafodaLista"/>
        <w:numPr>
          <w:ilvl w:val="0"/>
          <w:numId w:val="18"/>
        </w:numPr>
      </w:pPr>
      <w:r>
        <w:t>Apenas professores poderão realizar o cadastro de matérias e atividades</w:t>
      </w:r>
    </w:p>
    <w:p w14:paraId="635D892A" w14:textId="1A44C5B0" w:rsidR="00040CFD" w:rsidRPr="00DC69F1" w:rsidRDefault="00040CFD" w:rsidP="00DC69F1">
      <w:pPr>
        <w:pStyle w:val="PargrafodaLista"/>
        <w:numPr>
          <w:ilvl w:val="0"/>
          <w:numId w:val="18"/>
        </w:numPr>
      </w:pPr>
      <w:r>
        <w:t xml:space="preserve">Alunos poderão visualizar as atividades pendentes </w:t>
      </w:r>
      <w:r w:rsidR="00FA42B1">
        <w:t xml:space="preserve">e </w:t>
      </w:r>
      <w:r w:rsidR="00022FFC">
        <w:t>marcá-las</w:t>
      </w:r>
      <w:r w:rsidR="00FA42B1">
        <w:t xml:space="preserve"> como </w:t>
      </w:r>
      <w:r w:rsidR="00022FFC">
        <w:t>concluídas</w:t>
      </w:r>
    </w:p>
    <w:p w14:paraId="05BFFC5A" w14:textId="77777777" w:rsidR="00A94162" w:rsidRDefault="00A94162">
      <w:pPr>
        <w:pStyle w:val="Ttulo1"/>
      </w:pPr>
      <w:bookmarkStart w:id="110" w:name="_Toc485810489"/>
      <w:r>
        <w:t>Restrições</w:t>
      </w:r>
      <w:bookmarkEnd w:id="110"/>
    </w:p>
    <w:p w14:paraId="3C51130A" w14:textId="2D740B96" w:rsidR="00A94162" w:rsidRPr="008123E5" w:rsidRDefault="00A94162" w:rsidP="008123E5">
      <w:pPr>
        <w:pStyle w:val="PargrafodaLista"/>
        <w:numPr>
          <w:ilvl w:val="0"/>
          <w:numId w:val="19"/>
        </w:numPr>
      </w:pPr>
      <w:r w:rsidRPr="008123E5">
        <w:t xml:space="preserve">O prazo para entrega do projeto é </w:t>
      </w:r>
      <w:r w:rsidR="008123E5" w:rsidRPr="008123E5">
        <w:t>12</w:t>
      </w:r>
      <w:r w:rsidRPr="008123E5">
        <w:t>/</w:t>
      </w:r>
      <w:r w:rsidR="008123E5" w:rsidRPr="008123E5">
        <w:t>11</w:t>
      </w:r>
      <w:r w:rsidRPr="008123E5">
        <w:t>/</w:t>
      </w:r>
      <w:r w:rsidR="008123E5" w:rsidRPr="008123E5">
        <w:t>2024</w:t>
      </w:r>
      <w:r w:rsidRPr="008123E5">
        <w:t>.</w:t>
      </w:r>
    </w:p>
    <w:p w14:paraId="0D544E1D" w14:textId="77777777" w:rsidR="00A94162" w:rsidRDefault="00A94162">
      <w:pPr>
        <w:pStyle w:val="Ttulo2"/>
      </w:pPr>
      <w:bookmarkStart w:id="111" w:name="_Toc74456908"/>
      <w:bookmarkStart w:id="112" w:name="_Toc79305310"/>
      <w:bookmarkStart w:id="113" w:name="_Toc485810490"/>
      <w:r>
        <w:t xml:space="preserve">Requisitos Regulamentares e </w:t>
      </w:r>
      <w:bookmarkEnd w:id="111"/>
      <w:bookmarkEnd w:id="112"/>
      <w:r>
        <w:t>Estatutários</w:t>
      </w:r>
      <w:bookmarkEnd w:id="113"/>
    </w:p>
    <w:p w14:paraId="76457317" w14:textId="0930004C" w:rsidR="00A94162" w:rsidRPr="00226185" w:rsidRDefault="00226185" w:rsidP="00226185">
      <w:r w:rsidRPr="00226185">
        <w:t>Inexistência</w:t>
      </w:r>
      <w:r w:rsidR="003E1413" w:rsidRPr="00226185">
        <w:t xml:space="preserve"> de requisitos regulamentares</w:t>
      </w:r>
      <w:r>
        <w:t xml:space="preserve"> e estatuários</w:t>
      </w:r>
    </w:p>
    <w:p w14:paraId="615D4146" w14:textId="77777777" w:rsidR="00A94162" w:rsidRDefault="00A94162">
      <w:pPr>
        <w:pStyle w:val="Ttulo1"/>
      </w:pPr>
      <w:bookmarkStart w:id="114" w:name="_Toc485810491"/>
      <w:r>
        <w:t>Escopo</w:t>
      </w:r>
      <w:bookmarkEnd w:id="114"/>
    </w:p>
    <w:p w14:paraId="3690ABA2" w14:textId="4789C38C" w:rsidR="00A94162" w:rsidRPr="00A17EEC" w:rsidRDefault="00114F6C" w:rsidP="00A17EEC">
      <w:pPr>
        <w:pStyle w:val="PargrafodaLista"/>
        <w:numPr>
          <w:ilvl w:val="0"/>
          <w:numId w:val="19"/>
        </w:numPr>
      </w:pPr>
      <w:bookmarkStart w:id="115" w:name="_Toc101599611"/>
      <w:bookmarkStart w:id="116" w:name="_Toc101599686"/>
      <w:bookmarkStart w:id="117" w:name="_Toc101599835"/>
      <w:bookmarkStart w:id="118" w:name="_Toc101599910"/>
      <w:bookmarkStart w:id="119" w:name="_Toc101599985"/>
      <w:bookmarkStart w:id="120" w:name="_Toc101600064"/>
      <w:bookmarkStart w:id="121" w:name="_Toc101608282"/>
      <w:bookmarkStart w:id="122" w:name="_Toc104609663"/>
      <w:bookmarkStart w:id="123" w:name="_Toc104609857"/>
      <w:bookmarkStart w:id="124" w:name="_Toc104610051"/>
      <w:bookmarkStart w:id="125" w:name="_Toc108240852"/>
      <w:bookmarkStart w:id="126" w:name="_Toc108241670"/>
      <w:bookmarkStart w:id="127" w:name="_Toc108943317"/>
      <w:bookmarkStart w:id="128" w:name="_Toc108943511"/>
      <w:bookmarkStart w:id="129" w:name="_Toc101599612"/>
      <w:bookmarkStart w:id="130" w:name="_Toc101599687"/>
      <w:bookmarkStart w:id="131" w:name="_Toc101599761"/>
      <w:bookmarkStart w:id="132" w:name="_Toc101599836"/>
      <w:bookmarkStart w:id="133" w:name="_Toc101599911"/>
      <w:bookmarkStart w:id="134" w:name="_Toc101599986"/>
      <w:bookmarkStart w:id="135" w:name="_Toc101600065"/>
      <w:bookmarkStart w:id="136" w:name="_Toc101608283"/>
      <w:bookmarkStart w:id="137" w:name="_Toc104609664"/>
      <w:bookmarkStart w:id="138" w:name="_Toc104609858"/>
      <w:bookmarkStart w:id="139" w:name="_Toc104610052"/>
      <w:bookmarkStart w:id="140" w:name="_Toc108240853"/>
      <w:bookmarkStart w:id="141" w:name="_Toc108241671"/>
      <w:bookmarkStart w:id="142" w:name="_Toc108943318"/>
      <w:bookmarkStart w:id="143" w:name="_Toc108943512"/>
      <w:bookmarkStart w:id="144" w:name="_Toc101600066"/>
      <w:bookmarkStart w:id="145" w:name="_Toc101608284"/>
      <w:bookmarkStart w:id="146" w:name="_Toc104609665"/>
      <w:bookmarkStart w:id="147" w:name="_Toc104609859"/>
      <w:bookmarkStart w:id="148" w:name="_Toc104610053"/>
      <w:bookmarkStart w:id="149" w:name="_Toc108240854"/>
      <w:bookmarkStart w:id="150" w:name="_Toc108241672"/>
      <w:bookmarkStart w:id="151" w:name="_Toc108943319"/>
      <w:bookmarkStart w:id="152" w:name="_Toc108943513"/>
      <w:bookmarkStart w:id="153" w:name="_Toc101599615"/>
      <w:bookmarkStart w:id="154" w:name="_Toc101599690"/>
      <w:bookmarkStart w:id="155" w:name="_Toc101599764"/>
      <w:bookmarkStart w:id="156" w:name="_Toc101599839"/>
      <w:bookmarkStart w:id="157" w:name="_Toc101599914"/>
      <w:bookmarkStart w:id="158" w:name="_Toc101599989"/>
      <w:bookmarkStart w:id="159" w:name="_Toc101600067"/>
      <w:bookmarkStart w:id="160" w:name="_Toc101608285"/>
      <w:bookmarkStart w:id="161" w:name="_Toc104609666"/>
      <w:bookmarkStart w:id="162" w:name="_Toc104609860"/>
      <w:bookmarkStart w:id="163" w:name="_Toc104610054"/>
      <w:bookmarkStart w:id="164" w:name="_Toc108240855"/>
      <w:bookmarkStart w:id="165" w:name="_Toc108241673"/>
      <w:bookmarkStart w:id="166" w:name="_Toc108943320"/>
      <w:bookmarkStart w:id="167" w:name="_Toc108943514"/>
      <w:bookmarkStart w:id="168" w:name="_Toc101599616"/>
      <w:bookmarkStart w:id="169" w:name="_Toc101599691"/>
      <w:bookmarkStart w:id="170" w:name="_Toc101599765"/>
      <w:bookmarkStart w:id="171" w:name="_Toc101599840"/>
      <w:bookmarkStart w:id="172" w:name="_Toc101599915"/>
      <w:bookmarkStart w:id="173" w:name="_Toc101599990"/>
      <w:bookmarkStart w:id="174" w:name="_Toc101600068"/>
      <w:bookmarkStart w:id="175" w:name="_Toc101608286"/>
      <w:bookmarkStart w:id="176" w:name="_Toc104609667"/>
      <w:bookmarkStart w:id="177" w:name="_Toc104609861"/>
      <w:bookmarkStart w:id="178" w:name="_Toc104610055"/>
      <w:bookmarkStart w:id="179" w:name="_Toc108240856"/>
      <w:bookmarkStart w:id="180" w:name="_Toc108241674"/>
      <w:bookmarkStart w:id="181" w:name="_Toc108943321"/>
      <w:bookmarkStart w:id="182" w:name="_Toc108943515"/>
      <w:bookmarkStart w:id="183" w:name="_Toc101599617"/>
      <w:bookmarkStart w:id="184" w:name="_Toc101599692"/>
      <w:bookmarkStart w:id="185" w:name="_Toc101599766"/>
      <w:bookmarkStart w:id="186" w:name="_Toc101599841"/>
      <w:bookmarkStart w:id="187" w:name="_Toc101599916"/>
      <w:bookmarkStart w:id="188" w:name="_Toc101599991"/>
      <w:bookmarkStart w:id="189" w:name="_Toc101600069"/>
      <w:bookmarkStart w:id="190" w:name="_Toc101608287"/>
      <w:bookmarkStart w:id="191" w:name="_Toc104609668"/>
      <w:bookmarkStart w:id="192" w:name="_Toc104609862"/>
      <w:bookmarkStart w:id="193" w:name="_Toc104610056"/>
      <w:bookmarkStart w:id="194" w:name="_Toc108240857"/>
      <w:bookmarkStart w:id="195" w:name="_Toc108241675"/>
      <w:bookmarkStart w:id="196" w:name="_Toc108943322"/>
      <w:bookmarkStart w:id="197" w:name="_Toc108943516"/>
      <w:bookmarkStart w:id="198" w:name="_Toc101599618"/>
      <w:bookmarkStart w:id="199" w:name="_Toc101599693"/>
      <w:bookmarkStart w:id="200" w:name="_Toc101599767"/>
      <w:bookmarkStart w:id="201" w:name="_Toc101599842"/>
      <w:bookmarkStart w:id="202" w:name="_Toc101599917"/>
      <w:bookmarkStart w:id="203" w:name="_Toc101599992"/>
      <w:bookmarkStart w:id="204" w:name="_Toc101600070"/>
      <w:bookmarkStart w:id="205" w:name="_Toc101608288"/>
      <w:bookmarkStart w:id="206" w:name="_Toc104609669"/>
      <w:bookmarkStart w:id="207" w:name="_Toc104609863"/>
      <w:bookmarkStart w:id="208" w:name="_Toc104610057"/>
      <w:bookmarkStart w:id="209" w:name="_Toc108240858"/>
      <w:bookmarkStart w:id="210" w:name="_Toc108241676"/>
      <w:bookmarkStart w:id="211" w:name="_Toc108943323"/>
      <w:bookmarkStart w:id="212" w:name="_Toc108943517"/>
      <w:bookmarkStart w:id="213" w:name="_Toc101599619"/>
      <w:bookmarkStart w:id="214" w:name="_Toc101599694"/>
      <w:bookmarkStart w:id="215" w:name="_Toc101599768"/>
      <w:bookmarkStart w:id="216" w:name="_Toc101599843"/>
      <w:bookmarkStart w:id="217" w:name="_Toc101599918"/>
      <w:bookmarkStart w:id="218" w:name="_Toc101599993"/>
      <w:bookmarkStart w:id="219" w:name="_Toc101600071"/>
      <w:bookmarkStart w:id="220" w:name="_Toc101608289"/>
      <w:bookmarkStart w:id="221" w:name="_Toc104609670"/>
      <w:bookmarkStart w:id="222" w:name="_Toc104609864"/>
      <w:bookmarkStart w:id="223" w:name="_Toc104610058"/>
      <w:bookmarkStart w:id="224" w:name="_Toc108240859"/>
      <w:bookmarkStart w:id="225" w:name="_Toc108241677"/>
      <w:bookmarkStart w:id="226" w:name="_Toc108943324"/>
      <w:bookmarkStart w:id="227" w:name="_Toc108943518"/>
      <w:bookmarkStart w:id="228" w:name="_Toc101599620"/>
      <w:bookmarkStart w:id="229" w:name="_Toc101599695"/>
      <w:bookmarkStart w:id="230" w:name="_Toc101599769"/>
      <w:bookmarkStart w:id="231" w:name="_Toc101599844"/>
      <w:bookmarkStart w:id="232" w:name="_Toc101599919"/>
      <w:bookmarkStart w:id="233" w:name="_Toc101599994"/>
      <w:bookmarkStart w:id="234" w:name="_Toc101600072"/>
      <w:bookmarkStart w:id="235" w:name="_Toc101608290"/>
      <w:bookmarkStart w:id="236" w:name="_Toc104609671"/>
      <w:bookmarkStart w:id="237" w:name="_Toc104609865"/>
      <w:bookmarkStart w:id="238" w:name="_Toc104610059"/>
      <w:bookmarkStart w:id="239" w:name="_Toc108240860"/>
      <w:bookmarkStart w:id="240" w:name="_Toc108241678"/>
      <w:bookmarkStart w:id="241" w:name="_Toc108943325"/>
      <w:bookmarkStart w:id="242" w:name="_Toc108943519"/>
      <w:bookmarkStart w:id="243" w:name="_Toc101600073"/>
      <w:bookmarkStart w:id="244" w:name="_Toc101608291"/>
      <w:bookmarkStart w:id="245" w:name="_Toc104609672"/>
      <w:bookmarkStart w:id="246" w:name="_Toc104609866"/>
      <w:bookmarkStart w:id="247" w:name="_Toc104610060"/>
      <w:bookmarkStart w:id="248" w:name="_Toc108240861"/>
      <w:bookmarkStart w:id="249" w:name="_Toc108241679"/>
      <w:bookmarkStart w:id="250" w:name="_Toc108943326"/>
      <w:bookmarkStart w:id="251" w:name="_Toc108943520"/>
      <w:bookmarkStart w:id="252" w:name="_Toc101599623"/>
      <w:bookmarkStart w:id="253" w:name="_Toc101599698"/>
      <w:bookmarkStart w:id="254" w:name="_Toc101599772"/>
      <w:bookmarkStart w:id="255" w:name="_Toc101599847"/>
      <w:bookmarkStart w:id="256" w:name="_Toc101599922"/>
      <w:bookmarkStart w:id="257" w:name="_Toc101599997"/>
      <w:bookmarkStart w:id="258" w:name="_Toc101600074"/>
      <w:bookmarkStart w:id="259" w:name="_Toc101608292"/>
      <w:bookmarkStart w:id="260" w:name="_Toc104609673"/>
      <w:bookmarkStart w:id="261" w:name="_Toc104609867"/>
      <w:bookmarkStart w:id="262" w:name="_Toc104610061"/>
      <w:bookmarkStart w:id="263" w:name="_Toc108240862"/>
      <w:bookmarkStart w:id="264" w:name="_Toc108241680"/>
      <w:bookmarkStart w:id="265" w:name="_Toc108943327"/>
      <w:bookmarkStart w:id="266" w:name="_Toc108943521"/>
      <w:bookmarkStart w:id="267" w:name="_Toc101599624"/>
      <w:bookmarkStart w:id="268" w:name="_Toc101599699"/>
      <w:bookmarkStart w:id="269" w:name="_Toc101599773"/>
      <w:bookmarkStart w:id="270" w:name="_Toc101599848"/>
      <w:bookmarkStart w:id="271" w:name="_Toc101599923"/>
      <w:bookmarkStart w:id="272" w:name="_Toc101599998"/>
      <w:bookmarkStart w:id="273" w:name="_Toc101600075"/>
      <w:bookmarkStart w:id="274" w:name="_Toc101608293"/>
      <w:bookmarkStart w:id="275" w:name="_Toc104609674"/>
      <w:bookmarkStart w:id="276" w:name="_Toc104609868"/>
      <w:bookmarkStart w:id="277" w:name="_Toc104610062"/>
      <w:bookmarkStart w:id="278" w:name="_Toc108240863"/>
      <w:bookmarkStart w:id="279" w:name="_Toc108241681"/>
      <w:bookmarkStart w:id="280" w:name="_Toc108943328"/>
      <w:bookmarkStart w:id="281" w:name="_Toc108943522"/>
      <w:bookmarkStart w:id="282" w:name="_Toc101599625"/>
      <w:bookmarkStart w:id="283" w:name="_Toc101599700"/>
      <w:bookmarkStart w:id="284" w:name="_Toc101599774"/>
      <w:bookmarkStart w:id="285" w:name="_Toc101599849"/>
      <w:bookmarkStart w:id="286" w:name="_Toc101599924"/>
      <w:bookmarkStart w:id="287" w:name="_Toc101599999"/>
      <w:bookmarkStart w:id="288" w:name="_Toc101600076"/>
      <w:bookmarkStart w:id="289" w:name="_Toc101608294"/>
      <w:bookmarkStart w:id="290" w:name="_Toc104609675"/>
      <w:bookmarkStart w:id="291" w:name="_Toc104609869"/>
      <w:bookmarkStart w:id="292" w:name="_Toc104610063"/>
      <w:bookmarkStart w:id="293" w:name="_Toc108240864"/>
      <w:bookmarkStart w:id="294" w:name="_Toc108241682"/>
      <w:bookmarkStart w:id="295" w:name="_Toc108943329"/>
      <w:bookmarkStart w:id="296" w:name="_Toc108943523"/>
      <w:bookmarkStart w:id="297" w:name="_Toc101599626"/>
      <w:bookmarkStart w:id="298" w:name="_Toc101599701"/>
      <w:bookmarkStart w:id="299" w:name="_Toc101599775"/>
      <w:bookmarkStart w:id="300" w:name="_Toc101599850"/>
      <w:bookmarkStart w:id="301" w:name="_Toc101599925"/>
      <w:bookmarkStart w:id="302" w:name="_Toc101600000"/>
      <w:bookmarkStart w:id="303" w:name="_Toc101600077"/>
      <w:bookmarkStart w:id="304" w:name="_Toc101608295"/>
      <w:bookmarkStart w:id="305" w:name="_Toc104609676"/>
      <w:bookmarkStart w:id="306" w:name="_Toc104609870"/>
      <w:bookmarkStart w:id="307" w:name="_Toc104610064"/>
      <w:bookmarkStart w:id="308" w:name="_Toc108240865"/>
      <w:bookmarkStart w:id="309" w:name="_Toc108241683"/>
      <w:bookmarkStart w:id="310" w:name="_Toc108943330"/>
      <w:bookmarkStart w:id="311" w:name="_Toc108943524"/>
      <w:bookmarkStart w:id="312" w:name="_Toc101599627"/>
      <w:bookmarkStart w:id="313" w:name="_Toc101599702"/>
      <w:bookmarkStart w:id="314" w:name="_Toc101599776"/>
      <w:bookmarkStart w:id="315" w:name="_Toc101599851"/>
      <w:bookmarkStart w:id="316" w:name="_Toc101599926"/>
      <w:bookmarkStart w:id="317" w:name="_Toc101600001"/>
      <w:bookmarkStart w:id="318" w:name="_Toc101600078"/>
      <w:bookmarkStart w:id="319" w:name="_Toc101608296"/>
      <w:bookmarkStart w:id="320" w:name="_Toc104609677"/>
      <w:bookmarkStart w:id="321" w:name="_Toc104609871"/>
      <w:bookmarkStart w:id="322" w:name="_Toc104610065"/>
      <w:bookmarkStart w:id="323" w:name="_Toc108240866"/>
      <w:bookmarkStart w:id="324" w:name="_Toc108241684"/>
      <w:bookmarkStart w:id="325" w:name="_Toc108943331"/>
      <w:bookmarkStart w:id="326" w:name="_Toc108943525"/>
      <w:bookmarkStart w:id="327" w:name="_Toc101599628"/>
      <w:bookmarkStart w:id="328" w:name="_Toc101599703"/>
      <w:bookmarkStart w:id="329" w:name="_Toc101599777"/>
      <w:bookmarkStart w:id="330" w:name="_Toc101599852"/>
      <w:bookmarkStart w:id="331" w:name="_Toc101599927"/>
      <w:bookmarkStart w:id="332" w:name="_Toc101600002"/>
      <w:bookmarkStart w:id="333" w:name="_Toc101600079"/>
      <w:bookmarkStart w:id="334" w:name="_Toc101608297"/>
      <w:bookmarkStart w:id="335" w:name="_Toc104609678"/>
      <w:bookmarkStart w:id="336" w:name="_Toc104609872"/>
      <w:bookmarkStart w:id="337" w:name="_Toc104610066"/>
      <w:bookmarkStart w:id="338" w:name="_Toc108240867"/>
      <w:bookmarkStart w:id="339" w:name="_Toc108241685"/>
      <w:bookmarkStart w:id="340" w:name="_Toc108943332"/>
      <w:bookmarkStart w:id="341" w:name="_Toc108943526"/>
      <w:bookmarkStart w:id="342" w:name="_Toc101600080"/>
      <w:bookmarkStart w:id="343" w:name="_Toc101608298"/>
      <w:bookmarkStart w:id="344" w:name="_Toc104609679"/>
      <w:bookmarkStart w:id="345" w:name="_Toc104609873"/>
      <w:bookmarkStart w:id="346" w:name="_Toc104610067"/>
      <w:bookmarkStart w:id="347" w:name="_Toc108240868"/>
      <w:bookmarkStart w:id="348" w:name="_Toc108241686"/>
      <w:bookmarkStart w:id="349" w:name="_Toc108943333"/>
      <w:bookmarkStart w:id="350" w:name="_Toc108943527"/>
      <w:bookmarkStart w:id="351" w:name="_Toc101599631"/>
      <w:bookmarkStart w:id="352" w:name="_Toc101599706"/>
      <w:bookmarkStart w:id="353" w:name="_Toc101599780"/>
      <w:bookmarkStart w:id="354" w:name="_Toc101599855"/>
      <w:bookmarkStart w:id="355" w:name="_Toc101599930"/>
      <w:bookmarkStart w:id="356" w:name="_Toc101600005"/>
      <w:bookmarkStart w:id="357" w:name="_Toc101600081"/>
      <w:bookmarkStart w:id="358" w:name="_Toc101608299"/>
      <w:bookmarkStart w:id="359" w:name="_Toc104609680"/>
      <w:bookmarkStart w:id="360" w:name="_Toc104609874"/>
      <w:bookmarkStart w:id="361" w:name="_Toc104610068"/>
      <w:bookmarkStart w:id="362" w:name="_Toc108240869"/>
      <w:bookmarkStart w:id="363" w:name="_Toc108241687"/>
      <w:bookmarkStart w:id="364" w:name="_Toc108943334"/>
      <w:bookmarkStart w:id="365" w:name="_Toc108943528"/>
      <w:bookmarkStart w:id="366" w:name="_Toc101599632"/>
      <w:bookmarkStart w:id="367" w:name="_Toc101599707"/>
      <w:bookmarkStart w:id="368" w:name="_Toc101599781"/>
      <w:bookmarkStart w:id="369" w:name="_Toc101599856"/>
      <w:bookmarkStart w:id="370" w:name="_Toc101599931"/>
      <w:bookmarkStart w:id="371" w:name="_Toc101600006"/>
      <w:bookmarkStart w:id="372" w:name="_Toc101600082"/>
      <w:bookmarkStart w:id="373" w:name="_Toc101608300"/>
      <w:bookmarkStart w:id="374" w:name="_Toc104609681"/>
      <w:bookmarkStart w:id="375" w:name="_Toc104609875"/>
      <w:bookmarkStart w:id="376" w:name="_Toc104610069"/>
      <w:bookmarkStart w:id="377" w:name="_Toc108240870"/>
      <w:bookmarkStart w:id="378" w:name="_Toc108241688"/>
      <w:bookmarkStart w:id="379" w:name="_Toc108943335"/>
      <w:bookmarkStart w:id="380" w:name="_Toc108943529"/>
      <w:bookmarkStart w:id="381" w:name="_Toc101599633"/>
      <w:bookmarkStart w:id="382" w:name="_Toc101599708"/>
      <w:bookmarkStart w:id="383" w:name="_Toc101599782"/>
      <w:bookmarkStart w:id="384" w:name="_Toc101599857"/>
      <w:bookmarkStart w:id="385" w:name="_Toc101599932"/>
      <w:bookmarkStart w:id="386" w:name="_Toc101600007"/>
      <w:bookmarkStart w:id="387" w:name="_Toc101600083"/>
      <w:bookmarkStart w:id="388" w:name="_Toc101608301"/>
      <w:bookmarkStart w:id="389" w:name="_Toc104609682"/>
      <w:bookmarkStart w:id="390" w:name="_Toc104609876"/>
      <w:bookmarkStart w:id="391" w:name="_Toc104610070"/>
      <w:bookmarkStart w:id="392" w:name="_Toc108240871"/>
      <w:bookmarkStart w:id="393" w:name="_Toc108241689"/>
      <w:bookmarkStart w:id="394" w:name="_Toc108943336"/>
      <w:bookmarkStart w:id="395" w:name="_Toc108943530"/>
      <w:bookmarkStart w:id="396" w:name="_Toc101599634"/>
      <w:bookmarkStart w:id="397" w:name="_Toc101599709"/>
      <w:bookmarkStart w:id="398" w:name="_Toc101599783"/>
      <w:bookmarkStart w:id="399" w:name="_Toc101599858"/>
      <w:bookmarkStart w:id="400" w:name="_Toc101599933"/>
      <w:bookmarkStart w:id="401" w:name="_Toc101600008"/>
      <w:bookmarkStart w:id="402" w:name="_Toc101600084"/>
      <w:bookmarkStart w:id="403" w:name="_Toc101608302"/>
      <w:bookmarkStart w:id="404" w:name="_Toc104609683"/>
      <w:bookmarkStart w:id="405" w:name="_Toc104609877"/>
      <w:bookmarkStart w:id="406" w:name="_Toc104610071"/>
      <w:bookmarkStart w:id="407" w:name="_Toc108240872"/>
      <w:bookmarkStart w:id="408" w:name="_Toc108241690"/>
      <w:bookmarkStart w:id="409" w:name="_Toc108943337"/>
      <w:bookmarkStart w:id="410" w:name="_Toc108943531"/>
      <w:bookmarkStart w:id="411" w:name="_Toc101599635"/>
      <w:bookmarkStart w:id="412" w:name="_Toc101599710"/>
      <w:bookmarkStart w:id="413" w:name="_Toc101599784"/>
      <w:bookmarkStart w:id="414" w:name="_Toc101599859"/>
      <w:bookmarkStart w:id="415" w:name="_Toc101599934"/>
      <w:bookmarkStart w:id="416" w:name="_Toc101600009"/>
      <w:bookmarkStart w:id="417" w:name="_Toc101600085"/>
      <w:bookmarkStart w:id="418" w:name="_Toc101608303"/>
      <w:bookmarkStart w:id="419" w:name="_Toc104609684"/>
      <w:bookmarkStart w:id="420" w:name="_Toc104609878"/>
      <w:bookmarkStart w:id="421" w:name="_Toc104610072"/>
      <w:bookmarkStart w:id="422" w:name="_Toc108240873"/>
      <w:bookmarkStart w:id="423" w:name="_Toc108241691"/>
      <w:bookmarkStart w:id="424" w:name="_Toc108943338"/>
      <w:bookmarkStart w:id="425" w:name="_Toc108943532"/>
      <w:bookmarkStart w:id="426" w:name="_Toc101599636"/>
      <w:bookmarkStart w:id="427" w:name="_Toc101599711"/>
      <w:bookmarkStart w:id="428" w:name="_Toc101599785"/>
      <w:bookmarkStart w:id="429" w:name="_Toc101599860"/>
      <w:bookmarkStart w:id="430" w:name="_Toc101599935"/>
      <w:bookmarkStart w:id="431" w:name="_Toc101600010"/>
      <w:bookmarkStart w:id="432" w:name="_Toc101600086"/>
      <w:bookmarkStart w:id="433" w:name="_Toc101608304"/>
      <w:bookmarkStart w:id="434" w:name="_Toc104609685"/>
      <w:bookmarkStart w:id="435" w:name="_Toc104609879"/>
      <w:bookmarkStart w:id="436" w:name="_Toc104610073"/>
      <w:bookmarkStart w:id="437" w:name="_Toc108240874"/>
      <w:bookmarkStart w:id="438" w:name="_Toc108241692"/>
      <w:bookmarkStart w:id="439" w:name="_Toc108943339"/>
      <w:bookmarkStart w:id="440" w:name="_Toc108943533"/>
      <w:bookmarkStart w:id="441" w:name="_Toc101599637"/>
      <w:bookmarkStart w:id="442" w:name="_Toc101599712"/>
      <w:bookmarkStart w:id="443" w:name="_Toc101599786"/>
      <w:bookmarkStart w:id="444" w:name="_Toc101599861"/>
      <w:bookmarkStart w:id="445" w:name="_Toc101599936"/>
      <w:bookmarkStart w:id="446" w:name="_Toc101600011"/>
      <w:bookmarkStart w:id="447" w:name="_Toc101600087"/>
      <w:bookmarkStart w:id="448" w:name="_Toc101608305"/>
      <w:bookmarkStart w:id="449" w:name="_Toc104609686"/>
      <w:bookmarkStart w:id="450" w:name="_Toc104609880"/>
      <w:bookmarkStart w:id="451" w:name="_Toc104610074"/>
      <w:bookmarkStart w:id="452" w:name="_Toc108240875"/>
      <w:bookmarkStart w:id="453" w:name="_Toc108241693"/>
      <w:bookmarkStart w:id="454" w:name="_Toc108943340"/>
      <w:bookmarkStart w:id="455" w:name="_Toc108943534"/>
      <w:bookmarkStart w:id="456" w:name="_Toc101599638"/>
      <w:bookmarkStart w:id="457" w:name="_Toc101599713"/>
      <w:bookmarkStart w:id="458" w:name="_Toc101599787"/>
      <w:bookmarkStart w:id="459" w:name="_Toc101599862"/>
      <w:bookmarkStart w:id="460" w:name="_Toc101599937"/>
      <w:bookmarkStart w:id="461" w:name="_Toc101600012"/>
      <w:bookmarkStart w:id="462" w:name="_Toc101600088"/>
      <w:bookmarkStart w:id="463" w:name="_Toc101608306"/>
      <w:bookmarkStart w:id="464" w:name="_Toc104609687"/>
      <w:bookmarkStart w:id="465" w:name="_Toc104609881"/>
      <w:bookmarkStart w:id="466" w:name="_Toc104610075"/>
      <w:bookmarkStart w:id="467" w:name="_Toc108240876"/>
      <w:bookmarkStart w:id="468" w:name="_Toc108241694"/>
      <w:bookmarkStart w:id="469" w:name="_Toc108943341"/>
      <w:bookmarkStart w:id="470" w:name="_Toc10894353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 w:rsidRPr="00A17EEC">
        <w:t>Cadastro e Login de Alunos e Professores</w:t>
      </w:r>
    </w:p>
    <w:p w14:paraId="67152C0F" w14:textId="060D42D4" w:rsidR="00A94162" w:rsidRPr="00A17EEC" w:rsidRDefault="00114F6C" w:rsidP="00A17EEC">
      <w:pPr>
        <w:pStyle w:val="PargrafodaLista"/>
        <w:numPr>
          <w:ilvl w:val="0"/>
          <w:numId w:val="19"/>
        </w:numPr>
      </w:pPr>
      <w:r w:rsidRPr="00A17EEC">
        <w:t>CRUD de atividades e matérias</w:t>
      </w:r>
      <w:r w:rsidR="00A17EEC" w:rsidRPr="00A17EEC">
        <w:t xml:space="preserve"> pelos professores</w:t>
      </w:r>
    </w:p>
    <w:p w14:paraId="32481CDB" w14:textId="554789F7" w:rsidR="00A94162" w:rsidRDefault="00A17EEC" w:rsidP="00A17EEC">
      <w:pPr>
        <w:pStyle w:val="PargrafodaLista"/>
        <w:numPr>
          <w:ilvl w:val="0"/>
          <w:numId w:val="19"/>
        </w:numPr>
      </w:pPr>
      <w:r w:rsidRPr="00A17EEC">
        <w:lastRenderedPageBreak/>
        <w:t>Visualização das matérias e atividades pelos alunos</w:t>
      </w:r>
    </w:p>
    <w:p w14:paraId="3623E266" w14:textId="73031DAE" w:rsidR="00A17EEC" w:rsidRPr="00A17EEC" w:rsidRDefault="00A53D57" w:rsidP="00A17EEC">
      <w:pPr>
        <w:pStyle w:val="PargrafodaLista"/>
        <w:numPr>
          <w:ilvl w:val="0"/>
          <w:numId w:val="19"/>
        </w:numPr>
      </w:pPr>
      <w:r>
        <w:t>Marcação das atividades como concluídas pelos alunos</w:t>
      </w:r>
    </w:p>
    <w:p w14:paraId="1387DC7F" w14:textId="59968E67" w:rsidR="00A94162" w:rsidRDefault="00A94162" w:rsidP="0060692B">
      <w:pPr>
        <w:pStyle w:val="Instruo"/>
      </w:pPr>
    </w:p>
    <w:p w14:paraId="5E22ACEE" w14:textId="77777777" w:rsidR="00A94162" w:rsidRDefault="00A94162">
      <w:pPr>
        <w:pStyle w:val="Ttulo2"/>
      </w:pPr>
      <w:bookmarkStart w:id="471" w:name="_Toc101599641"/>
      <w:bookmarkStart w:id="472" w:name="_Toc101599716"/>
      <w:bookmarkStart w:id="473" w:name="_Toc101599790"/>
      <w:bookmarkStart w:id="474" w:name="_Toc101599865"/>
      <w:bookmarkStart w:id="475" w:name="_Toc101599940"/>
      <w:bookmarkStart w:id="476" w:name="_Toc101600015"/>
      <w:bookmarkStart w:id="477" w:name="_Toc101600090"/>
      <w:bookmarkStart w:id="478" w:name="_Toc101608308"/>
      <w:bookmarkStart w:id="479" w:name="_Toc104609689"/>
      <w:bookmarkStart w:id="480" w:name="_Toc104609883"/>
      <w:bookmarkStart w:id="481" w:name="_Toc104610077"/>
      <w:bookmarkStart w:id="482" w:name="_Toc108240878"/>
      <w:bookmarkStart w:id="483" w:name="_Toc108241696"/>
      <w:bookmarkStart w:id="484" w:name="_Toc108943343"/>
      <w:bookmarkStart w:id="485" w:name="_Toc108943537"/>
      <w:bookmarkStart w:id="486" w:name="_Toc101599642"/>
      <w:bookmarkStart w:id="487" w:name="_Toc101599717"/>
      <w:bookmarkStart w:id="488" w:name="_Toc101599791"/>
      <w:bookmarkStart w:id="489" w:name="_Toc101599866"/>
      <w:bookmarkStart w:id="490" w:name="_Toc101599941"/>
      <w:bookmarkStart w:id="491" w:name="_Toc101600016"/>
      <w:bookmarkStart w:id="492" w:name="_Toc101600091"/>
      <w:bookmarkStart w:id="493" w:name="_Toc101608309"/>
      <w:bookmarkStart w:id="494" w:name="_Toc104609690"/>
      <w:bookmarkStart w:id="495" w:name="_Toc104609884"/>
      <w:bookmarkStart w:id="496" w:name="_Toc104610078"/>
      <w:bookmarkStart w:id="497" w:name="_Toc108240879"/>
      <w:bookmarkStart w:id="498" w:name="_Toc108241697"/>
      <w:bookmarkStart w:id="499" w:name="_Toc108943344"/>
      <w:bookmarkStart w:id="500" w:name="_Toc108943538"/>
      <w:bookmarkStart w:id="501" w:name="_Toc101599643"/>
      <w:bookmarkStart w:id="502" w:name="_Toc101599718"/>
      <w:bookmarkStart w:id="503" w:name="_Toc101599792"/>
      <w:bookmarkStart w:id="504" w:name="_Toc101599867"/>
      <w:bookmarkStart w:id="505" w:name="_Toc101599942"/>
      <w:bookmarkStart w:id="506" w:name="_Toc101600017"/>
      <w:bookmarkStart w:id="507" w:name="_Toc101600092"/>
      <w:bookmarkStart w:id="508" w:name="_Toc101608310"/>
      <w:bookmarkStart w:id="509" w:name="_Toc104609691"/>
      <w:bookmarkStart w:id="510" w:name="_Toc104609885"/>
      <w:bookmarkStart w:id="511" w:name="_Toc104610079"/>
      <w:bookmarkStart w:id="512" w:name="_Toc108240880"/>
      <w:bookmarkStart w:id="513" w:name="_Toc108241698"/>
      <w:bookmarkStart w:id="514" w:name="_Toc108943345"/>
      <w:bookmarkStart w:id="515" w:name="_Toc108943539"/>
      <w:bookmarkStart w:id="516" w:name="_Toc101599644"/>
      <w:bookmarkStart w:id="517" w:name="_Toc101599719"/>
      <w:bookmarkStart w:id="518" w:name="_Toc101599793"/>
      <w:bookmarkStart w:id="519" w:name="_Toc101599868"/>
      <w:bookmarkStart w:id="520" w:name="_Toc101599943"/>
      <w:bookmarkStart w:id="521" w:name="_Toc101600018"/>
      <w:bookmarkStart w:id="522" w:name="_Toc101600093"/>
      <w:bookmarkStart w:id="523" w:name="_Toc101608311"/>
      <w:bookmarkStart w:id="524" w:name="_Toc104609692"/>
      <w:bookmarkStart w:id="525" w:name="_Toc104609886"/>
      <w:bookmarkStart w:id="526" w:name="_Toc104610080"/>
      <w:bookmarkStart w:id="527" w:name="_Toc108240881"/>
      <w:bookmarkStart w:id="528" w:name="_Toc108241699"/>
      <w:bookmarkStart w:id="529" w:name="_Toc108943346"/>
      <w:bookmarkStart w:id="530" w:name="_Toc108943540"/>
      <w:bookmarkStart w:id="531" w:name="_Toc101599645"/>
      <w:bookmarkStart w:id="532" w:name="_Toc101599720"/>
      <w:bookmarkStart w:id="533" w:name="_Toc101599794"/>
      <w:bookmarkStart w:id="534" w:name="_Toc101599869"/>
      <w:bookmarkStart w:id="535" w:name="_Toc101599944"/>
      <w:bookmarkStart w:id="536" w:name="_Toc101600019"/>
      <w:bookmarkStart w:id="537" w:name="_Toc101600094"/>
      <w:bookmarkStart w:id="538" w:name="_Toc101608312"/>
      <w:bookmarkStart w:id="539" w:name="_Toc104609693"/>
      <w:bookmarkStart w:id="540" w:name="_Toc104609887"/>
      <w:bookmarkStart w:id="541" w:name="_Toc104610081"/>
      <w:bookmarkStart w:id="542" w:name="_Toc108240882"/>
      <w:bookmarkStart w:id="543" w:name="_Toc108241700"/>
      <w:bookmarkStart w:id="544" w:name="_Toc108943347"/>
      <w:bookmarkStart w:id="545" w:name="_Toc108943541"/>
      <w:bookmarkStart w:id="546" w:name="_Toc101599646"/>
      <w:bookmarkStart w:id="547" w:name="_Toc101599721"/>
      <w:bookmarkStart w:id="548" w:name="_Toc101599795"/>
      <w:bookmarkStart w:id="549" w:name="_Toc101599870"/>
      <w:bookmarkStart w:id="550" w:name="_Toc101599945"/>
      <w:bookmarkStart w:id="551" w:name="_Toc101600020"/>
      <w:bookmarkStart w:id="552" w:name="_Toc101600095"/>
      <w:bookmarkStart w:id="553" w:name="_Toc101608313"/>
      <w:bookmarkStart w:id="554" w:name="_Toc104609694"/>
      <w:bookmarkStart w:id="555" w:name="_Toc104609888"/>
      <w:bookmarkStart w:id="556" w:name="_Toc104610082"/>
      <w:bookmarkStart w:id="557" w:name="_Toc108240883"/>
      <w:bookmarkStart w:id="558" w:name="_Toc108241701"/>
      <w:bookmarkStart w:id="559" w:name="_Toc108943348"/>
      <w:bookmarkStart w:id="560" w:name="_Toc108943542"/>
      <w:bookmarkStart w:id="561" w:name="_Toc101599647"/>
      <w:bookmarkStart w:id="562" w:name="_Toc101599722"/>
      <w:bookmarkStart w:id="563" w:name="_Toc101599796"/>
      <w:bookmarkStart w:id="564" w:name="_Toc101599871"/>
      <w:bookmarkStart w:id="565" w:name="_Toc101599946"/>
      <w:bookmarkStart w:id="566" w:name="_Toc101600021"/>
      <w:bookmarkStart w:id="567" w:name="_Toc101600096"/>
      <w:bookmarkStart w:id="568" w:name="_Toc101608314"/>
      <w:bookmarkStart w:id="569" w:name="_Toc104609695"/>
      <w:bookmarkStart w:id="570" w:name="_Toc104609889"/>
      <w:bookmarkStart w:id="571" w:name="_Toc104610083"/>
      <w:bookmarkStart w:id="572" w:name="_Toc108240884"/>
      <w:bookmarkStart w:id="573" w:name="_Toc108241702"/>
      <w:bookmarkStart w:id="574" w:name="_Toc108943349"/>
      <w:bookmarkStart w:id="575" w:name="_Toc108943543"/>
      <w:bookmarkStart w:id="576" w:name="_Toc485810492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r>
        <w:t>Exclusões do escopo do projeto</w:t>
      </w:r>
      <w:bookmarkEnd w:id="576"/>
    </w:p>
    <w:p w14:paraId="71A5C309" w14:textId="44C8F7FF" w:rsidR="00D67B93" w:rsidRPr="00D67B93" w:rsidRDefault="00D67B93" w:rsidP="00D67B93">
      <w:r>
        <w:t>Nenhuma atividade será realizada fora do escopo de trabalho</w:t>
      </w:r>
      <w:r w:rsidR="003574AB">
        <w:t xml:space="preserve"> por enquanto.</w:t>
      </w:r>
    </w:p>
    <w:p w14:paraId="3CCB0C13" w14:textId="77777777" w:rsidR="00A94162" w:rsidRDefault="00A94162">
      <w:pPr>
        <w:pStyle w:val="Ttulo1"/>
      </w:pPr>
      <w:bookmarkStart w:id="577" w:name="_Toc89248988"/>
      <w:bookmarkStart w:id="578" w:name="_Toc89249104"/>
      <w:bookmarkStart w:id="579" w:name="_Toc89249322"/>
      <w:bookmarkStart w:id="580" w:name="_Toc89249445"/>
      <w:bookmarkStart w:id="581" w:name="_Toc89249486"/>
      <w:bookmarkStart w:id="582" w:name="_Toc89249736"/>
      <w:bookmarkStart w:id="583" w:name="_Toc89249780"/>
      <w:bookmarkStart w:id="584" w:name="_Toc89249861"/>
      <w:bookmarkStart w:id="585" w:name="_Toc89249941"/>
      <w:bookmarkStart w:id="586" w:name="_Toc89249983"/>
      <w:bookmarkStart w:id="587" w:name="_Toc89656348"/>
      <w:bookmarkStart w:id="588" w:name="_Toc90873305"/>
      <w:bookmarkStart w:id="589" w:name="_Toc101597555"/>
      <w:bookmarkStart w:id="590" w:name="_Toc101597756"/>
      <w:bookmarkStart w:id="591" w:name="_Toc101599651"/>
      <w:bookmarkStart w:id="592" w:name="_Toc101599726"/>
      <w:bookmarkStart w:id="593" w:name="_Toc101599800"/>
      <w:bookmarkStart w:id="594" w:name="_Toc101599875"/>
      <w:bookmarkStart w:id="595" w:name="_Toc101599950"/>
      <w:bookmarkStart w:id="596" w:name="_Toc101600025"/>
      <w:bookmarkStart w:id="597" w:name="_Toc101600100"/>
      <w:bookmarkStart w:id="598" w:name="_Toc101608318"/>
      <w:bookmarkStart w:id="599" w:name="_Toc101599652"/>
      <w:bookmarkStart w:id="600" w:name="_Toc101599727"/>
      <w:bookmarkStart w:id="601" w:name="_Toc101599801"/>
      <w:bookmarkStart w:id="602" w:name="_Toc101599876"/>
      <w:bookmarkStart w:id="603" w:name="_Toc101599951"/>
      <w:bookmarkStart w:id="604" w:name="_Toc101600026"/>
      <w:bookmarkStart w:id="605" w:name="_Toc101600101"/>
      <w:bookmarkStart w:id="606" w:name="_Toc101608319"/>
      <w:bookmarkStart w:id="607" w:name="_Toc104609699"/>
      <w:bookmarkStart w:id="608" w:name="_Toc104609893"/>
      <w:bookmarkStart w:id="609" w:name="_Toc104610087"/>
      <w:bookmarkStart w:id="610" w:name="_Toc108240888"/>
      <w:bookmarkStart w:id="611" w:name="_Toc108241706"/>
      <w:bookmarkStart w:id="612" w:name="_Toc108943353"/>
      <w:bookmarkStart w:id="613" w:name="_Toc108943547"/>
      <w:bookmarkStart w:id="614" w:name="_Toc101599653"/>
      <w:bookmarkStart w:id="615" w:name="_Toc101599728"/>
      <w:bookmarkStart w:id="616" w:name="_Toc101599802"/>
      <w:bookmarkStart w:id="617" w:name="_Toc101599877"/>
      <w:bookmarkStart w:id="618" w:name="_Toc101599952"/>
      <w:bookmarkStart w:id="619" w:name="_Toc101600027"/>
      <w:bookmarkStart w:id="620" w:name="_Toc101600102"/>
      <w:bookmarkStart w:id="621" w:name="_Toc101608320"/>
      <w:bookmarkStart w:id="622" w:name="_Toc104609700"/>
      <w:bookmarkStart w:id="623" w:name="_Toc104609894"/>
      <w:bookmarkStart w:id="624" w:name="_Toc104610088"/>
      <w:bookmarkStart w:id="625" w:name="_Toc108240889"/>
      <w:bookmarkStart w:id="626" w:name="_Toc108241707"/>
      <w:bookmarkStart w:id="627" w:name="_Toc108943354"/>
      <w:bookmarkStart w:id="628" w:name="_Toc108943548"/>
      <w:bookmarkStart w:id="629" w:name="_Toc89249948"/>
      <w:bookmarkStart w:id="630" w:name="_Toc89249990"/>
      <w:bookmarkStart w:id="631" w:name="_Toc89656355"/>
      <w:bookmarkStart w:id="632" w:name="_Toc90873312"/>
      <w:bookmarkStart w:id="633" w:name="_Toc101597562"/>
      <w:bookmarkStart w:id="634" w:name="_Toc101597763"/>
      <w:bookmarkStart w:id="635" w:name="_Toc101599659"/>
      <w:bookmarkStart w:id="636" w:name="_Toc101599734"/>
      <w:bookmarkStart w:id="637" w:name="_Toc101599808"/>
      <w:bookmarkStart w:id="638" w:name="_Toc101599883"/>
      <w:bookmarkStart w:id="639" w:name="_Toc101599958"/>
      <w:bookmarkStart w:id="640" w:name="_Toc101600033"/>
      <w:bookmarkStart w:id="641" w:name="_Toc101600108"/>
      <w:bookmarkStart w:id="642" w:name="_Toc101608326"/>
      <w:bookmarkStart w:id="643" w:name="_Toc104609706"/>
      <w:bookmarkStart w:id="644" w:name="_Toc104609900"/>
      <w:bookmarkStart w:id="645" w:name="_Toc104610094"/>
      <w:bookmarkStart w:id="646" w:name="_Toc108240895"/>
      <w:bookmarkStart w:id="647" w:name="_Toc108241713"/>
      <w:bookmarkStart w:id="648" w:name="_Toc108943360"/>
      <w:bookmarkStart w:id="649" w:name="_Toc108943554"/>
      <w:bookmarkStart w:id="650" w:name="_Toc89249329"/>
      <w:bookmarkStart w:id="651" w:name="_Toc89249453"/>
      <w:bookmarkStart w:id="652" w:name="_Toc89249494"/>
      <w:bookmarkStart w:id="653" w:name="_Toc89249744"/>
      <w:bookmarkStart w:id="654" w:name="_Toc89249788"/>
      <w:bookmarkStart w:id="655" w:name="_Toc89249869"/>
      <w:bookmarkStart w:id="656" w:name="_Toc89249950"/>
      <w:bookmarkStart w:id="657" w:name="_Toc89249992"/>
      <w:bookmarkStart w:id="658" w:name="_Toc89656357"/>
      <w:bookmarkStart w:id="659" w:name="_Toc90873314"/>
      <w:bookmarkStart w:id="660" w:name="_Toc89249330"/>
      <w:bookmarkStart w:id="661" w:name="_Toc89249454"/>
      <w:bookmarkStart w:id="662" w:name="_Toc89249495"/>
      <w:bookmarkStart w:id="663" w:name="_Toc89249745"/>
      <w:bookmarkStart w:id="664" w:name="_Toc89249789"/>
      <w:bookmarkStart w:id="665" w:name="_Toc89249870"/>
      <w:bookmarkStart w:id="666" w:name="_Toc89249951"/>
      <w:bookmarkStart w:id="667" w:name="_Toc89249993"/>
      <w:bookmarkStart w:id="668" w:name="_Toc89656358"/>
      <w:bookmarkStart w:id="669" w:name="_Toc90873315"/>
      <w:bookmarkStart w:id="670" w:name="_Toc89249331"/>
      <w:bookmarkStart w:id="671" w:name="_Toc89249455"/>
      <w:bookmarkStart w:id="672" w:name="_Toc89249496"/>
      <w:bookmarkStart w:id="673" w:name="_Toc89249746"/>
      <w:bookmarkStart w:id="674" w:name="_Toc89249790"/>
      <w:bookmarkStart w:id="675" w:name="_Toc89249871"/>
      <w:bookmarkStart w:id="676" w:name="_Toc89249952"/>
      <w:bookmarkStart w:id="677" w:name="_Toc89249994"/>
      <w:bookmarkStart w:id="678" w:name="_Toc89656359"/>
      <w:bookmarkStart w:id="679" w:name="_Toc90873316"/>
      <w:bookmarkStart w:id="680" w:name="_Toc89248996"/>
      <w:bookmarkStart w:id="681" w:name="_Toc89249112"/>
      <w:bookmarkStart w:id="682" w:name="_Toc89249333"/>
      <w:bookmarkStart w:id="683" w:name="_Toc89249457"/>
      <w:bookmarkStart w:id="684" w:name="_Toc89249498"/>
      <w:bookmarkStart w:id="685" w:name="_Toc89249748"/>
      <w:bookmarkStart w:id="686" w:name="_Toc89249792"/>
      <w:bookmarkStart w:id="687" w:name="_Toc89249873"/>
      <w:bookmarkStart w:id="688" w:name="_Toc89249954"/>
      <w:bookmarkStart w:id="689" w:name="_Toc89249996"/>
      <w:bookmarkStart w:id="690" w:name="_Toc89656361"/>
      <w:bookmarkStart w:id="691" w:name="_Toc90873318"/>
      <w:bookmarkStart w:id="692" w:name="_Toc89249334"/>
      <w:bookmarkStart w:id="693" w:name="_Toc89249458"/>
      <w:bookmarkStart w:id="694" w:name="_Toc89249499"/>
      <w:bookmarkStart w:id="695" w:name="_Toc89249749"/>
      <w:bookmarkStart w:id="696" w:name="_Toc89249793"/>
      <w:bookmarkStart w:id="697" w:name="_Toc89249874"/>
      <w:bookmarkStart w:id="698" w:name="_Toc89249955"/>
      <w:bookmarkStart w:id="699" w:name="_Toc89249997"/>
      <w:bookmarkStart w:id="700" w:name="_Toc89656362"/>
      <w:bookmarkStart w:id="701" w:name="_Toc90873319"/>
      <w:bookmarkStart w:id="702" w:name="_Toc89244822"/>
      <w:bookmarkStart w:id="703" w:name="_Toc485810493"/>
      <w:bookmarkStart w:id="704" w:name="_Toc74456899"/>
      <w:bookmarkStart w:id="705" w:name="_Toc79305301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r>
        <w:t>Envolvidos no Projeto</w:t>
      </w:r>
      <w:bookmarkEnd w:id="702"/>
      <w:bookmarkEnd w:id="703"/>
    </w:p>
    <w:p w14:paraId="549AFBB5" w14:textId="77777777" w:rsidR="00A94162" w:rsidRDefault="004865CE">
      <w:pPr>
        <w:pStyle w:val="Ttulo2"/>
      </w:pPr>
      <w:bookmarkStart w:id="706" w:name="_Toc485810494"/>
      <w:r>
        <w:t>Equipe</w:t>
      </w:r>
      <w:r w:rsidR="007760E6">
        <w:t xml:space="preserve"> Técnic</w:t>
      </w:r>
      <w:r>
        <w:t>a</w:t>
      </w:r>
      <w:bookmarkEnd w:id="706"/>
    </w:p>
    <w:p w14:paraId="7D69C0AA" w14:textId="77777777" w:rsidR="004F2BE1" w:rsidRDefault="004F2BE1" w:rsidP="004F2BE1">
      <w:pPr>
        <w:pStyle w:val="Instruo"/>
        <w:ind w:left="708"/>
        <w:rPr>
          <w:rFonts w:eastAsia="MS Mincho"/>
        </w:rPr>
      </w:pP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9"/>
        <w:gridCol w:w="1981"/>
        <w:gridCol w:w="3420"/>
      </w:tblGrid>
      <w:tr w:rsidR="004F2BE1" w14:paraId="6770E0BC" w14:textId="77777777" w:rsidTr="004F2BE1">
        <w:tc>
          <w:tcPr>
            <w:tcW w:w="2216" w:type="pct"/>
            <w:shd w:val="clear" w:color="auto" w:fill="C0C0C0"/>
            <w:vAlign w:val="center"/>
          </w:tcPr>
          <w:p w14:paraId="5D113191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021" w:type="pct"/>
            <w:shd w:val="clear" w:color="auto" w:fill="C0C0C0"/>
          </w:tcPr>
          <w:p w14:paraId="77A77298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Função/Papel</w:t>
            </w:r>
          </w:p>
        </w:tc>
        <w:tc>
          <w:tcPr>
            <w:tcW w:w="1763" w:type="pct"/>
            <w:shd w:val="clear" w:color="auto" w:fill="C0C0C0"/>
            <w:vAlign w:val="center"/>
          </w:tcPr>
          <w:p w14:paraId="6DE43923" w14:textId="77777777" w:rsidR="004F2BE1" w:rsidRDefault="004F2BE1" w:rsidP="004F2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Alocação no Projeto</w:t>
            </w:r>
          </w:p>
        </w:tc>
      </w:tr>
      <w:tr w:rsidR="004F2BE1" w14:paraId="6309B008" w14:textId="77777777" w:rsidTr="004F2BE1">
        <w:tc>
          <w:tcPr>
            <w:tcW w:w="2216" w:type="pct"/>
          </w:tcPr>
          <w:p w14:paraId="706A7139" w14:textId="5C02DEFE" w:rsidR="004F2BE1" w:rsidRDefault="003B437A" w:rsidP="00552BBA">
            <w:r>
              <w:t>Pedro Lemos Flores do Prado</w:t>
            </w:r>
          </w:p>
        </w:tc>
        <w:tc>
          <w:tcPr>
            <w:tcW w:w="1021" w:type="pct"/>
          </w:tcPr>
          <w:p w14:paraId="3E868B3F" w14:textId="1E598BC7" w:rsidR="004F2BE1" w:rsidRDefault="003B437A" w:rsidP="00552BBA">
            <w:r>
              <w:t>Scrum Master</w:t>
            </w:r>
          </w:p>
        </w:tc>
        <w:tc>
          <w:tcPr>
            <w:tcW w:w="1763" w:type="pct"/>
          </w:tcPr>
          <w:p w14:paraId="4A98CD52" w14:textId="09460405" w:rsidR="004F2BE1" w:rsidRDefault="00AD3F90" w:rsidP="00552BBA">
            <w:r>
              <w:rPr>
                <w:rFonts w:eastAsia="MS Mincho"/>
              </w:rPr>
              <w:t>D</w:t>
            </w:r>
            <w:r>
              <w:rPr>
                <w:rFonts w:eastAsia="MS Mincho"/>
              </w:rPr>
              <w:t>urante todo o projeto</w:t>
            </w:r>
          </w:p>
        </w:tc>
      </w:tr>
      <w:tr w:rsidR="004F2BE1" w14:paraId="0A8BD9B6" w14:textId="77777777" w:rsidTr="004F2BE1">
        <w:tc>
          <w:tcPr>
            <w:tcW w:w="2216" w:type="pct"/>
          </w:tcPr>
          <w:p w14:paraId="05B31CAB" w14:textId="77EA9A6B" w:rsidR="004F2BE1" w:rsidRDefault="003B437A" w:rsidP="00552BBA">
            <w:r>
              <w:t>André Rodrigues Lourenço</w:t>
            </w:r>
          </w:p>
        </w:tc>
        <w:tc>
          <w:tcPr>
            <w:tcW w:w="1021" w:type="pct"/>
          </w:tcPr>
          <w:p w14:paraId="435F85F7" w14:textId="2D3467DD" w:rsidR="004F2BE1" w:rsidRDefault="003B437A" w:rsidP="00552BBA">
            <w:r>
              <w:t>Product Owner</w:t>
            </w:r>
          </w:p>
        </w:tc>
        <w:tc>
          <w:tcPr>
            <w:tcW w:w="1763" w:type="pct"/>
          </w:tcPr>
          <w:p w14:paraId="42A33743" w14:textId="719E55A3" w:rsidR="004F2BE1" w:rsidRDefault="00AD3F90" w:rsidP="00552BBA">
            <w:r>
              <w:rPr>
                <w:rFonts w:eastAsia="MS Mincho"/>
              </w:rPr>
              <w:t>D</w:t>
            </w:r>
            <w:r>
              <w:rPr>
                <w:rFonts w:eastAsia="MS Mincho"/>
              </w:rPr>
              <w:t>urante todo o projeto</w:t>
            </w:r>
          </w:p>
        </w:tc>
      </w:tr>
      <w:tr w:rsidR="003B437A" w14:paraId="5853361B" w14:textId="77777777" w:rsidTr="004F2BE1">
        <w:tc>
          <w:tcPr>
            <w:tcW w:w="2216" w:type="pct"/>
          </w:tcPr>
          <w:p w14:paraId="7BA55FEC" w14:textId="2A6D135B" w:rsidR="003B437A" w:rsidRDefault="003B437A" w:rsidP="00552BBA">
            <w:r>
              <w:t>Gustavo Henrique de Camargo</w:t>
            </w:r>
          </w:p>
        </w:tc>
        <w:tc>
          <w:tcPr>
            <w:tcW w:w="1021" w:type="pct"/>
          </w:tcPr>
          <w:p w14:paraId="125DEC8E" w14:textId="234BC3C2" w:rsidR="003B437A" w:rsidRDefault="003B437A" w:rsidP="00552BBA">
            <w:r>
              <w:t>Desenvolvedor</w:t>
            </w:r>
          </w:p>
        </w:tc>
        <w:tc>
          <w:tcPr>
            <w:tcW w:w="1763" w:type="pct"/>
          </w:tcPr>
          <w:p w14:paraId="3848B4F7" w14:textId="614E57F3" w:rsidR="003B437A" w:rsidRDefault="00AD3F90" w:rsidP="00552BBA">
            <w:r>
              <w:rPr>
                <w:rFonts w:eastAsia="MS Mincho"/>
              </w:rPr>
              <w:t>D</w:t>
            </w:r>
            <w:r>
              <w:rPr>
                <w:rFonts w:eastAsia="MS Mincho"/>
              </w:rPr>
              <w:t>urante todo o projeto</w:t>
            </w:r>
          </w:p>
        </w:tc>
      </w:tr>
      <w:tr w:rsidR="003B437A" w14:paraId="18A52305" w14:textId="77777777" w:rsidTr="004F2BE1">
        <w:tc>
          <w:tcPr>
            <w:tcW w:w="2216" w:type="pct"/>
          </w:tcPr>
          <w:p w14:paraId="70CDDD6F" w14:textId="0A99C47B" w:rsidR="003B437A" w:rsidRDefault="003B437A" w:rsidP="00552BBA">
            <w:r>
              <w:t>Victor Augusto Sampaio Precoma</w:t>
            </w:r>
          </w:p>
        </w:tc>
        <w:tc>
          <w:tcPr>
            <w:tcW w:w="1021" w:type="pct"/>
          </w:tcPr>
          <w:p w14:paraId="24B4E47C" w14:textId="1D606DEF" w:rsidR="003B437A" w:rsidRDefault="003B437A" w:rsidP="00552BBA">
            <w:r>
              <w:t>Desenvolvedor</w:t>
            </w:r>
          </w:p>
        </w:tc>
        <w:tc>
          <w:tcPr>
            <w:tcW w:w="1763" w:type="pct"/>
          </w:tcPr>
          <w:p w14:paraId="4AAE37F2" w14:textId="56C24F2D" w:rsidR="003B437A" w:rsidRDefault="00AD3F90" w:rsidP="00552BBA">
            <w:r>
              <w:rPr>
                <w:rFonts w:eastAsia="MS Mincho"/>
              </w:rPr>
              <w:t>D</w:t>
            </w:r>
            <w:r>
              <w:rPr>
                <w:rFonts w:eastAsia="MS Mincho"/>
              </w:rPr>
              <w:t>urante todo o projeto</w:t>
            </w:r>
          </w:p>
        </w:tc>
      </w:tr>
    </w:tbl>
    <w:p w14:paraId="7A55B45A" w14:textId="77777777" w:rsidR="004F2BE1" w:rsidRPr="004F2BE1" w:rsidRDefault="004F2BE1" w:rsidP="004F2BE1">
      <w:pPr>
        <w:rPr>
          <w:lang w:eastAsia="en-US"/>
        </w:rPr>
      </w:pPr>
    </w:p>
    <w:p w14:paraId="44F4D775" w14:textId="77777777" w:rsidR="00A94162" w:rsidRDefault="0060692B">
      <w:pPr>
        <w:pStyle w:val="Ttulo2"/>
      </w:pPr>
      <w:bookmarkStart w:id="707" w:name="_Toc485810496"/>
      <w:bookmarkStart w:id="708" w:name="_Toc89244826"/>
      <w:proofErr w:type="spellStart"/>
      <w:r>
        <w:t>Infra-Estrutura</w:t>
      </w:r>
      <w:bookmarkEnd w:id="707"/>
      <w:proofErr w:type="spellEnd"/>
    </w:p>
    <w:p w14:paraId="59011888" w14:textId="77777777" w:rsidR="00634540" w:rsidRDefault="00634540" w:rsidP="00634540">
      <w:pPr>
        <w:rPr>
          <w:lang w:eastAsia="en-US"/>
        </w:rPr>
      </w:pPr>
    </w:p>
    <w:p w14:paraId="020D950E" w14:textId="3FDD60FD" w:rsidR="00634540" w:rsidRPr="00634540" w:rsidRDefault="00634540" w:rsidP="00634540">
      <w:pPr>
        <w:rPr>
          <w:lang w:eastAsia="en-US"/>
        </w:rPr>
      </w:pPr>
      <w:r>
        <w:rPr>
          <w:lang w:eastAsia="en-US"/>
        </w:rPr>
        <w:t xml:space="preserve">Para a iniciação do projeto, será necessário um ambiente de desenvolvimento próprio para o projeto, </w:t>
      </w:r>
      <w:r w:rsidR="00853534">
        <w:rPr>
          <w:lang w:eastAsia="en-US"/>
        </w:rPr>
        <w:t>a iniciação de um servidor</w:t>
      </w:r>
      <w:r w:rsidR="00A524B1">
        <w:rPr>
          <w:lang w:eastAsia="en-US"/>
        </w:rPr>
        <w:t>,</w:t>
      </w:r>
      <w:r w:rsidR="00853534">
        <w:rPr>
          <w:lang w:eastAsia="en-US"/>
        </w:rPr>
        <w:t xml:space="preserve"> o uso de um banco de dados próprio para o proje</w:t>
      </w:r>
      <w:r w:rsidR="00A524B1">
        <w:rPr>
          <w:lang w:eastAsia="en-US"/>
        </w:rPr>
        <w:t>to e o uso de ferramentas para o desenvolvimento.</w:t>
      </w:r>
    </w:p>
    <w:p w14:paraId="4717B11B" w14:textId="77777777" w:rsidR="00A94162" w:rsidRDefault="00D42CA7">
      <w:pPr>
        <w:pStyle w:val="Ttulo1"/>
      </w:pPr>
      <w:bookmarkStart w:id="709" w:name="_Toc89243254"/>
      <w:bookmarkStart w:id="710" w:name="_Toc485810497"/>
      <w:bookmarkStart w:id="711" w:name="_Toc89244829"/>
      <w:bookmarkEnd w:id="708"/>
      <w:bookmarkEnd w:id="709"/>
      <w:r>
        <w:t>Riscos</w:t>
      </w:r>
      <w:r w:rsidR="007760E6">
        <w:t xml:space="preserve"> iniciais</w:t>
      </w:r>
      <w:bookmarkEnd w:id="710"/>
    </w:p>
    <w:p w14:paraId="72F2406E" w14:textId="01C70FBE" w:rsidR="00A94162" w:rsidRPr="005A359A" w:rsidRDefault="0066641E" w:rsidP="005A359A">
      <w:r>
        <w:t>Atrasos na entrega do projeto</w:t>
      </w:r>
      <w:r w:rsidR="005A359A">
        <w:t xml:space="preserve"> </w:t>
      </w:r>
      <w:r>
        <w:t>n</w:t>
      </w:r>
      <w:r w:rsidR="005A359A">
        <w:t xml:space="preserve">o prazo inicialmente esperado para </w:t>
      </w:r>
      <w:r>
        <w:t>realização</w:t>
      </w:r>
      <w:r w:rsidR="00630134">
        <w:t xml:space="preserve"> e a falta de entregáveis nesta data limite são riscos que podem ocorrer durante a elaboração do projeto</w:t>
      </w:r>
    </w:p>
    <w:p w14:paraId="529EC42E" w14:textId="77777777" w:rsidR="00A94162" w:rsidRDefault="005C3475">
      <w:pPr>
        <w:pStyle w:val="Ttulo1"/>
      </w:pPr>
      <w:bookmarkStart w:id="712" w:name="_Toc485810498"/>
      <w:bookmarkEnd w:id="711"/>
      <w:r>
        <w:t>EXPECTATIVA DE INÍCIO DO PROJETO</w:t>
      </w:r>
      <w:bookmarkEnd w:id="712"/>
    </w:p>
    <w:p w14:paraId="2FD8FB3E" w14:textId="79D6E404" w:rsidR="00A94162" w:rsidRPr="008079CE" w:rsidRDefault="003B186A" w:rsidP="008079CE">
      <w:r>
        <w:t xml:space="preserve">A data prevista para iniciação do </w:t>
      </w:r>
      <w:r w:rsidR="00022FFC">
        <w:t xml:space="preserve">projeto é dia </w:t>
      </w:r>
      <w:r w:rsidR="008F06D1" w:rsidRPr="008F06D1">
        <w:t>18/09/2024</w:t>
      </w:r>
      <w:r w:rsidR="008F06D1">
        <w:t>.</w:t>
      </w:r>
    </w:p>
    <w:p w14:paraId="322B4DE5" w14:textId="77777777" w:rsidR="00A94162" w:rsidRDefault="00D42CA7">
      <w:pPr>
        <w:pStyle w:val="Ttulo1"/>
      </w:pPr>
      <w:bookmarkStart w:id="713" w:name="_Toc485810499"/>
      <w:r>
        <w:rPr>
          <w:lang w:val="pt-PT"/>
        </w:rPr>
        <w:t xml:space="preserve">custos </w:t>
      </w:r>
      <w:r w:rsidR="007760E6">
        <w:rPr>
          <w:lang w:val="pt-PT"/>
        </w:rPr>
        <w:t xml:space="preserve">iniciais </w:t>
      </w:r>
      <w:r>
        <w:rPr>
          <w:lang w:val="pt-PT"/>
        </w:rPr>
        <w:t>estimados</w:t>
      </w:r>
      <w:bookmarkEnd w:id="713"/>
    </w:p>
    <w:p w14:paraId="425811E6" w14:textId="2BBEE859" w:rsidR="00A94162" w:rsidRPr="000F1B7C" w:rsidRDefault="00E815AF" w:rsidP="000F1B7C">
      <w:r>
        <w:t>Não existem custos ou gastos estimados para criação e desenvolvimento do projeto AG</w:t>
      </w:r>
      <w:r w:rsidR="009F727B">
        <w:t>P neste momento.</w:t>
      </w:r>
    </w:p>
    <w:p w14:paraId="47B377E0" w14:textId="77777777" w:rsidR="00A94162" w:rsidRDefault="00D42CA7">
      <w:pPr>
        <w:pStyle w:val="Ttulo1"/>
      </w:pPr>
      <w:bookmarkStart w:id="714" w:name="_Toc485810500"/>
      <w:r>
        <w:t>observações</w:t>
      </w:r>
      <w:bookmarkEnd w:id="714"/>
    </w:p>
    <w:p w14:paraId="4B0AA59D" w14:textId="62AB7649" w:rsidR="00A94162" w:rsidRPr="000D64DB" w:rsidRDefault="000D64DB" w:rsidP="000D64DB">
      <w:r w:rsidRPr="000D64DB">
        <w:t>Nenhuma observação para apontar.</w:t>
      </w:r>
    </w:p>
    <w:p w14:paraId="72805EAF" w14:textId="77777777" w:rsidR="00D42CA7" w:rsidRDefault="00D42CA7">
      <w:pPr>
        <w:rPr>
          <w:lang w:eastAsia="en-US"/>
        </w:rPr>
      </w:pPr>
    </w:p>
    <w:p w14:paraId="41BD59EF" w14:textId="77777777" w:rsidR="00D42CA7" w:rsidRDefault="00D42CA7">
      <w:pPr>
        <w:rPr>
          <w:lang w:eastAsia="en-US"/>
        </w:rPr>
      </w:pPr>
    </w:p>
    <w:p w14:paraId="182FF121" w14:textId="77777777" w:rsidR="00366B30" w:rsidRDefault="00366B30">
      <w:pPr>
        <w:rPr>
          <w:lang w:eastAsia="en-US"/>
        </w:rPr>
      </w:pPr>
    </w:p>
    <w:p w14:paraId="02424786" w14:textId="77777777" w:rsidR="00366B30" w:rsidRDefault="00366B30">
      <w:pPr>
        <w:rPr>
          <w:lang w:eastAsia="en-US"/>
        </w:rPr>
      </w:pPr>
    </w:p>
    <w:p w14:paraId="43BE8C90" w14:textId="77777777" w:rsidR="00A94162" w:rsidRDefault="00A94162"/>
    <w:p w14:paraId="00234297" w14:textId="30E09B80" w:rsidR="00A94162" w:rsidRDefault="009F727B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Salto</w:t>
      </w:r>
      <w:r w:rsidR="00A94162">
        <w:rPr>
          <w:b/>
          <w:bCs/>
          <w:i/>
          <w:iCs/>
        </w:rPr>
        <w:t xml:space="preserve">, </w:t>
      </w:r>
      <w:r w:rsidR="00806EEA">
        <w:rPr>
          <w:b/>
          <w:bCs/>
          <w:i/>
          <w:iCs/>
        </w:rPr>
        <w:t>17</w:t>
      </w:r>
      <w:r w:rsidR="00A94162">
        <w:rPr>
          <w:b/>
          <w:bCs/>
          <w:i/>
          <w:iCs/>
        </w:rPr>
        <w:t xml:space="preserve"> de </w:t>
      </w:r>
      <w:r w:rsidR="00806EEA">
        <w:rPr>
          <w:b/>
          <w:bCs/>
          <w:i/>
          <w:iCs/>
        </w:rPr>
        <w:t>setembro</w:t>
      </w:r>
      <w:r w:rsidR="00A94162">
        <w:rPr>
          <w:b/>
          <w:bCs/>
          <w:i/>
          <w:iCs/>
        </w:rPr>
        <w:t xml:space="preserve"> de 20</w:t>
      </w:r>
      <w:r w:rsidR="00806EEA">
        <w:rPr>
          <w:b/>
          <w:bCs/>
          <w:i/>
          <w:iCs/>
        </w:rPr>
        <w:t>24</w:t>
      </w:r>
    </w:p>
    <w:p w14:paraId="63BE4FE7" w14:textId="77777777" w:rsidR="00A94162" w:rsidRDefault="00A94162">
      <w:pPr>
        <w:jc w:val="right"/>
        <w:rPr>
          <w:b/>
          <w:bCs/>
          <w:i/>
          <w:iCs/>
        </w:rPr>
      </w:pPr>
    </w:p>
    <w:tbl>
      <w:tblPr>
        <w:tblW w:w="0" w:type="auto"/>
        <w:jc w:val="center"/>
        <w:tblCellSpacing w:w="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4"/>
      </w:tblGrid>
      <w:tr w:rsidR="00D42CA7" w14:paraId="4D578AD9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170C41D7" w14:textId="409783A2" w:rsidR="00D42CA7" w:rsidRPr="000D64DB" w:rsidRDefault="000D64DB">
            <w:pPr>
              <w:pBdr>
                <w:bottom w:val="single" w:sz="12" w:space="1" w:color="auto"/>
              </w:pBdr>
              <w:jc w:val="center"/>
              <w:rPr>
                <w:i/>
                <w:iCs/>
              </w:rPr>
            </w:pPr>
            <w:r w:rsidRPr="000D64DB">
              <w:rPr>
                <w:i/>
                <w:iCs/>
              </w:rPr>
              <w:t>Pedro Lemos F. Prado</w:t>
            </w:r>
          </w:p>
          <w:p w14:paraId="4C468CB4" w14:textId="0F452FD0" w:rsidR="00D42CA7" w:rsidRDefault="000D64D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Pedro Lemos Flores do Prado</w:t>
            </w:r>
          </w:p>
          <w:p w14:paraId="4990A6B0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Responsável</w:t>
            </w:r>
            <w:r w:rsidR="00D42CA7">
              <w:rPr>
                <w:lang w:val="pt-PT"/>
              </w:rPr>
              <w:t xml:space="preserve"> Técnico</w:t>
            </w:r>
          </w:p>
        </w:tc>
      </w:tr>
    </w:tbl>
    <w:p w14:paraId="27BD8367" w14:textId="77777777" w:rsidR="00A94162" w:rsidRDefault="00A94162">
      <w:pPr>
        <w:rPr>
          <w:lang w:val="pt-PT"/>
        </w:rPr>
      </w:pPr>
      <w:bookmarkStart w:id="715" w:name="_Toc104609727"/>
      <w:bookmarkStart w:id="716" w:name="_Toc104609921"/>
      <w:bookmarkStart w:id="717" w:name="_Toc104610115"/>
      <w:bookmarkStart w:id="718" w:name="_Toc108240916"/>
      <w:bookmarkStart w:id="719" w:name="_Toc108241734"/>
      <w:bookmarkStart w:id="720" w:name="_Toc108943380"/>
      <w:bookmarkStart w:id="721" w:name="_Toc108943574"/>
      <w:bookmarkStart w:id="722" w:name="_Toc104609728"/>
      <w:bookmarkStart w:id="723" w:name="_Toc104609922"/>
      <w:bookmarkStart w:id="724" w:name="_Toc104610116"/>
      <w:bookmarkStart w:id="725" w:name="_Toc108240917"/>
      <w:bookmarkStart w:id="726" w:name="_Toc108241735"/>
      <w:bookmarkStart w:id="727" w:name="_Toc108943381"/>
      <w:bookmarkStart w:id="728" w:name="_Toc108943575"/>
      <w:bookmarkStart w:id="729" w:name="_Toc104609729"/>
      <w:bookmarkStart w:id="730" w:name="_Toc104609923"/>
      <w:bookmarkStart w:id="731" w:name="_Toc104610117"/>
      <w:bookmarkStart w:id="732" w:name="_Toc108240918"/>
      <w:bookmarkStart w:id="733" w:name="_Toc108241736"/>
      <w:bookmarkStart w:id="734" w:name="_Toc108943382"/>
      <w:bookmarkStart w:id="735" w:name="_Toc108943576"/>
      <w:bookmarkStart w:id="736" w:name="_Toc104609730"/>
      <w:bookmarkStart w:id="737" w:name="_Toc104609924"/>
      <w:bookmarkStart w:id="738" w:name="_Toc104610118"/>
      <w:bookmarkStart w:id="739" w:name="_Toc108240919"/>
      <w:bookmarkStart w:id="740" w:name="_Toc108241737"/>
      <w:bookmarkStart w:id="741" w:name="_Toc108943383"/>
      <w:bookmarkStart w:id="742" w:name="_Toc108943577"/>
      <w:bookmarkStart w:id="743" w:name="_Toc104609731"/>
      <w:bookmarkStart w:id="744" w:name="_Toc104609925"/>
      <w:bookmarkStart w:id="745" w:name="_Toc104610119"/>
      <w:bookmarkStart w:id="746" w:name="_Toc108240920"/>
      <w:bookmarkStart w:id="747" w:name="_Toc108241738"/>
      <w:bookmarkStart w:id="748" w:name="_Toc108943384"/>
      <w:bookmarkStart w:id="749" w:name="_Toc108943578"/>
      <w:bookmarkStart w:id="750" w:name="_Toc104609733"/>
      <w:bookmarkStart w:id="751" w:name="_Toc104609927"/>
      <w:bookmarkStart w:id="752" w:name="_Toc104610121"/>
      <w:bookmarkStart w:id="753" w:name="_Toc108240922"/>
      <w:bookmarkStart w:id="754" w:name="_Toc108241740"/>
      <w:bookmarkStart w:id="755" w:name="_Toc108943386"/>
      <w:bookmarkStart w:id="756" w:name="_Toc108943580"/>
      <w:bookmarkStart w:id="757" w:name="_Toc104609734"/>
      <w:bookmarkStart w:id="758" w:name="_Toc104609928"/>
      <w:bookmarkStart w:id="759" w:name="_Toc104610122"/>
      <w:bookmarkStart w:id="760" w:name="_Toc108240923"/>
      <w:bookmarkStart w:id="761" w:name="_Toc108241741"/>
      <w:bookmarkStart w:id="762" w:name="_Toc108943387"/>
      <w:bookmarkStart w:id="763" w:name="_Toc108943581"/>
      <w:bookmarkStart w:id="764" w:name="_Toc104609735"/>
      <w:bookmarkStart w:id="765" w:name="_Toc104609929"/>
      <w:bookmarkStart w:id="766" w:name="_Toc104610123"/>
      <w:bookmarkStart w:id="767" w:name="_Toc108240924"/>
      <w:bookmarkStart w:id="768" w:name="_Toc108241742"/>
      <w:bookmarkStart w:id="769" w:name="_Toc108943388"/>
      <w:bookmarkStart w:id="770" w:name="_Toc108943582"/>
      <w:bookmarkStart w:id="771" w:name="_Toc104609736"/>
      <w:bookmarkStart w:id="772" w:name="_Toc104609930"/>
      <w:bookmarkStart w:id="773" w:name="_Toc104610124"/>
      <w:bookmarkStart w:id="774" w:name="_Toc108240925"/>
      <w:bookmarkStart w:id="775" w:name="_Toc108241743"/>
      <w:bookmarkStart w:id="776" w:name="_Toc108943389"/>
      <w:bookmarkStart w:id="777" w:name="_Toc108943583"/>
      <w:bookmarkStart w:id="778" w:name="_Toc104609737"/>
      <w:bookmarkStart w:id="779" w:name="_Toc104609931"/>
      <w:bookmarkStart w:id="780" w:name="_Toc104610125"/>
      <w:bookmarkStart w:id="781" w:name="_Toc108240926"/>
      <w:bookmarkStart w:id="782" w:name="_Toc108241744"/>
      <w:bookmarkStart w:id="783" w:name="_Toc108943390"/>
      <w:bookmarkStart w:id="784" w:name="_Toc108943584"/>
      <w:bookmarkStart w:id="785" w:name="_Toc104609738"/>
      <w:bookmarkStart w:id="786" w:name="_Toc104609932"/>
      <w:bookmarkStart w:id="787" w:name="_Toc104610126"/>
      <w:bookmarkStart w:id="788" w:name="_Toc108240927"/>
      <w:bookmarkStart w:id="789" w:name="_Toc108241745"/>
      <w:bookmarkStart w:id="790" w:name="_Toc108943391"/>
      <w:bookmarkStart w:id="791" w:name="_Toc108943585"/>
      <w:bookmarkStart w:id="792" w:name="_Toc104609740"/>
      <w:bookmarkStart w:id="793" w:name="_Toc104609934"/>
      <w:bookmarkStart w:id="794" w:name="_Toc104610128"/>
      <w:bookmarkStart w:id="795" w:name="_Toc108240929"/>
      <w:bookmarkStart w:id="796" w:name="_Toc108241747"/>
      <w:bookmarkStart w:id="797" w:name="_Toc108943393"/>
      <w:bookmarkStart w:id="798" w:name="_Toc108943587"/>
      <w:bookmarkStart w:id="799" w:name="_Toc104609741"/>
      <w:bookmarkStart w:id="800" w:name="_Toc104609935"/>
      <w:bookmarkStart w:id="801" w:name="_Toc104610129"/>
      <w:bookmarkStart w:id="802" w:name="_Toc108240930"/>
      <w:bookmarkStart w:id="803" w:name="_Toc108241748"/>
      <w:bookmarkStart w:id="804" w:name="_Toc108943394"/>
      <w:bookmarkStart w:id="805" w:name="_Toc108943588"/>
      <w:bookmarkStart w:id="806" w:name="_Toc104609742"/>
      <w:bookmarkStart w:id="807" w:name="_Toc104609936"/>
      <w:bookmarkStart w:id="808" w:name="_Toc104610130"/>
      <w:bookmarkStart w:id="809" w:name="_Toc108240931"/>
      <w:bookmarkStart w:id="810" w:name="_Toc108241749"/>
      <w:bookmarkStart w:id="811" w:name="_Toc108943395"/>
      <w:bookmarkStart w:id="812" w:name="_Toc108943589"/>
      <w:bookmarkStart w:id="813" w:name="_Toc104609743"/>
      <w:bookmarkStart w:id="814" w:name="_Toc104609937"/>
      <w:bookmarkStart w:id="815" w:name="_Toc104610131"/>
      <w:bookmarkStart w:id="816" w:name="_Toc108240932"/>
      <w:bookmarkStart w:id="817" w:name="_Toc108241750"/>
      <w:bookmarkStart w:id="818" w:name="_Toc108943396"/>
      <w:bookmarkStart w:id="819" w:name="_Toc108943590"/>
      <w:bookmarkStart w:id="820" w:name="_Toc104609744"/>
      <w:bookmarkStart w:id="821" w:name="_Toc104609938"/>
      <w:bookmarkStart w:id="822" w:name="_Toc104610132"/>
      <w:bookmarkStart w:id="823" w:name="_Toc108240933"/>
      <w:bookmarkStart w:id="824" w:name="_Toc108241751"/>
      <w:bookmarkStart w:id="825" w:name="_Toc108943397"/>
      <w:bookmarkStart w:id="826" w:name="_Toc108943591"/>
      <w:bookmarkStart w:id="827" w:name="_Toc104609745"/>
      <w:bookmarkStart w:id="828" w:name="_Toc104609939"/>
      <w:bookmarkStart w:id="829" w:name="_Toc104610133"/>
      <w:bookmarkStart w:id="830" w:name="_Toc108240934"/>
      <w:bookmarkStart w:id="831" w:name="_Toc108241752"/>
      <w:bookmarkStart w:id="832" w:name="_Toc108943398"/>
      <w:bookmarkStart w:id="833" w:name="_Toc108943592"/>
      <w:bookmarkStart w:id="834" w:name="_Toc104609747"/>
      <w:bookmarkStart w:id="835" w:name="_Toc104609941"/>
      <w:bookmarkStart w:id="836" w:name="_Toc104610135"/>
      <w:bookmarkStart w:id="837" w:name="_Toc108240936"/>
      <w:bookmarkStart w:id="838" w:name="_Toc108241754"/>
      <w:bookmarkStart w:id="839" w:name="_Toc108943400"/>
      <w:bookmarkStart w:id="840" w:name="_Toc108943594"/>
      <w:bookmarkStart w:id="841" w:name="_Toc104609748"/>
      <w:bookmarkStart w:id="842" w:name="_Toc104609942"/>
      <w:bookmarkStart w:id="843" w:name="_Toc104610136"/>
      <w:bookmarkStart w:id="844" w:name="_Toc108240937"/>
      <w:bookmarkStart w:id="845" w:name="_Toc108241755"/>
      <w:bookmarkStart w:id="846" w:name="_Toc108943401"/>
      <w:bookmarkStart w:id="847" w:name="_Toc108943595"/>
      <w:bookmarkStart w:id="848" w:name="_Toc104609749"/>
      <w:bookmarkStart w:id="849" w:name="_Toc104609943"/>
      <w:bookmarkStart w:id="850" w:name="_Toc104610137"/>
      <w:bookmarkStart w:id="851" w:name="_Toc108240938"/>
      <w:bookmarkStart w:id="852" w:name="_Toc108241756"/>
      <w:bookmarkStart w:id="853" w:name="_Toc108943402"/>
      <w:bookmarkStart w:id="854" w:name="_Toc108943596"/>
      <w:bookmarkStart w:id="855" w:name="_Toc104609750"/>
      <w:bookmarkStart w:id="856" w:name="_Toc104609944"/>
      <w:bookmarkStart w:id="857" w:name="_Toc104610138"/>
      <w:bookmarkStart w:id="858" w:name="_Toc108240939"/>
      <w:bookmarkStart w:id="859" w:name="_Toc108241757"/>
      <w:bookmarkStart w:id="860" w:name="_Toc108943403"/>
      <w:bookmarkStart w:id="861" w:name="_Toc108943597"/>
      <w:bookmarkStart w:id="862" w:name="_Toc104609751"/>
      <w:bookmarkStart w:id="863" w:name="_Toc104609945"/>
      <w:bookmarkStart w:id="864" w:name="_Toc104610139"/>
      <w:bookmarkStart w:id="865" w:name="_Toc108240940"/>
      <w:bookmarkStart w:id="866" w:name="_Toc108241758"/>
      <w:bookmarkStart w:id="867" w:name="_Toc108943404"/>
      <w:bookmarkStart w:id="868" w:name="_Toc108943598"/>
      <w:bookmarkStart w:id="869" w:name="_Toc104609753"/>
      <w:bookmarkStart w:id="870" w:name="_Toc104609947"/>
      <w:bookmarkStart w:id="871" w:name="_Toc104610141"/>
      <w:bookmarkStart w:id="872" w:name="_Toc108240942"/>
      <w:bookmarkStart w:id="873" w:name="_Toc108241760"/>
      <w:bookmarkStart w:id="874" w:name="_Toc108943406"/>
      <w:bookmarkStart w:id="875" w:name="_Toc108943600"/>
      <w:bookmarkStart w:id="876" w:name="_Toc104609754"/>
      <w:bookmarkStart w:id="877" w:name="_Toc104609948"/>
      <w:bookmarkStart w:id="878" w:name="_Toc104610142"/>
      <w:bookmarkStart w:id="879" w:name="_Toc108240943"/>
      <w:bookmarkStart w:id="880" w:name="_Toc108241761"/>
      <w:bookmarkStart w:id="881" w:name="_Toc108943407"/>
      <w:bookmarkStart w:id="882" w:name="_Toc108943601"/>
      <w:bookmarkStart w:id="883" w:name="_Toc104609755"/>
      <w:bookmarkStart w:id="884" w:name="_Toc104609949"/>
      <w:bookmarkStart w:id="885" w:name="_Toc104610143"/>
      <w:bookmarkStart w:id="886" w:name="_Toc108240944"/>
      <w:bookmarkStart w:id="887" w:name="_Toc108241762"/>
      <w:bookmarkStart w:id="888" w:name="_Toc108943408"/>
      <w:bookmarkStart w:id="889" w:name="_Toc108943602"/>
      <w:bookmarkStart w:id="890" w:name="_Toc104609756"/>
      <w:bookmarkStart w:id="891" w:name="_Toc104609950"/>
      <w:bookmarkStart w:id="892" w:name="_Toc104610144"/>
      <w:bookmarkStart w:id="893" w:name="_Toc108240945"/>
      <w:bookmarkStart w:id="894" w:name="_Toc108241763"/>
      <w:bookmarkStart w:id="895" w:name="_Toc108943409"/>
      <w:bookmarkStart w:id="896" w:name="_Toc108943603"/>
      <w:bookmarkStart w:id="897" w:name="_Toc104609757"/>
      <w:bookmarkStart w:id="898" w:name="_Toc104609951"/>
      <w:bookmarkStart w:id="899" w:name="_Toc104610145"/>
      <w:bookmarkStart w:id="900" w:name="_Toc108240946"/>
      <w:bookmarkStart w:id="901" w:name="_Toc108241764"/>
      <w:bookmarkStart w:id="902" w:name="_Toc108943410"/>
      <w:bookmarkStart w:id="903" w:name="_Toc108943604"/>
      <w:bookmarkStart w:id="904" w:name="_Toc104609758"/>
      <w:bookmarkStart w:id="905" w:name="_Toc104609952"/>
      <w:bookmarkStart w:id="906" w:name="_Toc104610146"/>
      <w:bookmarkStart w:id="907" w:name="_Toc108240947"/>
      <w:bookmarkStart w:id="908" w:name="_Toc108241765"/>
      <w:bookmarkStart w:id="909" w:name="_Toc108943411"/>
      <w:bookmarkStart w:id="910" w:name="_Toc108943605"/>
      <w:bookmarkStart w:id="911" w:name="_Toc104609760"/>
      <w:bookmarkStart w:id="912" w:name="_Toc104609954"/>
      <w:bookmarkStart w:id="913" w:name="_Toc104610148"/>
      <w:bookmarkStart w:id="914" w:name="_Toc108240949"/>
      <w:bookmarkStart w:id="915" w:name="_Toc108241767"/>
      <w:bookmarkStart w:id="916" w:name="_Toc108943413"/>
      <w:bookmarkStart w:id="917" w:name="_Toc108943607"/>
      <w:bookmarkStart w:id="918" w:name="_Toc104609761"/>
      <w:bookmarkStart w:id="919" w:name="_Toc104609955"/>
      <w:bookmarkStart w:id="920" w:name="_Toc104610149"/>
      <w:bookmarkStart w:id="921" w:name="_Toc108240950"/>
      <w:bookmarkStart w:id="922" w:name="_Toc108241768"/>
      <w:bookmarkStart w:id="923" w:name="_Toc108943414"/>
      <w:bookmarkStart w:id="924" w:name="_Toc108943608"/>
      <w:bookmarkStart w:id="925" w:name="_Toc104609762"/>
      <w:bookmarkStart w:id="926" w:name="_Toc104609956"/>
      <w:bookmarkStart w:id="927" w:name="_Toc104610150"/>
      <w:bookmarkStart w:id="928" w:name="_Toc108240951"/>
      <w:bookmarkStart w:id="929" w:name="_Toc108241769"/>
      <w:bookmarkStart w:id="930" w:name="_Toc108943415"/>
      <w:bookmarkStart w:id="931" w:name="_Toc108943609"/>
      <w:bookmarkStart w:id="932" w:name="_Toc104609763"/>
      <w:bookmarkStart w:id="933" w:name="_Toc104609957"/>
      <w:bookmarkStart w:id="934" w:name="_Toc104610151"/>
      <w:bookmarkStart w:id="935" w:name="_Toc108240952"/>
      <w:bookmarkStart w:id="936" w:name="_Toc108241770"/>
      <w:bookmarkStart w:id="937" w:name="_Toc108943416"/>
      <w:bookmarkStart w:id="938" w:name="_Toc108943610"/>
      <w:bookmarkStart w:id="939" w:name="_Toc104609764"/>
      <w:bookmarkStart w:id="940" w:name="_Toc104609958"/>
      <w:bookmarkStart w:id="941" w:name="_Toc104610152"/>
      <w:bookmarkStart w:id="942" w:name="_Toc108240953"/>
      <w:bookmarkStart w:id="943" w:name="_Toc108241771"/>
      <w:bookmarkStart w:id="944" w:name="_Toc108943417"/>
      <w:bookmarkStart w:id="945" w:name="_Toc108943611"/>
      <w:bookmarkStart w:id="946" w:name="_Toc104609765"/>
      <w:bookmarkStart w:id="947" w:name="_Toc104609959"/>
      <w:bookmarkStart w:id="948" w:name="_Toc104610153"/>
      <w:bookmarkStart w:id="949" w:name="_Toc108240954"/>
      <w:bookmarkStart w:id="950" w:name="_Toc108241772"/>
      <w:bookmarkStart w:id="951" w:name="_Toc108943418"/>
      <w:bookmarkStart w:id="952" w:name="_Toc108943612"/>
      <w:bookmarkStart w:id="953" w:name="_Toc104609767"/>
      <w:bookmarkStart w:id="954" w:name="_Toc104609961"/>
      <w:bookmarkStart w:id="955" w:name="_Toc104610155"/>
      <w:bookmarkStart w:id="956" w:name="_Toc108240956"/>
      <w:bookmarkStart w:id="957" w:name="_Toc108241774"/>
      <w:bookmarkStart w:id="958" w:name="_Toc108943420"/>
      <w:bookmarkStart w:id="959" w:name="_Toc108943614"/>
      <w:bookmarkStart w:id="960" w:name="_Toc104609768"/>
      <w:bookmarkStart w:id="961" w:name="_Toc104609962"/>
      <w:bookmarkStart w:id="962" w:name="_Toc104610156"/>
      <w:bookmarkStart w:id="963" w:name="_Toc108240957"/>
      <w:bookmarkStart w:id="964" w:name="_Toc108241775"/>
      <w:bookmarkStart w:id="965" w:name="_Toc108943421"/>
      <w:bookmarkStart w:id="966" w:name="_Toc108943615"/>
      <w:bookmarkStart w:id="967" w:name="_Toc104609769"/>
      <w:bookmarkStart w:id="968" w:name="_Toc104609963"/>
      <w:bookmarkStart w:id="969" w:name="_Toc104610157"/>
      <w:bookmarkStart w:id="970" w:name="_Toc108240958"/>
      <w:bookmarkStart w:id="971" w:name="_Toc108241776"/>
      <w:bookmarkStart w:id="972" w:name="_Toc108943422"/>
      <w:bookmarkStart w:id="973" w:name="_Toc108943616"/>
      <w:bookmarkStart w:id="974" w:name="_Toc104609770"/>
      <w:bookmarkStart w:id="975" w:name="_Toc104609964"/>
      <w:bookmarkStart w:id="976" w:name="_Toc104610158"/>
      <w:bookmarkStart w:id="977" w:name="_Toc108240959"/>
      <w:bookmarkStart w:id="978" w:name="_Toc108241777"/>
      <w:bookmarkStart w:id="979" w:name="_Toc108943423"/>
      <w:bookmarkStart w:id="980" w:name="_Toc108943617"/>
      <w:bookmarkStart w:id="981" w:name="_Toc104609772"/>
      <w:bookmarkStart w:id="982" w:name="_Toc104609966"/>
      <w:bookmarkStart w:id="983" w:name="_Toc104610160"/>
      <w:bookmarkStart w:id="984" w:name="_Toc108240961"/>
      <w:bookmarkStart w:id="985" w:name="_Toc108241779"/>
      <w:bookmarkStart w:id="986" w:name="_Toc108943425"/>
      <w:bookmarkStart w:id="987" w:name="_Toc108943619"/>
      <w:bookmarkStart w:id="988" w:name="_Toc104609773"/>
      <w:bookmarkStart w:id="989" w:name="_Toc104609967"/>
      <w:bookmarkStart w:id="990" w:name="_Toc104610161"/>
      <w:bookmarkStart w:id="991" w:name="_Toc108240962"/>
      <w:bookmarkStart w:id="992" w:name="_Toc108241780"/>
      <w:bookmarkStart w:id="993" w:name="_Toc108943426"/>
      <w:bookmarkStart w:id="994" w:name="_Toc108943620"/>
      <w:bookmarkStart w:id="995" w:name="_Toc104609774"/>
      <w:bookmarkStart w:id="996" w:name="_Toc104609968"/>
      <w:bookmarkStart w:id="997" w:name="_Toc104610162"/>
      <w:bookmarkStart w:id="998" w:name="_Toc108240963"/>
      <w:bookmarkStart w:id="999" w:name="_Toc108241781"/>
      <w:bookmarkStart w:id="1000" w:name="_Toc108943427"/>
      <w:bookmarkStart w:id="1001" w:name="_Toc108943621"/>
      <w:bookmarkStart w:id="1002" w:name="_Toc104609775"/>
      <w:bookmarkStart w:id="1003" w:name="_Toc104609969"/>
      <w:bookmarkStart w:id="1004" w:name="_Toc104610163"/>
      <w:bookmarkStart w:id="1005" w:name="_Toc108240964"/>
      <w:bookmarkStart w:id="1006" w:name="_Toc108241782"/>
      <w:bookmarkStart w:id="1007" w:name="_Toc108943428"/>
      <w:bookmarkStart w:id="1008" w:name="_Toc108943622"/>
      <w:bookmarkStart w:id="1009" w:name="_Toc104609776"/>
      <w:bookmarkStart w:id="1010" w:name="_Toc104609970"/>
      <w:bookmarkStart w:id="1011" w:name="_Toc104610164"/>
      <w:bookmarkStart w:id="1012" w:name="_Toc108240965"/>
      <w:bookmarkStart w:id="1013" w:name="_Toc108241783"/>
      <w:bookmarkStart w:id="1014" w:name="_Toc108943429"/>
      <w:bookmarkStart w:id="1015" w:name="_Toc108943623"/>
      <w:bookmarkStart w:id="1016" w:name="_Toc104609777"/>
      <w:bookmarkStart w:id="1017" w:name="_Toc104609971"/>
      <w:bookmarkStart w:id="1018" w:name="_Toc104610165"/>
      <w:bookmarkStart w:id="1019" w:name="_Toc108240966"/>
      <w:bookmarkStart w:id="1020" w:name="_Toc108241784"/>
      <w:bookmarkStart w:id="1021" w:name="_Toc108943430"/>
      <w:bookmarkStart w:id="1022" w:name="_Toc108943624"/>
      <w:bookmarkStart w:id="1023" w:name="_Toc104609779"/>
      <w:bookmarkStart w:id="1024" w:name="_Toc104609973"/>
      <w:bookmarkStart w:id="1025" w:name="_Toc104610167"/>
      <w:bookmarkStart w:id="1026" w:name="_Toc108240968"/>
      <w:bookmarkStart w:id="1027" w:name="_Toc108241786"/>
      <w:bookmarkStart w:id="1028" w:name="_Toc108943432"/>
      <w:bookmarkStart w:id="1029" w:name="_Toc108943626"/>
      <w:bookmarkStart w:id="1030" w:name="_Toc104609780"/>
      <w:bookmarkStart w:id="1031" w:name="_Toc104609974"/>
      <w:bookmarkStart w:id="1032" w:name="_Toc104610168"/>
      <w:bookmarkStart w:id="1033" w:name="_Toc108240969"/>
      <w:bookmarkStart w:id="1034" w:name="_Toc108241787"/>
      <w:bookmarkStart w:id="1035" w:name="_Toc108943433"/>
      <w:bookmarkStart w:id="1036" w:name="_Toc108943627"/>
      <w:bookmarkStart w:id="1037" w:name="_Toc104609781"/>
      <w:bookmarkStart w:id="1038" w:name="_Toc104609975"/>
      <w:bookmarkStart w:id="1039" w:name="_Toc104610169"/>
      <w:bookmarkStart w:id="1040" w:name="_Toc108240970"/>
      <w:bookmarkStart w:id="1041" w:name="_Toc108241788"/>
      <w:bookmarkStart w:id="1042" w:name="_Toc108943434"/>
      <w:bookmarkStart w:id="1043" w:name="_Toc108943628"/>
      <w:bookmarkStart w:id="1044" w:name="_Toc104609782"/>
      <w:bookmarkStart w:id="1045" w:name="_Toc104609976"/>
      <w:bookmarkStart w:id="1046" w:name="_Toc104610170"/>
      <w:bookmarkStart w:id="1047" w:name="_Toc108240971"/>
      <w:bookmarkStart w:id="1048" w:name="_Toc108241789"/>
      <w:bookmarkStart w:id="1049" w:name="_Toc108943435"/>
      <w:bookmarkStart w:id="1050" w:name="_Toc108943629"/>
      <w:bookmarkStart w:id="1051" w:name="_Toc104609783"/>
      <w:bookmarkStart w:id="1052" w:name="_Toc104609977"/>
      <w:bookmarkStart w:id="1053" w:name="_Toc104610171"/>
      <w:bookmarkStart w:id="1054" w:name="_Toc108240972"/>
      <w:bookmarkStart w:id="1055" w:name="_Toc108241790"/>
      <w:bookmarkStart w:id="1056" w:name="_Toc108943436"/>
      <w:bookmarkStart w:id="1057" w:name="_Toc108943630"/>
      <w:bookmarkStart w:id="1058" w:name="_Toc104609784"/>
      <w:bookmarkStart w:id="1059" w:name="_Toc104609978"/>
      <w:bookmarkStart w:id="1060" w:name="_Toc104610172"/>
      <w:bookmarkStart w:id="1061" w:name="_Toc108240973"/>
      <w:bookmarkStart w:id="1062" w:name="_Toc108241791"/>
      <w:bookmarkStart w:id="1063" w:name="_Toc108943437"/>
      <w:bookmarkStart w:id="1064" w:name="_Toc108943631"/>
      <w:bookmarkStart w:id="1065" w:name="_Toc104609786"/>
      <w:bookmarkStart w:id="1066" w:name="_Toc104609980"/>
      <w:bookmarkStart w:id="1067" w:name="_Toc104610174"/>
      <w:bookmarkStart w:id="1068" w:name="_Toc108240975"/>
      <w:bookmarkStart w:id="1069" w:name="_Toc108241793"/>
      <w:bookmarkStart w:id="1070" w:name="_Toc108943439"/>
      <w:bookmarkStart w:id="1071" w:name="_Toc108943633"/>
      <w:bookmarkStart w:id="1072" w:name="_Toc104609795"/>
      <w:bookmarkStart w:id="1073" w:name="_Toc104609989"/>
      <w:bookmarkStart w:id="1074" w:name="_Toc104610183"/>
      <w:bookmarkStart w:id="1075" w:name="_Toc108240984"/>
      <w:bookmarkStart w:id="1076" w:name="_Toc108241802"/>
      <w:bookmarkStart w:id="1077" w:name="_Toc108943448"/>
      <w:bookmarkStart w:id="1078" w:name="_Toc108943642"/>
      <w:bookmarkStart w:id="1079" w:name="_Toc104609801"/>
      <w:bookmarkStart w:id="1080" w:name="_Toc104609995"/>
      <w:bookmarkStart w:id="1081" w:name="_Toc104610189"/>
      <w:bookmarkStart w:id="1082" w:name="_Toc108240990"/>
      <w:bookmarkStart w:id="1083" w:name="_Toc108241808"/>
      <w:bookmarkStart w:id="1084" w:name="_Toc108943454"/>
      <w:bookmarkStart w:id="1085" w:name="_Toc108943648"/>
      <w:bookmarkStart w:id="1086" w:name="_Toc104609802"/>
      <w:bookmarkStart w:id="1087" w:name="_Toc104609996"/>
      <w:bookmarkStart w:id="1088" w:name="_Toc104610190"/>
      <w:bookmarkStart w:id="1089" w:name="_Toc108240991"/>
      <w:bookmarkStart w:id="1090" w:name="_Toc108241809"/>
      <w:bookmarkStart w:id="1091" w:name="_Toc108943455"/>
      <w:bookmarkStart w:id="1092" w:name="_Toc108943649"/>
      <w:bookmarkStart w:id="1093" w:name="_Toc104609804"/>
      <w:bookmarkStart w:id="1094" w:name="_Toc104609998"/>
      <w:bookmarkStart w:id="1095" w:name="_Toc104610192"/>
      <w:bookmarkStart w:id="1096" w:name="_Toc108240993"/>
      <w:bookmarkStart w:id="1097" w:name="_Toc108241811"/>
      <w:bookmarkStart w:id="1098" w:name="_Toc108943457"/>
      <w:bookmarkStart w:id="1099" w:name="_Toc108943651"/>
      <w:bookmarkStart w:id="1100" w:name="_Toc104609805"/>
      <w:bookmarkStart w:id="1101" w:name="_Toc104609999"/>
      <w:bookmarkStart w:id="1102" w:name="_Toc104610193"/>
      <w:bookmarkStart w:id="1103" w:name="_Toc108240994"/>
      <w:bookmarkStart w:id="1104" w:name="_Toc108241812"/>
      <w:bookmarkStart w:id="1105" w:name="_Toc108943458"/>
      <w:bookmarkStart w:id="1106" w:name="_Toc108943652"/>
      <w:bookmarkStart w:id="1107" w:name="_Toc104609806"/>
      <w:bookmarkStart w:id="1108" w:name="_Toc104610000"/>
      <w:bookmarkStart w:id="1109" w:name="_Toc104610194"/>
      <w:bookmarkStart w:id="1110" w:name="_Toc108240995"/>
      <w:bookmarkStart w:id="1111" w:name="_Toc108241813"/>
      <w:bookmarkStart w:id="1112" w:name="_Toc108943459"/>
      <w:bookmarkStart w:id="1113" w:name="_Toc108943653"/>
      <w:bookmarkStart w:id="1114" w:name="_Toc104609807"/>
      <w:bookmarkStart w:id="1115" w:name="_Toc104610001"/>
      <w:bookmarkStart w:id="1116" w:name="_Toc104610195"/>
      <w:bookmarkStart w:id="1117" w:name="_Toc108240996"/>
      <w:bookmarkStart w:id="1118" w:name="_Toc108241814"/>
      <w:bookmarkStart w:id="1119" w:name="_Toc108943460"/>
      <w:bookmarkStart w:id="1120" w:name="_Toc108943654"/>
      <w:bookmarkStart w:id="1121" w:name="_Toc104609808"/>
      <w:bookmarkStart w:id="1122" w:name="_Toc104610002"/>
      <w:bookmarkStart w:id="1123" w:name="_Toc104610196"/>
      <w:bookmarkStart w:id="1124" w:name="_Toc108240997"/>
      <w:bookmarkStart w:id="1125" w:name="_Toc108241815"/>
      <w:bookmarkStart w:id="1126" w:name="_Toc108943461"/>
      <w:bookmarkStart w:id="1127" w:name="_Toc108943655"/>
      <w:bookmarkStart w:id="1128" w:name="_Toc104609809"/>
      <w:bookmarkStart w:id="1129" w:name="_Toc104610003"/>
      <w:bookmarkStart w:id="1130" w:name="_Toc104610197"/>
      <w:bookmarkStart w:id="1131" w:name="_Toc108240998"/>
      <w:bookmarkStart w:id="1132" w:name="_Toc108241816"/>
      <w:bookmarkStart w:id="1133" w:name="_Toc108943462"/>
      <w:bookmarkStart w:id="1134" w:name="_Toc108943656"/>
      <w:bookmarkStart w:id="1135" w:name="_Toc104609811"/>
      <w:bookmarkStart w:id="1136" w:name="_Toc104610005"/>
      <w:bookmarkStart w:id="1137" w:name="_Toc104610199"/>
      <w:bookmarkStart w:id="1138" w:name="_Toc108241000"/>
      <w:bookmarkStart w:id="1139" w:name="_Toc108241818"/>
      <w:bookmarkStart w:id="1140" w:name="_Toc108943464"/>
      <w:bookmarkStart w:id="1141" w:name="_Toc108943658"/>
      <w:bookmarkStart w:id="1142" w:name="_Toc104609812"/>
      <w:bookmarkStart w:id="1143" w:name="_Toc104610006"/>
      <w:bookmarkStart w:id="1144" w:name="_Toc104610200"/>
      <w:bookmarkStart w:id="1145" w:name="_Toc108241001"/>
      <w:bookmarkStart w:id="1146" w:name="_Toc108241819"/>
      <w:bookmarkStart w:id="1147" w:name="_Toc108943465"/>
      <w:bookmarkStart w:id="1148" w:name="_Toc108943659"/>
      <w:bookmarkStart w:id="1149" w:name="_Toc104609813"/>
      <w:bookmarkStart w:id="1150" w:name="_Toc104610007"/>
      <w:bookmarkStart w:id="1151" w:name="_Toc104610201"/>
      <w:bookmarkStart w:id="1152" w:name="_Toc108241002"/>
      <w:bookmarkStart w:id="1153" w:name="_Toc108241820"/>
      <w:bookmarkStart w:id="1154" w:name="_Toc108943466"/>
      <w:bookmarkStart w:id="1155" w:name="_Toc108943660"/>
      <w:bookmarkStart w:id="1156" w:name="_Toc104609815"/>
      <w:bookmarkStart w:id="1157" w:name="_Toc104610009"/>
      <w:bookmarkStart w:id="1158" w:name="_Toc104610203"/>
      <w:bookmarkStart w:id="1159" w:name="_Toc108241004"/>
      <w:bookmarkStart w:id="1160" w:name="_Toc108241822"/>
      <w:bookmarkStart w:id="1161" w:name="_Toc108943468"/>
      <w:bookmarkStart w:id="1162" w:name="_Toc108943662"/>
      <w:bookmarkStart w:id="1163" w:name="_Toc104609817"/>
      <w:bookmarkStart w:id="1164" w:name="_Toc104610011"/>
      <w:bookmarkStart w:id="1165" w:name="_Toc104610205"/>
      <w:bookmarkStart w:id="1166" w:name="_Toc108241006"/>
      <w:bookmarkStart w:id="1167" w:name="_Toc108241824"/>
      <w:bookmarkStart w:id="1168" w:name="_Toc108943470"/>
      <w:bookmarkStart w:id="1169" w:name="_Toc108943664"/>
      <w:bookmarkStart w:id="1170" w:name="_Toc104609818"/>
      <w:bookmarkStart w:id="1171" w:name="_Toc104610012"/>
      <w:bookmarkStart w:id="1172" w:name="_Toc104610206"/>
      <w:bookmarkStart w:id="1173" w:name="_Toc108241007"/>
      <w:bookmarkStart w:id="1174" w:name="_Toc108241825"/>
      <w:bookmarkStart w:id="1175" w:name="_Toc108943471"/>
      <w:bookmarkStart w:id="1176" w:name="_Toc108943665"/>
      <w:bookmarkStart w:id="1177" w:name="_Toc104609819"/>
      <w:bookmarkStart w:id="1178" w:name="_Toc104610013"/>
      <w:bookmarkStart w:id="1179" w:name="_Toc104610207"/>
      <w:bookmarkStart w:id="1180" w:name="_Toc108241008"/>
      <w:bookmarkStart w:id="1181" w:name="_Toc108241826"/>
      <w:bookmarkStart w:id="1182" w:name="_Toc108943472"/>
      <w:bookmarkStart w:id="1183" w:name="_Toc108943666"/>
      <w:bookmarkStart w:id="1184" w:name="_Toc104609821"/>
      <w:bookmarkStart w:id="1185" w:name="_Toc104610015"/>
      <w:bookmarkStart w:id="1186" w:name="_Toc104610209"/>
      <w:bookmarkStart w:id="1187" w:name="_Toc108241010"/>
      <w:bookmarkStart w:id="1188" w:name="_Toc108241828"/>
      <w:bookmarkStart w:id="1189" w:name="_Toc108943474"/>
      <w:bookmarkStart w:id="1190" w:name="_Toc108943668"/>
      <w:bookmarkStart w:id="1191" w:name="_Toc104609822"/>
      <w:bookmarkStart w:id="1192" w:name="_Toc104610016"/>
      <w:bookmarkStart w:id="1193" w:name="_Toc104610210"/>
      <w:bookmarkStart w:id="1194" w:name="_Toc108241011"/>
      <w:bookmarkStart w:id="1195" w:name="_Toc108241829"/>
      <w:bookmarkStart w:id="1196" w:name="_Toc108943475"/>
      <w:bookmarkStart w:id="1197" w:name="_Toc108943669"/>
      <w:bookmarkStart w:id="1198" w:name="_Toc104609823"/>
      <w:bookmarkStart w:id="1199" w:name="_Toc104610017"/>
      <w:bookmarkStart w:id="1200" w:name="_Toc104610211"/>
      <w:bookmarkStart w:id="1201" w:name="_Toc108241012"/>
      <w:bookmarkStart w:id="1202" w:name="_Toc108241830"/>
      <w:bookmarkStart w:id="1203" w:name="_Toc108943476"/>
      <w:bookmarkStart w:id="1204" w:name="_Toc108943670"/>
      <w:bookmarkStart w:id="1205" w:name="_Toc104609824"/>
      <w:bookmarkStart w:id="1206" w:name="_Toc104610018"/>
      <w:bookmarkStart w:id="1207" w:name="_Toc104610212"/>
      <w:bookmarkStart w:id="1208" w:name="_Toc108241013"/>
      <w:bookmarkStart w:id="1209" w:name="_Toc108241831"/>
      <w:bookmarkStart w:id="1210" w:name="_Toc108943477"/>
      <w:bookmarkStart w:id="1211" w:name="_Toc108943671"/>
      <w:bookmarkStart w:id="1212" w:name="_Toc104609826"/>
      <w:bookmarkStart w:id="1213" w:name="_Toc104610020"/>
      <w:bookmarkStart w:id="1214" w:name="_Toc104610214"/>
      <w:bookmarkStart w:id="1215" w:name="_Toc108241015"/>
      <w:bookmarkStart w:id="1216" w:name="_Toc108241833"/>
      <w:bookmarkStart w:id="1217" w:name="_Toc108943479"/>
      <w:bookmarkStart w:id="1218" w:name="_Toc108943673"/>
      <w:bookmarkStart w:id="1219" w:name="_Toc104609827"/>
      <w:bookmarkStart w:id="1220" w:name="_Toc104610021"/>
      <w:bookmarkStart w:id="1221" w:name="_Toc104610215"/>
      <w:bookmarkStart w:id="1222" w:name="_Toc108241016"/>
      <w:bookmarkStart w:id="1223" w:name="_Toc108241834"/>
      <w:bookmarkStart w:id="1224" w:name="_Toc108943480"/>
      <w:bookmarkStart w:id="1225" w:name="_Toc108943674"/>
      <w:bookmarkStart w:id="1226" w:name="_Toc104609828"/>
      <w:bookmarkStart w:id="1227" w:name="_Toc104610022"/>
      <w:bookmarkStart w:id="1228" w:name="_Toc104610216"/>
      <w:bookmarkStart w:id="1229" w:name="_Toc108241017"/>
      <w:bookmarkStart w:id="1230" w:name="_Toc108241835"/>
      <w:bookmarkStart w:id="1231" w:name="_Toc108943481"/>
      <w:bookmarkStart w:id="1232" w:name="_Toc108943675"/>
      <w:bookmarkStart w:id="1233" w:name="_Toc104609829"/>
      <w:bookmarkStart w:id="1234" w:name="_Toc104610023"/>
      <w:bookmarkStart w:id="1235" w:name="_Toc104610217"/>
      <w:bookmarkStart w:id="1236" w:name="_Toc108241018"/>
      <w:bookmarkStart w:id="1237" w:name="_Toc108241836"/>
      <w:bookmarkStart w:id="1238" w:name="_Toc108943482"/>
      <w:bookmarkStart w:id="1239" w:name="_Toc108943676"/>
      <w:bookmarkStart w:id="1240" w:name="_Toc104609831"/>
      <w:bookmarkStart w:id="1241" w:name="_Toc104610025"/>
      <w:bookmarkStart w:id="1242" w:name="_Toc104610219"/>
      <w:bookmarkStart w:id="1243" w:name="_Toc108241020"/>
      <w:bookmarkStart w:id="1244" w:name="_Toc108241838"/>
      <w:bookmarkStart w:id="1245" w:name="_Toc108943484"/>
      <w:bookmarkStart w:id="1246" w:name="_Toc108943678"/>
      <w:bookmarkStart w:id="1247" w:name="_Toc104609832"/>
      <w:bookmarkStart w:id="1248" w:name="_Toc104610026"/>
      <w:bookmarkStart w:id="1249" w:name="_Toc104610220"/>
      <w:bookmarkStart w:id="1250" w:name="_Toc108241021"/>
      <w:bookmarkStart w:id="1251" w:name="_Toc108241839"/>
      <w:bookmarkStart w:id="1252" w:name="_Toc108943485"/>
      <w:bookmarkStart w:id="1253" w:name="_Toc108943679"/>
      <w:bookmarkStart w:id="1254" w:name="_Toc104609833"/>
      <w:bookmarkStart w:id="1255" w:name="_Toc104610027"/>
      <w:bookmarkStart w:id="1256" w:name="_Toc104610221"/>
      <w:bookmarkStart w:id="1257" w:name="_Toc108241022"/>
      <w:bookmarkStart w:id="1258" w:name="_Toc108241840"/>
      <w:bookmarkStart w:id="1259" w:name="_Toc108943486"/>
      <w:bookmarkStart w:id="1260" w:name="_Toc108943680"/>
      <w:bookmarkStart w:id="1261" w:name="_Toc104609834"/>
      <w:bookmarkStart w:id="1262" w:name="_Toc104610028"/>
      <w:bookmarkStart w:id="1263" w:name="_Toc104610222"/>
      <w:bookmarkStart w:id="1264" w:name="_Toc108241023"/>
      <w:bookmarkStart w:id="1265" w:name="_Toc108241841"/>
      <w:bookmarkStart w:id="1266" w:name="_Toc108943487"/>
      <w:bookmarkStart w:id="1267" w:name="_Toc108943681"/>
      <w:bookmarkStart w:id="1268" w:name="_Toc104609836"/>
      <w:bookmarkStart w:id="1269" w:name="_Toc104610030"/>
      <w:bookmarkStart w:id="1270" w:name="_Toc104610224"/>
      <w:bookmarkStart w:id="1271" w:name="_Toc108241025"/>
      <w:bookmarkStart w:id="1272" w:name="_Toc108241843"/>
      <w:bookmarkStart w:id="1273" w:name="_Toc108943489"/>
      <w:bookmarkStart w:id="1274" w:name="_Toc108943683"/>
      <w:bookmarkStart w:id="1275" w:name="_Toc104609837"/>
      <w:bookmarkStart w:id="1276" w:name="_Toc104610031"/>
      <w:bookmarkStart w:id="1277" w:name="_Toc104610225"/>
      <w:bookmarkStart w:id="1278" w:name="_Toc108241026"/>
      <w:bookmarkStart w:id="1279" w:name="_Toc108241844"/>
      <w:bookmarkStart w:id="1280" w:name="_Toc108943490"/>
      <w:bookmarkStart w:id="1281" w:name="_Toc108943684"/>
      <w:bookmarkStart w:id="1282" w:name="_Toc104609838"/>
      <w:bookmarkStart w:id="1283" w:name="_Toc104610032"/>
      <w:bookmarkStart w:id="1284" w:name="_Toc104610226"/>
      <w:bookmarkStart w:id="1285" w:name="_Toc108241027"/>
      <w:bookmarkStart w:id="1286" w:name="_Toc108241845"/>
      <w:bookmarkStart w:id="1287" w:name="_Toc108943491"/>
      <w:bookmarkStart w:id="1288" w:name="_Toc108943685"/>
      <w:bookmarkStart w:id="1289" w:name="_Toc104609840"/>
      <w:bookmarkStart w:id="1290" w:name="_Toc104610034"/>
      <w:bookmarkStart w:id="1291" w:name="_Toc104610228"/>
      <w:bookmarkStart w:id="1292" w:name="_Toc108241029"/>
      <w:bookmarkStart w:id="1293" w:name="_Toc108241847"/>
      <w:bookmarkStart w:id="1294" w:name="_Toc108943493"/>
      <w:bookmarkStart w:id="1295" w:name="_Toc108943687"/>
      <w:bookmarkStart w:id="1296" w:name="_Toc104609841"/>
      <w:bookmarkStart w:id="1297" w:name="_Toc104610035"/>
      <w:bookmarkStart w:id="1298" w:name="_Toc104610229"/>
      <w:bookmarkStart w:id="1299" w:name="_Toc108241030"/>
      <w:bookmarkStart w:id="1300" w:name="_Toc108241848"/>
      <w:bookmarkStart w:id="1301" w:name="_Toc108943494"/>
      <w:bookmarkStart w:id="1302" w:name="_Toc108943688"/>
      <w:bookmarkStart w:id="1303" w:name="_Toc104609842"/>
      <w:bookmarkStart w:id="1304" w:name="_Toc104610036"/>
      <w:bookmarkStart w:id="1305" w:name="_Toc104610230"/>
      <w:bookmarkStart w:id="1306" w:name="_Toc108241031"/>
      <w:bookmarkStart w:id="1307" w:name="_Toc108241849"/>
      <w:bookmarkStart w:id="1308" w:name="_Toc108943495"/>
      <w:bookmarkStart w:id="1309" w:name="_Toc108943689"/>
      <w:bookmarkStart w:id="1310" w:name="_Toc104609843"/>
      <w:bookmarkStart w:id="1311" w:name="_Toc104610037"/>
      <w:bookmarkStart w:id="1312" w:name="_Toc104610231"/>
      <w:bookmarkStart w:id="1313" w:name="_Toc108241032"/>
      <w:bookmarkStart w:id="1314" w:name="_Toc108241850"/>
      <w:bookmarkStart w:id="1315" w:name="_Toc108943496"/>
      <w:bookmarkStart w:id="1316" w:name="_Toc108943690"/>
      <w:bookmarkStart w:id="1317" w:name="_Toc104609846"/>
      <w:bookmarkStart w:id="1318" w:name="_Toc104610040"/>
      <w:bookmarkStart w:id="1319" w:name="_Toc104610234"/>
      <w:bookmarkStart w:id="1320" w:name="_Toc108241035"/>
      <w:bookmarkStart w:id="1321" w:name="_Toc108241853"/>
      <w:bookmarkStart w:id="1322" w:name="_Toc108943499"/>
      <w:bookmarkStart w:id="1323" w:name="_Toc108943693"/>
      <w:bookmarkEnd w:id="704"/>
      <w:bookmarkEnd w:id="705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</w:p>
    <w:sectPr w:rsidR="00A94162">
      <w:headerReference w:type="default" r:id="rId10"/>
      <w:footerReference w:type="default" r:id="rId11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37E71" w14:textId="77777777" w:rsidR="002D2200" w:rsidRDefault="002D2200">
      <w:r>
        <w:separator/>
      </w:r>
    </w:p>
  </w:endnote>
  <w:endnote w:type="continuationSeparator" w:id="0">
    <w:p w14:paraId="79D51947" w14:textId="77777777" w:rsidR="002D2200" w:rsidRDefault="002D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671E0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4D94510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AB9522" w14:textId="77777777" w:rsidR="00925A18" w:rsidRDefault="00925A18">
          <w:pPr>
            <w:pStyle w:val="Rodap"/>
          </w:pPr>
          <w:r>
            <w:t>Politec Ltda.</w:t>
          </w:r>
        </w:p>
        <w:p w14:paraId="308535BC" w14:textId="77777777"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16B34DC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8D77AF2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4DF5914F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4AA27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59"/>
      <w:gridCol w:w="1717"/>
    </w:tblGrid>
    <w:tr w:rsidR="00A94162" w14:paraId="38ADE959" w14:textId="77777777" w:rsidTr="00925A18">
      <w:trPr>
        <w:cantSplit/>
      </w:trPr>
      <w:tc>
        <w:tcPr>
          <w:tcW w:w="6804" w:type="dxa"/>
        </w:tcPr>
        <w:p w14:paraId="46F079DA" w14:textId="6EDC827F" w:rsidR="00A94162" w:rsidRDefault="00000000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CBB365D6B96C4EFCA19FDF4E87BD34E4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F2064">
                <w:t>&lt;AGP&gt; - &lt;Agenda Escolar Pessoal&gt;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45A7A29C569D49FBAEB485717B61893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9F2064">
                <w:t>Versão &lt;1.0&gt;</w:t>
              </w:r>
            </w:sdtContent>
          </w:sdt>
        </w:p>
      </w:tc>
      <w:tc>
        <w:tcPr>
          <w:tcW w:w="1259" w:type="dxa"/>
          <w:vAlign w:val="center"/>
        </w:tcPr>
        <w:p w14:paraId="127F7864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3F3A3FC9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02DDC152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9F2064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DB7A1" w14:textId="77777777" w:rsidR="002D2200" w:rsidRDefault="002D2200">
      <w:r>
        <w:separator/>
      </w:r>
    </w:p>
  </w:footnote>
  <w:footnote w:type="continuationSeparator" w:id="0">
    <w:p w14:paraId="25E74130" w14:textId="77777777" w:rsidR="002D2200" w:rsidRDefault="002D2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7467D8C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D705E2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9098EB5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7EB4AD43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C51D6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604511" r:id="rId2"/>
            </w:object>
          </w:r>
        </w:p>
      </w:tc>
    </w:tr>
  </w:tbl>
  <w:p w14:paraId="4EF32FDD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9"/>
      <w:gridCol w:w="6882"/>
      <w:gridCol w:w="1449"/>
    </w:tblGrid>
    <w:tr w:rsidR="00A94162" w14:paraId="7C28B53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073CD84" w14:textId="77777777" w:rsidR="00A94162" w:rsidRDefault="00A94162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1125197396"/>
          <w:placeholder>
            <w:docPart w:val="1900F2C086FE4D16B2BEAA16617985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05A02729" w14:textId="77777777" w:rsidR="00A94162" w:rsidRDefault="00925A18">
              <w:pPr>
                <w:pStyle w:val="Cabealho"/>
              </w:pPr>
              <w:r>
                <w:rPr>
                  <w:lang w:val="pt-PT"/>
                </w:rPr>
                <w:t>TAP - Termo de Abertura de Projeto</w:t>
              </w:r>
            </w:p>
          </w:tc>
        </w:sdtContent>
      </w:sdt>
      <w:tc>
        <w:tcPr>
          <w:tcW w:w="1440" w:type="dxa"/>
          <w:vAlign w:val="center"/>
        </w:tcPr>
        <w:p w14:paraId="6C0AFA14" w14:textId="77777777" w:rsidR="00A94162" w:rsidRDefault="00A94162">
          <w:pPr>
            <w:pStyle w:val="Cabealho"/>
          </w:pPr>
        </w:p>
      </w:tc>
    </w:tr>
  </w:tbl>
  <w:p w14:paraId="40BD0B2C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A8054EB"/>
    <w:multiLevelType w:val="hybridMultilevel"/>
    <w:tmpl w:val="0A26B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224757"/>
    <w:multiLevelType w:val="hybridMultilevel"/>
    <w:tmpl w:val="58484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5284B"/>
    <w:multiLevelType w:val="hybridMultilevel"/>
    <w:tmpl w:val="F3825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509100944">
    <w:abstractNumId w:val="0"/>
  </w:num>
  <w:num w:numId="2" w16cid:durableId="1904483258">
    <w:abstractNumId w:val="8"/>
  </w:num>
  <w:num w:numId="3" w16cid:durableId="136411198">
    <w:abstractNumId w:val="10"/>
  </w:num>
  <w:num w:numId="4" w16cid:durableId="507477360">
    <w:abstractNumId w:val="12"/>
  </w:num>
  <w:num w:numId="5" w16cid:durableId="752623410">
    <w:abstractNumId w:val="2"/>
  </w:num>
  <w:num w:numId="6" w16cid:durableId="932519415">
    <w:abstractNumId w:val="7"/>
  </w:num>
  <w:num w:numId="7" w16cid:durableId="461658673">
    <w:abstractNumId w:val="13"/>
  </w:num>
  <w:num w:numId="8" w16cid:durableId="198710699">
    <w:abstractNumId w:val="14"/>
  </w:num>
  <w:num w:numId="9" w16cid:durableId="1160000957">
    <w:abstractNumId w:val="14"/>
  </w:num>
  <w:num w:numId="10" w16cid:durableId="383217709">
    <w:abstractNumId w:val="14"/>
  </w:num>
  <w:num w:numId="11" w16cid:durableId="961955208">
    <w:abstractNumId w:val="14"/>
  </w:num>
  <w:num w:numId="12" w16cid:durableId="1394693218">
    <w:abstractNumId w:val="6"/>
  </w:num>
  <w:num w:numId="13" w16cid:durableId="790514366">
    <w:abstractNumId w:val="15"/>
  </w:num>
  <w:num w:numId="14" w16cid:durableId="454636555">
    <w:abstractNumId w:val="3"/>
  </w:num>
  <w:num w:numId="15" w16cid:durableId="681784708">
    <w:abstractNumId w:val="4"/>
  </w:num>
  <w:num w:numId="16" w16cid:durableId="1676029799">
    <w:abstractNumId w:val="9"/>
  </w:num>
  <w:num w:numId="17" w16cid:durableId="254362662">
    <w:abstractNumId w:val="4"/>
  </w:num>
  <w:num w:numId="18" w16cid:durableId="125706278">
    <w:abstractNumId w:val="1"/>
  </w:num>
  <w:num w:numId="19" w16cid:durableId="1239906039">
    <w:abstractNumId w:val="5"/>
  </w:num>
  <w:num w:numId="20" w16cid:durableId="206879921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9"/>
  <w:hyphenationZone w:val="425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2064"/>
    <w:rsid w:val="000120F6"/>
    <w:rsid w:val="00022FFC"/>
    <w:rsid w:val="00040CFD"/>
    <w:rsid w:val="000474B5"/>
    <w:rsid w:val="00053016"/>
    <w:rsid w:val="000865C3"/>
    <w:rsid w:val="00096BDA"/>
    <w:rsid w:val="000A1A54"/>
    <w:rsid w:val="000D634E"/>
    <w:rsid w:val="000D64DB"/>
    <w:rsid w:val="000F1B7C"/>
    <w:rsid w:val="00114F6C"/>
    <w:rsid w:val="0013085D"/>
    <w:rsid w:val="00163AE6"/>
    <w:rsid w:val="001C3DE8"/>
    <w:rsid w:val="002112F9"/>
    <w:rsid w:val="00226185"/>
    <w:rsid w:val="00241BC8"/>
    <w:rsid w:val="002D2200"/>
    <w:rsid w:val="003574AB"/>
    <w:rsid w:val="00361136"/>
    <w:rsid w:val="00366B30"/>
    <w:rsid w:val="003B186A"/>
    <w:rsid w:val="003B437A"/>
    <w:rsid w:val="003E1413"/>
    <w:rsid w:val="0042093D"/>
    <w:rsid w:val="004401B7"/>
    <w:rsid w:val="00463C9E"/>
    <w:rsid w:val="004865CE"/>
    <w:rsid w:val="004F2BE1"/>
    <w:rsid w:val="00537D41"/>
    <w:rsid w:val="00550BD5"/>
    <w:rsid w:val="005A359A"/>
    <w:rsid w:val="005B545C"/>
    <w:rsid w:val="005C3475"/>
    <w:rsid w:val="005E7536"/>
    <w:rsid w:val="0060692B"/>
    <w:rsid w:val="006127E3"/>
    <w:rsid w:val="00617A55"/>
    <w:rsid w:val="00630134"/>
    <w:rsid w:val="00634540"/>
    <w:rsid w:val="00661A8E"/>
    <w:rsid w:val="0066641E"/>
    <w:rsid w:val="006B380B"/>
    <w:rsid w:val="006B65D6"/>
    <w:rsid w:val="006D511A"/>
    <w:rsid w:val="006F48F6"/>
    <w:rsid w:val="00727E39"/>
    <w:rsid w:val="00757283"/>
    <w:rsid w:val="007760E6"/>
    <w:rsid w:val="00806EEA"/>
    <w:rsid w:val="008079CE"/>
    <w:rsid w:val="008123E5"/>
    <w:rsid w:val="0082177A"/>
    <w:rsid w:val="00826EE5"/>
    <w:rsid w:val="00831F52"/>
    <w:rsid w:val="00853534"/>
    <w:rsid w:val="00865C0D"/>
    <w:rsid w:val="008F06D1"/>
    <w:rsid w:val="00925A18"/>
    <w:rsid w:val="00955768"/>
    <w:rsid w:val="009B050E"/>
    <w:rsid w:val="009F2064"/>
    <w:rsid w:val="009F727B"/>
    <w:rsid w:val="00A17EEC"/>
    <w:rsid w:val="00A524B1"/>
    <w:rsid w:val="00A52C04"/>
    <w:rsid w:val="00A53D57"/>
    <w:rsid w:val="00A94162"/>
    <w:rsid w:val="00AC3299"/>
    <w:rsid w:val="00AD3F90"/>
    <w:rsid w:val="00AE237E"/>
    <w:rsid w:val="00B12574"/>
    <w:rsid w:val="00C00034"/>
    <w:rsid w:val="00C84985"/>
    <w:rsid w:val="00CF612C"/>
    <w:rsid w:val="00D0008E"/>
    <w:rsid w:val="00D0354A"/>
    <w:rsid w:val="00D2505D"/>
    <w:rsid w:val="00D42CA7"/>
    <w:rsid w:val="00D52F2D"/>
    <w:rsid w:val="00D67B93"/>
    <w:rsid w:val="00D81EC1"/>
    <w:rsid w:val="00DA7589"/>
    <w:rsid w:val="00DB0306"/>
    <w:rsid w:val="00DC69F1"/>
    <w:rsid w:val="00E164DA"/>
    <w:rsid w:val="00E4763C"/>
    <w:rsid w:val="00E815AF"/>
    <w:rsid w:val="00E816B0"/>
    <w:rsid w:val="00E878DB"/>
    <w:rsid w:val="00ED23B6"/>
    <w:rsid w:val="00EF1A8A"/>
    <w:rsid w:val="00F0097D"/>
    <w:rsid w:val="00F32369"/>
    <w:rsid w:val="00F93723"/>
    <w:rsid w:val="00FA42B1"/>
    <w:rsid w:val="00FD1304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,"/>
  <w:listSeparator w:val=";"/>
  <w14:docId w14:val="313E3FAC"/>
  <w15:docId w15:val="{9AC68D26-E1D0-4BCC-AE08-B53A579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DC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TAP%20-%20Termo%20de%20Abertura%20do%20Projet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B79062A5CC4DD599A1F27B40F57C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5E5AC7-EB9A-48D1-BFDD-7AD2B87F5BA7}"/>
      </w:docPartPr>
      <w:docPartBody>
        <w:p w:rsidR="00000000" w:rsidRDefault="00000000">
          <w:pPr>
            <w:pStyle w:val="66B79062A5CC4DD599A1F27B40F57C6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900F2C086FE4D16B2BEAA16617985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31AE3D-E19C-4A76-B889-379469EE7639}"/>
      </w:docPartPr>
      <w:docPartBody>
        <w:p w:rsidR="00000000" w:rsidRDefault="00000000">
          <w:pPr>
            <w:pStyle w:val="1900F2C086FE4D16B2BEAA16617985EB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CBB365D6B96C4EFCA19FDF4E87BD34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EFE761-3319-44B6-80DB-E25C56C375C5}"/>
      </w:docPartPr>
      <w:docPartBody>
        <w:p w:rsidR="00000000" w:rsidRDefault="00000000">
          <w:pPr>
            <w:pStyle w:val="CBB365D6B96C4EFCA19FDF4E87BD34E4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45A7A29C569D49FBAEB485717B6189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68105-A76C-421A-B12C-D6957D14A9F5}"/>
      </w:docPartPr>
      <w:docPartBody>
        <w:p w:rsidR="00000000" w:rsidRDefault="00000000">
          <w:pPr>
            <w:pStyle w:val="45A7A29C569D49FBAEB485717B618938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12"/>
    <w:rsid w:val="002F0E3D"/>
    <w:rsid w:val="00831F52"/>
    <w:rsid w:val="00C2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6B79062A5CC4DD599A1F27B40F57C68">
    <w:name w:val="66B79062A5CC4DD599A1F27B40F57C68"/>
  </w:style>
  <w:style w:type="paragraph" w:customStyle="1" w:styleId="1900F2C086FE4D16B2BEAA16617985EB">
    <w:name w:val="1900F2C086FE4D16B2BEAA16617985EB"/>
  </w:style>
  <w:style w:type="paragraph" w:customStyle="1" w:styleId="CBB365D6B96C4EFCA19FDF4E87BD34E4">
    <w:name w:val="CBB365D6B96C4EFCA19FDF4E87BD34E4"/>
  </w:style>
  <w:style w:type="paragraph" w:customStyle="1" w:styleId="45A7A29C569D49FBAEB485717B618938">
    <w:name w:val="45A7A29C569D49FBAEB485717B618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TAP - Termo de Abertura do Projeto (1).dotx</Template>
  <TotalTime>165</TotalTime>
  <Pages>6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TAP - Termo de Abertura de Projeto</vt:lpstr>
    </vt:vector>
  </TitlesOfParts>
  <Manager>&lt;AGP&gt; - &lt;Agenda Escolar Pessoal&gt;</Manager>
  <Company/>
  <LinksUpToDate>false</LinksUpToDate>
  <CharactersWithSpaces>4465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 - Termo de Abertura de Projeto</dc:title>
  <dc:subject>Versão &lt;1.0&gt;</dc:subject>
  <dc:creator>Pedro Lemos Flores do Prado</dc:creator>
  <cp:lastModifiedBy>Pedro Lemos Flores do Prado</cp:lastModifiedBy>
  <cp:revision>53</cp:revision>
  <cp:lastPrinted>2004-12-09T08:05:00Z</cp:lastPrinted>
  <dcterms:created xsi:type="dcterms:W3CDTF">2024-09-23T14:00:00Z</dcterms:created>
  <dcterms:modified xsi:type="dcterms:W3CDTF">2024-09-23T16:48:00Z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