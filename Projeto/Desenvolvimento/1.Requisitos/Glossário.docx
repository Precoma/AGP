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7AB54D1" w14:textId="77777777" w:rsidR="000B5FBB" w:rsidRDefault="000B5FBB" w:rsidP="000B5FBB"/>
    <w:p w14:paraId="62E1BA2E" w14:textId="77777777" w:rsidR="000B5FBB" w:rsidRPr="00A20D4F" w:rsidRDefault="000B5FBB" w:rsidP="000B5FBB"/>
    <w:p w14:paraId="08B051E7" w14:textId="77777777" w:rsidR="000B5FBB" w:rsidRPr="00A20D4F" w:rsidRDefault="003E4EDE" w:rsidP="003E4EDE">
      <w:pPr>
        <w:jc w:val="center"/>
      </w:pPr>
      <w:r>
        <w:rPr>
          <w:noProof/>
          <w:lang w:val="pt-PT" w:eastAsia="pt-PT"/>
        </w:rPr>
        <w:drawing>
          <wp:inline distT="0" distB="0" distL="0" distR="0" wp14:anchorId="3CE1CAD5" wp14:editId="3D2F1ADB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2C090" w14:textId="77777777" w:rsidR="000B5FBB" w:rsidRPr="00A20D4F" w:rsidRDefault="000B5FBB" w:rsidP="000B5FBB"/>
    <w:p w14:paraId="6EE2569C" w14:textId="77777777" w:rsidR="000B5FBB" w:rsidRPr="00A20D4F" w:rsidRDefault="000B5FBB" w:rsidP="000B5FBB"/>
    <w:p w14:paraId="7C219A13" w14:textId="77777777" w:rsidR="000B5FBB" w:rsidRPr="00A20D4F" w:rsidRDefault="000B5FBB" w:rsidP="000B5FBB"/>
    <w:p w14:paraId="3020D166" w14:textId="77777777" w:rsidR="000B5FBB" w:rsidRPr="00A20D4F" w:rsidRDefault="000B5FBB" w:rsidP="000B5FBB"/>
    <w:p w14:paraId="760E11B0" w14:textId="77777777" w:rsidR="000B5FBB" w:rsidRPr="00A20D4F" w:rsidRDefault="000B5FBB" w:rsidP="000B5FBB"/>
    <w:p w14:paraId="14C992C3" w14:textId="77777777" w:rsidR="000B5FBB" w:rsidRPr="00A20D4F" w:rsidRDefault="000B5FBB" w:rsidP="000B5FBB"/>
    <w:p w14:paraId="14100634" w14:textId="77777777" w:rsidR="000B5FBB" w:rsidRPr="00A20D4F" w:rsidRDefault="000B5FBB" w:rsidP="000B5FBB"/>
    <w:p w14:paraId="45CAB7AE" w14:textId="77777777" w:rsidR="000B5FBB" w:rsidRPr="00A20D4F" w:rsidRDefault="000B5FBB" w:rsidP="000B5FBB"/>
    <w:p w14:paraId="0CF5704C" w14:textId="77777777" w:rsidR="000B5FBB" w:rsidRPr="00A20D4F" w:rsidRDefault="000B5FBB" w:rsidP="000B5FBB"/>
    <w:p w14:paraId="3EE1BE2B" w14:textId="77777777" w:rsidR="000B5FBB" w:rsidRPr="00A20D4F" w:rsidRDefault="000B5FBB" w:rsidP="000B5FBB"/>
    <w:p w14:paraId="7549580D" w14:textId="77777777" w:rsidR="000B5FBB" w:rsidRPr="00A20D4F" w:rsidRDefault="000B5FBB" w:rsidP="000B5FBB"/>
    <w:p w14:paraId="19C3E229" w14:textId="77777777" w:rsidR="000B5FBB" w:rsidRPr="00A20D4F" w:rsidRDefault="000B5FBB" w:rsidP="000B5FBB"/>
    <w:p w14:paraId="0AC8070E" w14:textId="77777777" w:rsidR="000B5FBB" w:rsidRPr="00A20D4F" w:rsidRDefault="000B5FBB" w:rsidP="000B5FBB"/>
    <w:p w14:paraId="36C3547E" w14:textId="77777777" w:rsidR="000B5FBB" w:rsidRPr="00A20D4F" w:rsidRDefault="000B5FBB" w:rsidP="000B5FBB"/>
    <w:p w14:paraId="68DD9919" w14:textId="77777777" w:rsidR="000B5FBB" w:rsidRPr="00264EFB" w:rsidRDefault="000B5FBB" w:rsidP="000B5FBB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26165A" wp14:editId="77346FE1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C889D8915FA64B91B28FF893224365C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2D80B3C" w14:textId="77777777" w:rsidR="000B5FBB" w:rsidRPr="0037364C" w:rsidRDefault="000B5FBB" w:rsidP="000B5FBB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Glossário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2616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C889D8915FA64B91B28FF893224365C6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42D80B3C" w14:textId="77777777" w:rsidR="000B5FBB" w:rsidRPr="0037364C" w:rsidRDefault="000B5FBB" w:rsidP="000B5FBB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Glossário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8473D22" w14:textId="77777777" w:rsidR="000B5FBB" w:rsidRPr="00264EFB" w:rsidRDefault="000B5FBB" w:rsidP="000B5FBB"/>
    <w:p w14:paraId="00010E28" w14:textId="77777777" w:rsidR="000B5FBB" w:rsidRPr="00264EFB" w:rsidRDefault="000B5FBB" w:rsidP="000B5FBB"/>
    <w:p w14:paraId="4388CEFA" w14:textId="77777777" w:rsidR="000B5FBB" w:rsidRPr="00264EFB" w:rsidRDefault="000B5FBB" w:rsidP="000B5FBB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50E3D" wp14:editId="09F00B9C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2E3042F" w14:textId="35B98448" w:rsidR="000B5FBB" w:rsidRPr="0037364C" w:rsidRDefault="000B5FBB" w:rsidP="000B5FBB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</w:t>
                                </w:r>
                                <w:r w:rsidR="0071217E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3A246B0C" w14:textId="77777777" w:rsidR="000B5FBB" w:rsidRPr="0037364C" w:rsidRDefault="000B5FBB" w:rsidP="000B5FBB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222B7B63" w14:textId="77777777" w:rsidR="000B5FBB" w:rsidRPr="0037364C" w:rsidRDefault="000B5FBB" w:rsidP="000B5FBB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50E3D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62E3042F" w14:textId="35B98448" w:rsidR="000B5FBB" w:rsidRPr="0037364C" w:rsidRDefault="000B5FBB" w:rsidP="000B5FBB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</w:t>
                          </w:r>
                          <w:r w:rsidR="0071217E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3A246B0C" w14:textId="77777777" w:rsidR="000B5FBB" w:rsidRPr="0037364C" w:rsidRDefault="000B5FBB" w:rsidP="000B5FBB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14:paraId="222B7B63" w14:textId="77777777" w:rsidR="000B5FBB" w:rsidRPr="0037364C" w:rsidRDefault="000B5FBB" w:rsidP="000B5FBB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791A5F" w14:textId="77777777" w:rsidR="000B5FBB" w:rsidRPr="00264EFB" w:rsidRDefault="000B5FBB" w:rsidP="000B5FBB"/>
    <w:p w14:paraId="2AF59624" w14:textId="77777777" w:rsidR="000B5FBB" w:rsidRPr="00264EFB" w:rsidRDefault="000B5FBB" w:rsidP="000B5FBB"/>
    <w:p w14:paraId="2A8D9EA6" w14:textId="77777777" w:rsidR="000B5FBB" w:rsidRPr="00264EFB" w:rsidRDefault="000B5FBB" w:rsidP="000B5FBB"/>
    <w:p w14:paraId="160C094B" w14:textId="77777777" w:rsidR="000B5FBB" w:rsidRPr="00264EFB" w:rsidRDefault="000B5FBB" w:rsidP="000B5FBB"/>
    <w:p w14:paraId="66CD448E" w14:textId="77777777" w:rsidR="000B5FBB" w:rsidRPr="00264EFB" w:rsidRDefault="000B5FBB" w:rsidP="000B5FBB"/>
    <w:p w14:paraId="6BCBF245" w14:textId="77777777" w:rsidR="000B5FBB" w:rsidRPr="00264EFB" w:rsidRDefault="000B5FBB" w:rsidP="000B5FBB">
      <w:r>
        <w:tab/>
      </w:r>
    </w:p>
    <w:p w14:paraId="0A1A367C" w14:textId="77777777" w:rsidR="000B5FBB" w:rsidRPr="00264EFB" w:rsidRDefault="000B5FBB" w:rsidP="000B5FBB"/>
    <w:p w14:paraId="2AA8D870" w14:textId="77777777" w:rsidR="000B5FBB" w:rsidRPr="00264EFB" w:rsidRDefault="000B5FBB" w:rsidP="000B5FBB"/>
    <w:p w14:paraId="2A840CAB" w14:textId="77777777" w:rsidR="000B5FBB" w:rsidRPr="00264EFB" w:rsidRDefault="000B5FBB" w:rsidP="000B5FBB"/>
    <w:p w14:paraId="26E6B6A4" w14:textId="77777777" w:rsidR="000B5FBB" w:rsidRPr="00264EFB" w:rsidRDefault="000B5FBB" w:rsidP="000B5FBB"/>
    <w:p w14:paraId="7BF98618" w14:textId="77777777" w:rsidR="000B5FBB" w:rsidRPr="00264EFB" w:rsidRDefault="000B5FBB" w:rsidP="000B5FBB"/>
    <w:p w14:paraId="2E9A42BA" w14:textId="77777777" w:rsidR="000B5FBB" w:rsidRPr="00264EFB" w:rsidRDefault="000B5FBB" w:rsidP="000B5FBB"/>
    <w:p w14:paraId="6EFEA4B9" w14:textId="77777777" w:rsidR="000B5FBB" w:rsidRPr="00264EFB" w:rsidRDefault="000B5FBB" w:rsidP="000B5FBB"/>
    <w:p w14:paraId="3A022E2A" w14:textId="77777777" w:rsidR="000B5FBB" w:rsidRPr="00264EFB" w:rsidRDefault="000B5FBB" w:rsidP="000B5FBB"/>
    <w:p w14:paraId="00B1DCE6" w14:textId="77777777" w:rsidR="000B5FBB" w:rsidRPr="00264EFB" w:rsidRDefault="000B5FBB" w:rsidP="000B5FBB"/>
    <w:p w14:paraId="42741CA6" w14:textId="77777777" w:rsidR="000B5FBB" w:rsidRPr="00264EFB" w:rsidRDefault="000B5FBB" w:rsidP="000B5FBB"/>
    <w:p w14:paraId="7B7BF5E0" w14:textId="77777777" w:rsidR="000B5FBB" w:rsidRPr="00264EFB" w:rsidRDefault="000B5FBB" w:rsidP="000B5FBB"/>
    <w:p w14:paraId="5D949B6B" w14:textId="77777777" w:rsidR="000B5FBB" w:rsidRDefault="000B5FBB" w:rsidP="000B5FBB">
      <w:pPr>
        <w:tabs>
          <w:tab w:val="left" w:pos="3700"/>
        </w:tabs>
      </w:pPr>
      <w:r>
        <w:tab/>
      </w:r>
    </w:p>
    <w:p w14:paraId="291B3A41" w14:textId="77777777" w:rsidR="000B5FBB" w:rsidRPr="00264EFB" w:rsidRDefault="000B5FBB" w:rsidP="000B5FBB">
      <w:pPr>
        <w:tabs>
          <w:tab w:val="left" w:pos="3700"/>
        </w:tabs>
        <w:sectPr w:rsidR="000B5FBB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A2428" wp14:editId="0F49ED1F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3D5B993E" w14:textId="575ACDEA" w:rsidR="000B5FBB" w:rsidRPr="00264EFB" w:rsidRDefault="000B5FBB" w:rsidP="000B5FBB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&lt;</w:t>
                                </w:r>
                                <w:r w:rsidR="0071217E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AGP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&gt; - &lt;</w:t>
                                </w:r>
                                <w:r w:rsidR="0071217E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Agenda Escolar Pessoal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7E12A32E" w14:textId="77777777" w:rsidR="000B5FBB" w:rsidRDefault="000B5FBB" w:rsidP="000B5FBB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A2428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3D5B993E" w14:textId="575ACDEA" w:rsidR="000B5FBB" w:rsidRPr="00264EFB" w:rsidRDefault="000B5FBB" w:rsidP="000B5FBB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&lt;</w:t>
                          </w:r>
                          <w:r w:rsidR="0071217E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AGP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&gt; - &lt;</w:t>
                          </w:r>
                          <w:r w:rsidR="0071217E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Agenda Escolar Pessoal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7E12A32E" w14:textId="77777777" w:rsidR="000B5FBB" w:rsidRDefault="000B5FBB" w:rsidP="000B5FBB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496960D" w14:textId="77777777" w:rsidR="007C3EEC" w:rsidRDefault="00C4222D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0B5FBB" w14:paraId="4F372868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70071A4E" w14:textId="77777777" w:rsidR="000B5FBB" w:rsidRPr="0037364C" w:rsidRDefault="000B5FBB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5B891B45" w14:textId="77777777" w:rsidR="000B5FBB" w:rsidRPr="0037364C" w:rsidRDefault="000B5FBB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35E80680" w14:textId="77777777" w:rsidR="000B5FBB" w:rsidRPr="0037364C" w:rsidRDefault="000B5FBB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214E2D93" w14:textId="77777777" w:rsidR="000B5FBB" w:rsidRPr="0037364C" w:rsidRDefault="000B5FBB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71217E" w14:paraId="61024752" w14:textId="77777777" w:rsidTr="00EC38D2">
        <w:trPr>
          <w:trHeight w:val="284"/>
        </w:trPr>
        <w:tc>
          <w:tcPr>
            <w:tcW w:w="1550" w:type="dxa"/>
          </w:tcPr>
          <w:p w14:paraId="56938BA2" w14:textId="77777777" w:rsidR="0071217E" w:rsidRPr="00595A22" w:rsidRDefault="0071217E" w:rsidP="0071217E">
            <w:r>
              <w:t>18</w:t>
            </w:r>
            <w:r w:rsidRPr="00595A22">
              <w:t>/0</w:t>
            </w:r>
            <w:r>
              <w:t>9</w:t>
            </w:r>
            <w:r w:rsidRPr="00595A22">
              <w:t>/2024</w:t>
            </w:r>
          </w:p>
          <w:p w14:paraId="72FC9B93" w14:textId="77777777" w:rsidR="0071217E" w:rsidRPr="00AB66FD" w:rsidRDefault="0071217E" w:rsidP="0071217E">
            <w:pPr>
              <w:pStyle w:val="Instruo"/>
            </w:pPr>
          </w:p>
        </w:tc>
        <w:tc>
          <w:tcPr>
            <w:tcW w:w="1080" w:type="dxa"/>
          </w:tcPr>
          <w:p w14:paraId="5FE93E8D" w14:textId="1B2DC92F" w:rsidR="0071217E" w:rsidRPr="0071217E" w:rsidRDefault="0071217E" w:rsidP="0071217E">
            <w:r w:rsidRPr="0071217E">
              <w:t>1.0</w:t>
            </w:r>
          </w:p>
        </w:tc>
        <w:tc>
          <w:tcPr>
            <w:tcW w:w="4680" w:type="dxa"/>
          </w:tcPr>
          <w:p w14:paraId="121193A6" w14:textId="2A0E7B12" w:rsidR="0071217E" w:rsidRPr="0071217E" w:rsidRDefault="0071217E" w:rsidP="0071217E">
            <w:r w:rsidRPr="0071217E">
              <w:t>Concepção inicial do projeto e elaboração da modelagem inicial d</w:t>
            </w:r>
            <w:r>
              <w:t>o Glossário do projeto</w:t>
            </w:r>
          </w:p>
        </w:tc>
        <w:tc>
          <w:tcPr>
            <w:tcW w:w="2410" w:type="dxa"/>
          </w:tcPr>
          <w:p w14:paraId="4759F469" w14:textId="5D7AB720" w:rsidR="0071217E" w:rsidRPr="0071217E" w:rsidRDefault="0071217E" w:rsidP="0071217E">
            <w:r w:rsidRPr="0071217E">
              <w:t>Pedro Lemos Flores do Prado</w:t>
            </w:r>
          </w:p>
        </w:tc>
      </w:tr>
      <w:tr w:rsidR="000B5FBB" w14:paraId="0B63441E" w14:textId="77777777" w:rsidTr="00EC38D2">
        <w:trPr>
          <w:trHeight w:val="284"/>
        </w:trPr>
        <w:tc>
          <w:tcPr>
            <w:tcW w:w="1550" w:type="dxa"/>
          </w:tcPr>
          <w:p w14:paraId="2F76F333" w14:textId="77777777" w:rsidR="000B5FBB" w:rsidRDefault="000B5FBB" w:rsidP="00EC38D2">
            <w:pPr>
              <w:jc w:val="left"/>
            </w:pPr>
          </w:p>
        </w:tc>
        <w:tc>
          <w:tcPr>
            <w:tcW w:w="1080" w:type="dxa"/>
          </w:tcPr>
          <w:p w14:paraId="015CC047" w14:textId="77777777" w:rsidR="000B5FBB" w:rsidRDefault="000B5FBB" w:rsidP="00EC38D2">
            <w:pPr>
              <w:jc w:val="left"/>
            </w:pPr>
          </w:p>
        </w:tc>
        <w:tc>
          <w:tcPr>
            <w:tcW w:w="4680" w:type="dxa"/>
          </w:tcPr>
          <w:p w14:paraId="5E49019D" w14:textId="77777777" w:rsidR="000B5FBB" w:rsidRDefault="000B5FBB" w:rsidP="00EC38D2">
            <w:pPr>
              <w:jc w:val="left"/>
            </w:pPr>
          </w:p>
        </w:tc>
        <w:tc>
          <w:tcPr>
            <w:tcW w:w="2410" w:type="dxa"/>
          </w:tcPr>
          <w:p w14:paraId="31CFC91E" w14:textId="77777777" w:rsidR="000B5FBB" w:rsidRDefault="000B5FBB" w:rsidP="00EC38D2">
            <w:pPr>
              <w:jc w:val="left"/>
            </w:pPr>
          </w:p>
        </w:tc>
      </w:tr>
      <w:tr w:rsidR="000B5FBB" w14:paraId="4A5270BC" w14:textId="77777777" w:rsidTr="00EC38D2">
        <w:trPr>
          <w:trHeight w:val="284"/>
        </w:trPr>
        <w:tc>
          <w:tcPr>
            <w:tcW w:w="1550" w:type="dxa"/>
          </w:tcPr>
          <w:p w14:paraId="7A38D98F" w14:textId="77777777" w:rsidR="000B5FBB" w:rsidRDefault="000B5FBB" w:rsidP="00EC38D2">
            <w:pPr>
              <w:jc w:val="left"/>
            </w:pPr>
          </w:p>
        </w:tc>
        <w:tc>
          <w:tcPr>
            <w:tcW w:w="1080" w:type="dxa"/>
          </w:tcPr>
          <w:p w14:paraId="71FF38A9" w14:textId="77777777" w:rsidR="000B5FBB" w:rsidRDefault="000B5FBB" w:rsidP="00EC38D2">
            <w:pPr>
              <w:jc w:val="left"/>
            </w:pPr>
          </w:p>
        </w:tc>
        <w:tc>
          <w:tcPr>
            <w:tcW w:w="4680" w:type="dxa"/>
          </w:tcPr>
          <w:p w14:paraId="672D9305" w14:textId="77777777" w:rsidR="000B5FBB" w:rsidRDefault="000B5FBB" w:rsidP="00EC38D2">
            <w:pPr>
              <w:jc w:val="left"/>
            </w:pPr>
          </w:p>
        </w:tc>
        <w:tc>
          <w:tcPr>
            <w:tcW w:w="2410" w:type="dxa"/>
          </w:tcPr>
          <w:p w14:paraId="5A6E08BF" w14:textId="77777777" w:rsidR="000B5FBB" w:rsidRDefault="000B5FBB" w:rsidP="00EC38D2">
            <w:pPr>
              <w:jc w:val="left"/>
            </w:pPr>
          </w:p>
        </w:tc>
      </w:tr>
    </w:tbl>
    <w:p w14:paraId="57BBC4F8" w14:textId="77777777" w:rsidR="007C3EEC" w:rsidRDefault="007C3EEC"/>
    <w:p w14:paraId="598054C7" w14:textId="77777777" w:rsidR="007C3EEC" w:rsidRDefault="00C4222D">
      <w:pPr>
        <w:pStyle w:val="Ttulo"/>
        <w:jc w:val="center"/>
      </w:pPr>
      <w:r>
        <w:br w:type="page"/>
      </w:r>
      <w:r>
        <w:lastRenderedPageBreak/>
        <w:t>SUMÁRIO</w:t>
      </w:r>
    </w:p>
    <w:p w14:paraId="2B414BB5" w14:textId="77777777" w:rsidR="00C331C2" w:rsidRDefault="00C4222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64634086" w:history="1">
        <w:r w:rsidR="00C331C2" w:rsidRPr="003F33D6">
          <w:rPr>
            <w:rStyle w:val="Hyperlink"/>
          </w:rPr>
          <w:t>1. Introdução</w:t>
        </w:r>
        <w:r w:rsidR="00C331C2">
          <w:rPr>
            <w:webHidden/>
          </w:rPr>
          <w:tab/>
        </w:r>
        <w:r w:rsidR="00C331C2">
          <w:rPr>
            <w:webHidden/>
          </w:rPr>
          <w:fldChar w:fldCharType="begin"/>
        </w:r>
        <w:r w:rsidR="00C331C2">
          <w:rPr>
            <w:webHidden/>
          </w:rPr>
          <w:instrText xml:space="preserve"> PAGEREF _Toc464634086 \h </w:instrText>
        </w:r>
        <w:r w:rsidR="00C331C2">
          <w:rPr>
            <w:webHidden/>
          </w:rPr>
        </w:r>
        <w:r w:rsidR="00C331C2">
          <w:rPr>
            <w:webHidden/>
          </w:rPr>
          <w:fldChar w:fldCharType="separate"/>
        </w:r>
        <w:r w:rsidR="00C331C2">
          <w:rPr>
            <w:webHidden/>
          </w:rPr>
          <w:t>4</w:t>
        </w:r>
        <w:r w:rsidR="00C331C2">
          <w:rPr>
            <w:webHidden/>
          </w:rPr>
          <w:fldChar w:fldCharType="end"/>
        </w:r>
      </w:hyperlink>
    </w:p>
    <w:p w14:paraId="03022A6F" w14:textId="77777777" w:rsidR="00C331C2" w:rsidRDefault="0071217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64634087" w:history="1">
        <w:r w:rsidR="00C331C2" w:rsidRPr="003F33D6">
          <w:rPr>
            <w:rStyle w:val="Hyperlink"/>
          </w:rPr>
          <w:t>2. ACRÔNIMOS(SIGLAS)</w:t>
        </w:r>
        <w:r w:rsidR="00C331C2">
          <w:rPr>
            <w:webHidden/>
          </w:rPr>
          <w:tab/>
        </w:r>
        <w:r w:rsidR="00C331C2">
          <w:rPr>
            <w:webHidden/>
          </w:rPr>
          <w:fldChar w:fldCharType="begin"/>
        </w:r>
        <w:r w:rsidR="00C331C2">
          <w:rPr>
            <w:webHidden/>
          </w:rPr>
          <w:instrText xml:space="preserve"> PAGEREF _Toc464634087 \h </w:instrText>
        </w:r>
        <w:r w:rsidR="00C331C2">
          <w:rPr>
            <w:webHidden/>
          </w:rPr>
        </w:r>
        <w:r w:rsidR="00C331C2">
          <w:rPr>
            <w:webHidden/>
          </w:rPr>
          <w:fldChar w:fldCharType="separate"/>
        </w:r>
        <w:r w:rsidR="00C331C2">
          <w:rPr>
            <w:webHidden/>
          </w:rPr>
          <w:t>4</w:t>
        </w:r>
        <w:r w:rsidR="00C331C2">
          <w:rPr>
            <w:webHidden/>
          </w:rPr>
          <w:fldChar w:fldCharType="end"/>
        </w:r>
      </w:hyperlink>
    </w:p>
    <w:p w14:paraId="0522A956" w14:textId="77777777" w:rsidR="00C331C2" w:rsidRDefault="0071217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64634088" w:history="1">
        <w:r w:rsidR="00C331C2" w:rsidRPr="003F33D6">
          <w:rPr>
            <w:rStyle w:val="Hyperlink"/>
          </w:rPr>
          <w:t>3. Definições</w:t>
        </w:r>
        <w:r w:rsidR="00C331C2">
          <w:rPr>
            <w:webHidden/>
          </w:rPr>
          <w:tab/>
        </w:r>
        <w:r w:rsidR="00C331C2">
          <w:rPr>
            <w:webHidden/>
          </w:rPr>
          <w:fldChar w:fldCharType="begin"/>
        </w:r>
        <w:r w:rsidR="00C331C2">
          <w:rPr>
            <w:webHidden/>
          </w:rPr>
          <w:instrText xml:space="preserve"> PAGEREF _Toc464634088 \h </w:instrText>
        </w:r>
        <w:r w:rsidR="00C331C2">
          <w:rPr>
            <w:webHidden/>
          </w:rPr>
        </w:r>
        <w:r w:rsidR="00C331C2">
          <w:rPr>
            <w:webHidden/>
          </w:rPr>
          <w:fldChar w:fldCharType="separate"/>
        </w:r>
        <w:r w:rsidR="00C331C2">
          <w:rPr>
            <w:webHidden/>
          </w:rPr>
          <w:t>4</w:t>
        </w:r>
        <w:r w:rsidR="00C331C2">
          <w:rPr>
            <w:webHidden/>
          </w:rPr>
          <w:fldChar w:fldCharType="end"/>
        </w:r>
      </w:hyperlink>
    </w:p>
    <w:p w14:paraId="1DC706E3" w14:textId="77777777" w:rsidR="007C3EEC" w:rsidRDefault="00C4222D">
      <w:pPr>
        <w:spacing w:before="120" w:after="120"/>
      </w:pPr>
      <w:r>
        <w:fldChar w:fldCharType="end"/>
      </w:r>
      <w:r>
        <w:t xml:space="preserve"> </w:t>
      </w:r>
    </w:p>
    <w:p w14:paraId="775FF73D" w14:textId="77777777" w:rsidR="00CC26FB" w:rsidRDefault="00C4222D" w:rsidP="00CC26FB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Start w:id="225" w:name="_Toc437505960"/>
      <w:bookmarkStart w:id="226" w:name="_Toc46463408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r w:rsidR="00CC26FB">
        <w:lastRenderedPageBreak/>
        <w:t>Introdução</w:t>
      </w:r>
      <w:bookmarkEnd w:id="225"/>
      <w:bookmarkEnd w:id="226"/>
    </w:p>
    <w:p w14:paraId="14731FA1" w14:textId="6BEC84AD" w:rsidR="00CC26FB" w:rsidRPr="0071217E" w:rsidRDefault="0071217E" w:rsidP="0071217E">
      <w:r w:rsidRPr="0071217E">
        <w:t>O glossário a seguir foi elaborado para auxiliar todos os envolvidos no projeto AGP, desde os desenvolvedores até os usuários finais. Nele, você encontrará definições detalhadas dos termos técnicos, conceitos e funcionalidades da plataforma, facilitando a comunicação e o entendimento de todos os aspectos do sistema.</w:t>
      </w:r>
    </w:p>
    <w:p w14:paraId="1F91134B" w14:textId="77777777" w:rsidR="00CC26FB" w:rsidRDefault="00CC26FB" w:rsidP="00CC26FB">
      <w:pPr>
        <w:pStyle w:val="Ttulo1"/>
        <w:ind w:left="432" w:hanging="432"/>
      </w:pPr>
      <w:bookmarkStart w:id="227" w:name="_Toc437421042"/>
      <w:bookmarkStart w:id="228" w:name="_Toc437505961"/>
      <w:bookmarkStart w:id="229" w:name="_Toc464634087"/>
      <w:r>
        <w:t>ACRÔNIMOS(SIGLAS)</w:t>
      </w:r>
      <w:bookmarkEnd w:id="227"/>
      <w:bookmarkEnd w:id="228"/>
      <w:bookmarkEnd w:id="229"/>
    </w:p>
    <w:p w14:paraId="1682AB2B" w14:textId="77777777" w:rsidR="00CC26FB" w:rsidRPr="00553410" w:rsidRDefault="00CC26FB" w:rsidP="00CC26FB">
      <w:pPr>
        <w:rPr>
          <w:lang w:eastAsia="en-US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2"/>
        <w:gridCol w:w="7484"/>
      </w:tblGrid>
      <w:tr w:rsidR="00CC26FB" w:rsidRPr="00553410" w14:paraId="1ADACD42" w14:textId="77777777" w:rsidTr="00552BBA">
        <w:trPr>
          <w:trHeight w:val="397"/>
        </w:trPr>
        <w:tc>
          <w:tcPr>
            <w:tcW w:w="2122" w:type="dxa"/>
            <w:shd w:val="clear" w:color="auto" w:fill="D9D9D9"/>
            <w:vAlign w:val="center"/>
          </w:tcPr>
          <w:p w14:paraId="2DED4C7D" w14:textId="77777777" w:rsidR="00CC26FB" w:rsidRPr="00553410" w:rsidRDefault="00CC26FB" w:rsidP="00552BB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Siglas</w:t>
            </w:r>
          </w:p>
        </w:tc>
        <w:tc>
          <w:tcPr>
            <w:tcW w:w="7484" w:type="dxa"/>
            <w:shd w:val="clear" w:color="auto" w:fill="D9D9D9"/>
            <w:vAlign w:val="center"/>
          </w:tcPr>
          <w:p w14:paraId="039C3646" w14:textId="77777777" w:rsidR="00CC26FB" w:rsidRPr="00553410" w:rsidRDefault="00CC26FB" w:rsidP="00552BB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553410">
              <w:rPr>
                <w:b/>
                <w:sz w:val="24"/>
                <w:szCs w:val="24"/>
                <w:lang w:eastAsia="en-US"/>
              </w:rPr>
              <w:t>Descrição</w:t>
            </w:r>
          </w:p>
        </w:tc>
      </w:tr>
      <w:tr w:rsidR="00CC26FB" w:rsidRPr="00AD6C4A" w14:paraId="6EC1A1AB" w14:textId="77777777" w:rsidTr="00552BBA">
        <w:trPr>
          <w:trHeight w:val="236"/>
        </w:trPr>
        <w:tc>
          <w:tcPr>
            <w:tcW w:w="2122" w:type="dxa"/>
          </w:tcPr>
          <w:p w14:paraId="57012ECC" w14:textId="346CC909" w:rsidR="00CC26FB" w:rsidRPr="0071217E" w:rsidRDefault="0071217E" w:rsidP="0071217E">
            <w:r w:rsidRPr="0071217E">
              <w:t>AP</w:t>
            </w:r>
          </w:p>
        </w:tc>
        <w:tc>
          <w:tcPr>
            <w:tcW w:w="7484" w:type="dxa"/>
          </w:tcPr>
          <w:p w14:paraId="636D2F6F" w14:textId="4C2C15AD" w:rsidR="00CC26FB" w:rsidRPr="0071217E" w:rsidRDefault="0071217E" w:rsidP="0071217E">
            <w:r w:rsidRPr="0071217E">
              <w:t>Atividades Pendentes</w:t>
            </w:r>
            <w:r w:rsidR="00CC26FB" w:rsidRPr="0071217E">
              <w:t> </w:t>
            </w:r>
          </w:p>
        </w:tc>
      </w:tr>
      <w:tr w:rsidR="00CC26FB" w:rsidRPr="00AD6C4A" w14:paraId="5E10195F" w14:textId="77777777" w:rsidTr="00552BBA">
        <w:trPr>
          <w:trHeight w:val="270"/>
        </w:trPr>
        <w:tc>
          <w:tcPr>
            <w:tcW w:w="2122" w:type="dxa"/>
          </w:tcPr>
          <w:p w14:paraId="15640FFD" w14:textId="272029CF" w:rsidR="00CC26FB" w:rsidRPr="0071217E" w:rsidRDefault="0071217E" w:rsidP="0071217E">
            <w:r w:rsidRPr="0071217E">
              <w:t>AC</w:t>
            </w:r>
          </w:p>
        </w:tc>
        <w:tc>
          <w:tcPr>
            <w:tcW w:w="7484" w:type="dxa"/>
          </w:tcPr>
          <w:p w14:paraId="3AC621EB" w14:textId="110692C5" w:rsidR="00CC26FB" w:rsidRPr="0071217E" w:rsidRDefault="0071217E" w:rsidP="0071217E">
            <w:r w:rsidRPr="0071217E">
              <w:t>Atividades Concluídas</w:t>
            </w:r>
            <w:r w:rsidR="00CC26FB" w:rsidRPr="0071217E">
              <w:t> </w:t>
            </w:r>
          </w:p>
        </w:tc>
      </w:tr>
      <w:tr w:rsidR="00CC26FB" w:rsidRPr="00AD6C4A" w14:paraId="618460DE" w14:textId="77777777" w:rsidTr="00552BBA">
        <w:trPr>
          <w:trHeight w:val="272"/>
        </w:trPr>
        <w:tc>
          <w:tcPr>
            <w:tcW w:w="2122" w:type="dxa"/>
            <w:vAlign w:val="center"/>
          </w:tcPr>
          <w:p w14:paraId="2AAA4C05" w14:textId="77777777" w:rsidR="00CC26FB" w:rsidRPr="006E1461" w:rsidRDefault="00CC26FB" w:rsidP="00552BBA">
            <w:pPr>
              <w:rPr>
                <w:b/>
              </w:rPr>
            </w:pPr>
          </w:p>
        </w:tc>
        <w:tc>
          <w:tcPr>
            <w:tcW w:w="7484" w:type="dxa"/>
            <w:vAlign w:val="center"/>
          </w:tcPr>
          <w:p w14:paraId="623334FB" w14:textId="77777777" w:rsidR="00CC26FB" w:rsidRPr="00B82BB2" w:rsidRDefault="00CC26FB" w:rsidP="00552BBA">
            <w:pPr>
              <w:pStyle w:val="Recuodecorpodetexto"/>
              <w:jc w:val="left"/>
            </w:pPr>
          </w:p>
        </w:tc>
      </w:tr>
      <w:tr w:rsidR="00CC26FB" w:rsidRPr="00AD6C4A" w14:paraId="74122288" w14:textId="77777777" w:rsidTr="00552BBA">
        <w:trPr>
          <w:trHeight w:val="276"/>
        </w:trPr>
        <w:tc>
          <w:tcPr>
            <w:tcW w:w="2122" w:type="dxa"/>
          </w:tcPr>
          <w:p w14:paraId="2E84FCC4" w14:textId="77777777" w:rsidR="00CC26FB" w:rsidRPr="006E1461" w:rsidRDefault="00CC26FB" w:rsidP="00552BBA">
            <w:pPr>
              <w:rPr>
                <w:b/>
              </w:rPr>
            </w:pPr>
          </w:p>
        </w:tc>
        <w:tc>
          <w:tcPr>
            <w:tcW w:w="7484" w:type="dxa"/>
          </w:tcPr>
          <w:p w14:paraId="3EE1B60F" w14:textId="77777777" w:rsidR="00CC26FB" w:rsidRPr="002D03C7" w:rsidRDefault="00CC26FB" w:rsidP="00552BBA"/>
        </w:tc>
      </w:tr>
      <w:tr w:rsidR="00CC26FB" w:rsidRPr="00AD6C4A" w14:paraId="4E2837D3" w14:textId="77777777" w:rsidTr="00552BBA">
        <w:trPr>
          <w:trHeight w:val="267"/>
        </w:trPr>
        <w:tc>
          <w:tcPr>
            <w:tcW w:w="2122" w:type="dxa"/>
          </w:tcPr>
          <w:p w14:paraId="76C3A760" w14:textId="77777777" w:rsidR="00CC26FB" w:rsidRPr="006E1461" w:rsidRDefault="00CC26FB" w:rsidP="00552BBA">
            <w:pPr>
              <w:rPr>
                <w:b/>
              </w:rPr>
            </w:pPr>
          </w:p>
        </w:tc>
        <w:tc>
          <w:tcPr>
            <w:tcW w:w="7484" w:type="dxa"/>
          </w:tcPr>
          <w:p w14:paraId="4AF90456" w14:textId="77777777" w:rsidR="00CC26FB" w:rsidRPr="002D03C7" w:rsidRDefault="00CC26FB" w:rsidP="00552BBA"/>
        </w:tc>
      </w:tr>
      <w:tr w:rsidR="00CC26FB" w:rsidRPr="00AD6C4A" w14:paraId="5C71CB55" w14:textId="77777777" w:rsidTr="00552BBA">
        <w:trPr>
          <w:trHeight w:val="270"/>
        </w:trPr>
        <w:tc>
          <w:tcPr>
            <w:tcW w:w="2122" w:type="dxa"/>
            <w:vAlign w:val="center"/>
          </w:tcPr>
          <w:p w14:paraId="77F278A9" w14:textId="77777777" w:rsidR="00CC26FB" w:rsidRPr="006E1461" w:rsidRDefault="00CC26FB" w:rsidP="00552BBA">
            <w:pPr>
              <w:rPr>
                <w:b/>
              </w:rPr>
            </w:pPr>
          </w:p>
        </w:tc>
        <w:tc>
          <w:tcPr>
            <w:tcW w:w="7484" w:type="dxa"/>
            <w:vAlign w:val="center"/>
          </w:tcPr>
          <w:p w14:paraId="2C0BD186" w14:textId="77777777" w:rsidR="00CC26FB" w:rsidRPr="00C45264" w:rsidRDefault="00CC26FB" w:rsidP="00552BBA"/>
        </w:tc>
      </w:tr>
    </w:tbl>
    <w:p w14:paraId="14926AED" w14:textId="77777777" w:rsidR="00CC26FB" w:rsidRDefault="00CC26FB" w:rsidP="00CC26FB">
      <w:pPr>
        <w:pStyle w:val="Ttulo1"/>
      </w:pPr>
      <w:bookmarkStart w:id="230" w:name="_Toc437505962"/>
      <w:bookmarkStart w:id="231" w:name="_Toc464634088"/>
      <w:r>
        <w:t>Definições</w:t>
      </w:r>
      <w:bookmarkEnd w:id="230"/>
      <w:bookmarkEnd w:id="231"/>
    </w:p>
    <w:p w14:paraId="7A21C166" w14:textId="77777777" w:rsidR="00CC26FB" w:rsidRDefault="00CC26FB" w:rsidP="00CC26FB">
      <w:pPr>
        <w:rPr>
          <w:lang w:val="pt-PT"/>
        </w:rPr>
      </w:pP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0"/>
        <w:gridCol w:w="7449"/>
      </w:tblGrid>
      <w:tr w:rsidR="00CC26FB" w:rsidRPr="00553410" w14:paraId="63E746D1" w14:textId="77777777" w:rsidTr="00552BBA">
        <w:trPr>
          <w:trHeight w:val="397"/>
        </w:trPr>
        <w:tc>
          <w:tcPr>
            <w:tcW w:w="2190" w:type="dxa"/>
            <w:shd w:val="clear" w:color="auto" w:fill="D9D9D9"/>
            <w:vAlign w:val="center"/>
          </w:tcPr>
          <w:p w14:paraId="7C055193" w14:textId="77777777" w:rsidR="00CC26FB" w:rsidRPr="00553410" w:rsidRDefault="00CC26FB" w:rsidP="00552BB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553410">
              <w:rPr>
                <w:b/>
                <w:sz w:val="24"/>
                <w:szCs w:val="24"/>
                <w:lang w:eastAsia="en-US"/>
              </w:rPr>
              <w:t>Termos</w:t>
            </w:r>
          </w:p>
        </w:tc>
        <w:tc>
          <w:tcPr>
            <w:tcW w:w="7449" w:type="dxa"/>
            <w:shd w:val="clear" w:color="auto" w:fill="D9D9D9"/>
            <w:vAlign w:val="center"/>
          </w:tcPr>
          <w:p w14:paraId="7317676A" w14:textId="77777777" w:rsidR="00CC26FB" w:rsidRPr="00553410" w:rsidRDefault="00CC26FB" w:rsidP="00552BB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553410">
              <w:rPr>
                <w:b/>
                <w:sz w:val="24"/>
                <w:szCs w:val="24"/>
                <w:lang w:eastAsia="en-US"/>
              </w:rPr>
              <w:t>Descrição</w:t>
            </w:r>
          </w:p>
        </w:tc>
      </w:tr>
      <w:tr w:rsidR="00CC26FB" w:rsidRPr="00286D13" w14:paraId="52438764" w14:textId="77777777" w:rsidTr="00552BBA">
        <w:trPr>
          <w:trHeight w:val="284"/>
        </w:trPr>
        <w:tc>
          <w:tcPr>
            <w:tcW w:w="2190" w:type="dxa"/>
            <w:vAlign w:val="center"/>
          </w:tcPr>
          <w:p w14:paraId="3A949CC3" w14:textId="26874719" w:rsidR="00CC26FB" w:rsidRPr="0071217E" w:rsidRDefault="0071217E" w:rsidP="0071217E">
            <w:r w:rsidRPr="0071217E">
              <w:t>D</w:t>
            </w:r>
            <w:r w:rsidRPr="0071217E">
              <w:t xml:space="preserve">ue </w:t>
            </w:r>
            <w:r w:rsidRPr="0071217E">
              <w:t>D</w:t>
            </w:r>
            <w:r w:rsidRPr="0071217E">
              <w:t>ate</w:t>
            </w:r>
          </w:p>
        </w:tc>
        <w:tc>
          <w:tcPr>
            <w:tcW w:w="7449" w:type="dxa"/>
            <w:vAlign w:val="center"/>
          </w:tcPr>
          <w:p w14:paraId="724EC0B3" w14:textId="3701D0DE" w:rsidR="00CC26FB" w:rsidRPr="0071217E" w:rsidRDefault="0071217E" w:rsidP="0071217E">
            <w:r w:rsidRPr="0071217E">
              <w:t>Data de vencimento de certa atividade</w:t>
            </w:r>
          </w:p>
        </w:tc>
      </w:tr>
      <w:tr w:rsidR="00CC26FB" w:rsidRPr="00743E7C" w14:paraId="6F4B0395" w14:textId="77777777" w:rsidTr="00552BBA">
        <w:trPr>
          <w:trHeight w:val="284"/>
        </w:trPr>
        <w:tc>
          <w:tcPr>
            <w:tcW w:w="2190" w:type="dxa"/>
            <w:vAlign w:val="center"/>
          </w:tcPr>
          <w:p w14:paraId="72A3A2C4" w14:textId="77777777" w:rsidR="00CC26FB" w:rsidRPr="00743E7C" w:rsidRDefault="00CC26FB" w:rsidP="00552BBA"/>
        </w:tc>
        <w:tc>
          <w:tcPr>
            <w:tcW w:w="7449" w:type="dxa"/>
            <w:vAlign w:val="center"/>
          </w:tcPr>
          <w:p w14:paraId="0AA822C8" w14:textId="77777777" w:rsidR="00CC26FB" w:rsidRPr="00743E7C" w:rsidRDefault="00CC26FB" w:rsidP="00552BBA">
            <w:pPr>
              <w:autoSpaceDE w:val="0"/>
              <w:autoSpaceDN w:val="0"/>
              <w:adjustRightInd w:val="0"/>
            </w:pPr>
          </w:p>
        </w:tc>
      </w:tr>
      <w:tr w:rsidR="00CC26FB" w:rsidRPr="00743E7C" w14:paraId="5552435F" w14:textId="77777777" w:rsidTr="00552BBA">
        <w:trPr>
          <w:trHeight w:val="284"/>
        </w:trPr>
        <w:tc>
          <w:tcPr>
            <w:tcW w:w="2190" w:type="dxa"/>
            <w:vAlign w:val="center"/>
          </w:tcPr>
          <w:p w14:paraId="2BD55C6C" w14:textId="77777777" w:rsidR="00CC26FB" w:rsidRPr="00743E7C" w:rsidRDefault="00CC26FB" w:rsidP="00552BBA"/>
        </w:tc>
        <w:tc>
          <w:tcPr>
            <w:tcW w:w="7449" w:type="dxa"/>
            <w:vAlign w:val="center"/>
          </w:tcPr>
          <w:p w14:paraId="3347674A" w14:textId="77777777" w:rsidR="00CC26FB" w:rsidRPr="00743E7C" w:rsidRDefault="00CC26FB" w:rsidP="00552BBA">
            <w:pPr>
              <w:autoSpaceDE w:val="0"/>
              <w:autoSpaceDN w:val="0"/>
              <w:adjustRightInd w:val="0"/>
            </w:pPr>
          </w:p>
        </w:tc>
      </w:tr>
      <w:tr w:rsidR="00CC26FB" w:rsidRPr="00743E7C" w14:paraId="6E0ABC50" w14:textId="77777777" w:rsidTr="00552BBA">
        <w:trPr>
          <w:trHeight w:val="284"/>
        </w:trPr>
        <w:tc>
          <w:tcPr>
            <w:tcW w:w="2190" w:type="dxa"/>
            <w:vAlign w:val="center"/>
          </w:tcPr>
          <w:p w14:paraId="4FEF63E9" w14:textId="77777777" w:rsidR="00CC26FB" w:rsidRPr="00743E7C" w:rsidRDefault="00CC26FB" w:rsidP="00552BBA"/>
        </w:tc>
        <w:tc>
          <w:tcPr>
            <w:tcW w:w="7449" w:type="dxa"/>
            <w:vAlign w:val="center"/>
          </w:tcPr>
          <w:p w14:paraId="2DD8B7AA" w14:textId="77777777" w:rsidR="00CC26FB" w:rsidRPr="00743E7C" w:rsidRDefault="00CC26FB" w:rsidP="00552BBA"/>
        </w:tc>
      </w:tr>
    </w:tbl>
    <w:p w14:paraId="2CE734D0" w14:textId="77777777" w:rsidR="002446C3" w:rsidRDefault="002446C3" w:rsidP="00CC26FB">
      <w:pPr>
        <w:rPr>
          <w:b/>
          <w:bCs/>
        </w:rPr>
      </w:pPr>
    </w:p>
    <w:sectPr w:rsidR="002446C3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743D6" w14:textId="77777777" w:rsidR="0071217E" w:rsidRDefault="0071217E">
      <w:r>
        <w:separator/>
      </w:r>
    </w:p>
  </w:endnote>
  <w:endnote w:type="continuationSeparator" w:id="0">
    <w:p w14:paraId="1746A9A2" w14:textId="77777777" w:rsidR="0071217E" w:rsidRDefault="00712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872AC" w14:textId="77777777" w:rsidR="000B5FBB" w:rsidRDefault="000B5FBB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0B5FBB" w14:paraId="7C2F5CC8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043DF63" w14:textId="77777777" w:rsidR="000B5FBB" w:rsidRDefault="000B5FBB">
          <w:pPr>
            <w:pStyle w:val="Rodap"/>
          </w:pPr>
          <w:r>
            <w:t>Politec Ltda.</w:t>
          </w:r>
        </w:p>
        <w:p w14:paraId="76DDCDED" w14:textId="77777777" w:rsidR="000B5FBB" w:rsidRDefault="000B5FBB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631EBC5" w14:textId="77777777" w:rsidR="000B5FBB" w:rsidRDefault="000B5FBB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42EA2FC" w14:textId="77777777" w:rsidR="000B5FBB" w:rsidRDefault="000B5FBB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4007708C" w14:textId="77777777" w:rsidR="000B5FBB" w:rsidRDefault="000B5FB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7C3EEC" w14:paraId="11F0FD73" w14:textId="77777777">
      <w:trPr>
        <w:cantSplit/>
      </w:trPr>
      <w:tc>
        <w:tcPr>
          <w:tcW w:w="6300" w:type="dxa"/>
        </w:tcPr>
        <w:p w14:paraId="58BF0E0E" w14:textId="14463843" w:rsidR="007C3EEC" w:rsidRDefault="0071217E" w:rsidP="000B5FBB">
          <w:pPr>
            <w:pStyle w:val="Rodap"/>
            <w:tabs>
              <w:tab w:val="clear" w:pos="4320"/>
              <w:tab w:val="clear" w:pos="8640"/>
              <w:tab w:val="right" w:pos="6160"/>
            </w:tabs>
            <w:jc w:val="left"/>
          </w:pPr>
          <w:sdt>
            <w:sdtPr>
              <w:alias w:val="Gestor"/>
              <w:tag w:val=""/>
              <w:id w:val="2086334407"/>
              <w:placeholder>
                <w:docPart w:val="4D565CC0FC7D4E98A5D2DC7D79D73D52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>
                <w:t>&lt;AGP&gt; - &lt;Agenda Escolar Pessoal&gt;</w:t>
              </w:r>
            </w:sdtContent>
          </w:sdt>
          <w:r w:rsidR="000B5FBB">
            <w:tab/>
          </w:r>
          <w:sdt>
            <w:sdtPr>
              <w:alias w:val="Assunto"/>
              <w:tag w:val=""/>
              <w:id w:val="-1302073007"/>
              <w:placeholder>
                <w:docPart w:val="0D739915073D4ECEA19A19885B9B5D65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>
                <w:t>Versão &lt;1.0&gt;</w:t>
              </w:r>
            </w:sdtContent>
          </w:sdt>
        </w:p>
      </w:tc>
      <w:tc>
        <w:tcPr>
          <w:tcW w:w="1705" w:type="dxa"/>
          <w:vAlign w:val="center"/>
        </w:tcPr>
        <w:p w14:paraId="348B143D" w14:textId="77777777" w:rsidR="007C3EEC" w:rsidRDefault="007C3EEC" w:rsidP="002446C3">
          <w:pPr>
            <w:pStyle w:val="Rodap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56944A3E" w14:textId="77777777" w:rsidR="007C3EEC" w:rsidRDefault="00C4222D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331C2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C331C2">
            <w:rPr>
              <w:noProof/>
            </w:rPr>
            <w:t>4</w:t>
          </w:r>
          <w:r>
            <w:fldChar w:fldCharType="end"/>
          </w:r>
        </w:p>
      </w:tc>
    </w:tr>
  </w:tbl>
  <w:p w14:paraId="6537DED8" w14:textId="77777777" w:rsidR="007C3EEC" w:rsidRDefault="000B5FBB" w:rsidP="000B5FBB">
    <w:pPr>
      <w:pStyle w:val="Rodap"/>
      <w:jc w:val="right"/>
    </w:pPr>
    <w:r>
      <w:t xml:space="preserve">vs: </w:t>
    </w:r>
    <w:r w:rsidR="0071217E">
      <w:fldChar w:fldCharType="begin"/>
    </w:r>
    <w:r w:rsidR="0071217E">
      <w:instrText xml:space="preserve"> DOCPROPERTY  "Versão Modelo"  \* MERGEFORMAT </w:instrText>
    </w:r>
    <w:r w:rsidR="0071217E">
      <w:fldChar w:fldCharType="separate"/>
    </w:r>
    <w:r w:rsidR="0071217E">
      <w:t>1</w:t>
    </w:r>
    <w:r w:rsidR="0071217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1337C" w14:textId="77777777" w:rsidR="0071217E" w:rsidRDefault="0071217E">
      <w:r>
        <w:separator/>
      </w:r>
    </w:p>
  </w:footnote>
  <w:footnote w:type="continuationSeparator" w:id="0">
    <w:p w14:paraId="69F7E9C2" w14:textId="77777777" w:rsidR="0071217E" w:rsidRDefault="00712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0B5FBB" w14:paraId="52476CED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7DC42119" w14:textId="77777777" w:rsidR="000B5FBB" w:rsidRDefault="000B5FBB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6836AD4C" w14:textId="77777777" w:rsidR="000B5FBB" w:rsidRDefault="000B5FBB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14A32822" w14:textId="77777777" w:rsidR="000B5FBB" w:rsidRDefault="000B5FBB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1" w:dyaOrig="676" w14:anchorId="5D05CEB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88606835" r:id="rId2"/>
            </w:object>
          </w:r>
        </w:p>
      </w:tc>
    </w:tr>
  </w:tbl>
  <w:p w14:paraId="192AB25E" w14:textId="77777777" w:rsidR="000B5FBB" w:rsidRDefault="000B5FB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7C3EEC" w14:paraId="7D4C553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028906C" w14:textId="77777777" w:rsidR="007C3EEC" w:rsidRDefault="00C4222D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-2094935345"/>
          <w:placeholder>
            <w:docPart w:val="9C07BA47ACBE45E98132A23A9D2162D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3F395D92" w14:textId="77777777" w:rsidR="007C3EEC" w:rsidRDefault="000B5FBB">
              <w:pPr>
                <w:jc w:val="center"/>
                <w:rPr>
                  <w:bCs/>
                  <w:lang w:val="pt-PT"/>
                </w:rPr>
              </w:pPr>
              <w:r>
                <w:rPr>
                  <w:bCs/>
                  <w:lang w:val="pt-PT"/>
                </w:rPr>
                <w:t>Glossário</w:t>
              </w:r>
            </w:p>
          </w:tc>
        </w:sdtContent>
      </w:sdt>
      <w:tc>
        <w:tcPr>
          <w:tcW w:w="1440" w:type="dxa"/>
          <w:vAlign w:val="center"/>
        </w:tcPr>
        <w:p w14:paraId="16C777D1" w14:textId="77777777" w:rsidR="007C3EEC" w:rsidRDefault="007C3EEC">
          <w:pPr>
            <w:rPr>
              <w:b/>
            </w:rPr>
          </w:pPr>
        </w:p>
      </w:tc>
    </w:tr>
  </w:tbl>
  <w:p w14:paraId="746E9D22" w14:textId="77777777" w:rsidR="007C3EEC" w:rsidRDefault="007C3E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1441E"/>
    <w:multiLevelType w:val="hybridMultilevel"/>
    <w:tmpl w:val="61D0E80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F37BFE"/>
    <w:multiLevelType w:val="hybridMultilevel"/>
    <w:tmpl w:val="37B6D176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133A1"/>
    <w:multiLevelType w:val="multilevel"/>
    <w:tmpl w:val="A84626E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780373943">
    <w:abstractNumId w:val="1"/>
  </w:num>
  <w:num w:numId="2" w16cid:durableId="1067800141">
    <w:abstractNumId w:val="2"/>
  </w:num>
  <w:num w:numId="3" w16cid:durableId="615717079">
    <w:abstractNumId w:val="2"/>
  </w:num>
  <w:num w:numId="4" w16cid:durableId="1811048215">
    <w:abstractNumId w:val="2"/>
  </w:num>
  <w:num w:numId="5" w16cid:durableId="1863978316">
    <w:abstractNumId w:val="2"/>
  </w:num>
  <w:num w:numId="6" w16cid:durableId="171333723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1217E"/>
    <w:rsid w:val="000B5FBB"/>
    <w:rsid w:val="00113B18"/>
    <w:rsid w:val="001D44F3"/>
    <w:rsid w:val="002446C3"/>
    <w:rsid w:val="003E4EDE"/>
    <w:rsid w:val="00587F90"/>
    <w:rsid w:val="005A6D65"/>
    <w:rsid w:val="0071217E"/>
    <w:rsid w:val="007C3EEC"/>
    <w:rsid w:val="00834762"/>
    <w:rsid w:val="00843847"/>
    <w:rsid w:val="00903341"/>
    <w:rsid w:val="00C331C2"/>
    <w:rsid w:val="00C4222D"/>
    <w:rsid w:val="00CC26FB"/>
    <w:rsid w:val="00FF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632034"/>
  <w15:docId w15:val="{18220643-568C-42BD-82F7-A7D50D2B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RodapChar">
    <w:name w:val="Rodapé Char"/>
    <w:basedOn w:val="Fontepargpadro"/>
    <w:link w:val="Rodap"/>
    <w:semiHidden/>
    <w:rsid w:val="000B5FBB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0B5FB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26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26FB"/>
    <w:rPr>
      <w:rFonts w:ascii="Tahoma" w:hAnsi="Tahoma" w:cs="Tahoma"/>
      <w:color w:val="000000"/>
      <w:sz w:val="16"/>
      <w:szCs w:val="16"/>
      <w:lang w:val="pt-BR"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C26FB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C26FB"/>
    <w:rPr>
      <w:rFonts w:ascii="Arial" w:hAnsi="Arial" w:cs="Arial"/>
      <w:color w:val="00000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Gloss&#225;rio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889D8915FA64B91B28FF893224365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E91F62-5099-4E91-A8F1-F2178C61414F}"/>
      </w:docPartPr>
      <w:docPartBody>
        <w:p w:rsidR="003B768A" w:rsidRDefault="003B768A">
          <w:pPr>
            <w:pStyle w:val="C889D8915FA64B91B28FF893224365C6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9C07BA47ACBE45E98132A23A9D2162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258B20-C39F-4F5C-9543-E958C9954B50}"/>
      </w:docPartPr>
      <w:docPartBody>
        <w:p w:rsidR="003B768A" w:rsidRDefault="003B768A">
          <w:pPr>
            <w:pStyle w:val="9C07BA47ACBE45E98132A23A9D2162D3"/>
          </w:pPr>
          <w:r w:rsidRPr="00A0088E">
            <w:rPr>
              <w:rStyle w:val="TextodoEspaoReservado"/>
            </w:rPr>
            <w:t>[Título]</w:t>
          </w:r>
        </w:p>
      </w:docPartBody>
    </w:docPart>
    <w:docPart>
      <w:docPartPr>
        <w:name w:val="4D565CC0FC7D4E98A5D2DC7D79D73D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18630-2C3C-41F7-8FDF-B024AAEBF838}"/>
      </w:docPartPr>
      <w:docPartBody>
        <w:p w:rsidR="003B768A" w:rsidRDefault="003B768A">
          <w:pPr>
            <w:pStyle w:val="4D565CC0FC7D4E98A5D2DC7D79D73D52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0D739915073D4ECEA19A19885B9B5D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002B45-6242-4BD4-8818-9C51E63188C5}"/>
      </w:docPartPr>
      <w:docPartBody>
        <w:p w:rsidR="003B768A" w:rsidRDefault="003B768A">
          <w:pPr>
            <w:pStyle w:val="0D739915073D4ECEA19A19885B9B5D65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8A"/>
    <w:rsid w:val="003B768A"/>
    <w:rsid w:val="0084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C889D8915FA64B91B28FF893224365C6">
    <w:name w:val="C889D8915FA64B91B28FF893224365C6"/>
  </w:style>
  <w:style w:type="paragraph" w:customStyle="1" w:styleId="9C07BA47ACBE45E98132A23A9D2162D3">
    <w:name w:val="9C07BA47ACBE45E98132A23A9D2162D3"/>
  </w:style>
  <w:style w:type="paragraph" w:customStyle="1" w:styleId="4D565CC0FC7D4E98A5D2DC7D79D73D52">
    <w:name w:val="4D565CC0FC7D4E98A5D2DC7D79D73D52"/>
  </w:style>
  <w:style w:type="paragraph" w:customStyle="1" w:styleId="0D739915073D4ECEA19A19885B9B5D65">
    <w:name w:val="0D739915073D4ECEA19A19885B9B5D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Glossário (1).dotx</Template>
  <TotalTime>7</TotalTime>
  <Pages>4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Glossário</vt:lpstr>
    </vt:vector>
  </TitlesOfParts>
  <Manager>&lt;AGP&gt; - &lt;Agenda Escolar Pessoal&gt;</Manager>
  <Company/>
  <LinksUpToDate>false</LinksUpToDate>
  <CharactersWithSpaces>1034</CharactersWithSpaces>
  <SharedDoc>false</SharedDoc>
  <HLinks>
    <vt:vector size="72" baseType="variant">
      <vt:variant>
        <vt:i4>1245240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_Toc124651811</vt:lpwstr>
      </vt:variant>
      <vt:variant>
        <vt:i4>1245240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_Toc124651810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_Toc124651809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_Toc124651808</vt:lpwstr>
      </vt:variant>
      <vt:variant>
        <vt:i4>1179704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_Toc124651807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_Toc124651806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_Toc124651805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_Toc124651804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_Toc124651803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_Toc124651802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_Toc124651801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</dc:title>
  <dc:subject>Versão &lt;X&gt;</dc:subject>
  <dc:creator>Pedro Lemos Flores do Prado</dc:creator>
  <cp:lastModifiedBy>Pedro Lemos Flores do Prado</cp:lastModifiedBy>
  <cp:revision>1</cp:revision>
  <cp:lastPrinted>2005-05-05T14:34:00Z</cp:lastPrinted>
  <dcterms:created xsi:type="dcterms:W3CDTF">2024-09-23T17:20:00Z</dcterms:created>
  <dcterms:modified xsi:type="dcterms:W3CDTF">2024-09-23T17:27:00Z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